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5BA09A" w14:textId="77777777" w:rsidR="00ED5459" w:rsidRPr="00DA1F4C" w:rsidRDefault="00960685" w:rsidP="00E36D18">
      <w:pPr>
        <w:pStyle w:val="CapaTtulo"/>
        <w:ind w:left="0"/>
        <w:jc w:val="center"/>
        <w:rPr>
          <w:sz w:val="22"/>
          <w:szCs w:val="22"/>
        </w:rPr>
      </w:pPr>
      <w:r w:rsidRPr="00DA1F4C">
        <w:rPr>
          <w:sz w:val="22"/>
          <w:szCs w:val="22"/>
        </w:rPr>
        <w:t>ceeteps-centro estadual de educação tecnológica “paula souza”</w:t>
      </w:r>
    </w:p>
    <w:p w14:paraId="722D2070" w14:textId="77777777" w:rsidR="00ED5459" w:rsidRPr="00DA1F4C" w:rsidRDefault="00960685" w:rsidP="00E36D18">
      <w:pPr>
        <w:pStyle w:val="CapaTtulo"/>
        <w:ind w:left="0"/>
        <w:jc w:val="center"/>
        <w:rPr>
          <w:sz w:val="22"/>
          <w:szCs w:val="22"/>
        </w:rPr>
      </w:pPr>
      <w:r w:rsidRPr="00DA1F4C">
        <w:rPr>
          <w:sz w:val="22"/>
          <w:szCs w:val="22"/>
        </w:rPr>
        <w:t xml:space="preserve">etec </w:t>
      </w:r>
      <w:r w:rsidR="00591F1D" w:rsidRPr="00DA1F4C">
        <w:rPr>
          <w:sz w:val="22"/>
          <w:szCs w:val="22"/>
        </w:rPr>
        <w:t>joão baptista de lima figueiredo</w:t>
      </w:r>
    </w:p>
    <w:p w14:paraId="455C5D7B" w14:textId="45F3E7AE" w:rsidR="00DA66D4" w:rsidRPr="00DA1F4C" w:rsidRDefault="00D14434" w:rsidP="00E36D18">
      <w:pPr>
        <w:pStyle w:val="CapaTtulo"/>
        <w:ind w:left="0"/>
        <w:jc w:val="center"/>
        <w:rPr>
          <w:sz w:val="22"/>
          <w:szCs w:val="22"/>
        </w:rPr>
      </w:pPr>
      <w:r w:rsidRPr="00DA1F4C">
        <w:rPr>
          <w:sz w:val="22"/>
          <w:szCs w:val="22"/>
        </w:rPr>
        <w:t>ensino médio integrado ao técnico de informática</w:t>
      </w:r>
    </w:p>
    <w:p w14:paraId="390BDF8B" w14:textId="77777777" w:rsidR="00DA66D4" w:rsidRDefault="00DA66D4" w:rsidP="00562551">
      <w:pPr>
        <w:pStyle w:val="CapaTtulo"/>
      </w:pPr>
    </w:p>
    <w:p w14:paraId="178BAF77" w14:textId="77777777" w:rsidR="00DA66D4" w:rsidRDefault="00DA66D4" w:rsidP="00562551">
      <w:pPr>
        <w:pStyle w:val="CapaTtulo"/>
      </w:pPr>
    </w:p>
    <w:p w14:paraId="64D72525" w14:textId="77777777" w:rsidR="00DA66D4" w:rsidRDefault="00DA66D4" w:rsidP="00562551">
      <w:pPr>
        <w:pStyle w:val="CapaTtulo"/>
      </w:pPr>
    </w:p>
    <w:p w14:paraId="2CB8F022" w14:textId="77777777" w:rsidR="00DA66D4" w:rsidRDefault="00DA66D4" w:rsidP="00562551">
      <w:pPr>
        <w:pStyle w:val="CapaTtulo"/>
      </w:pPr>
    </w:p>
    <w:p w14:paraId="4DC4A7AF" w14:textId="77777777" w:rsidR="00DA66D4" w:rsidRPr="00DA66D4" w:rsidRDefault="00DA66D4" w:rsidP="00562551">
      <w:pPr>
        <w:pStyle w:val="CapaTtulo"/>
      </w:pPr>
    </w:p>
    <w:p w14:paraId="43F50BBD" w14:textId="77777777" w:rsidR="00DA66D4" w:rsidRPr="00622404" w:rsidRDefault="00DA66D4" w:rsidP="00E36D18">
      <w:pPr>
        <w:pStyle w:val="CapaTtulo"/>
        <w:ind w:left="0"/>
        <w:jc w:val="center"/>
      </w:pPr>
      <w:r w:rsidRPr="00622404">
        <w:t>ANA LÍVIA SILVA DEL VALE</w:t>
      </w:r>
    </w:p>
    <w:p w14:paraId="2AD01AB8" w14:textId="77777777" w:rsidR="00DA66D4" w:rsidRPr="00622404" w:rsidRDefault="00DA66D4" w:rsidP="00E36D18">
      <w:pPr>
        <w:pStyle w:val="CapaTtulo"/>
        <w:ind w:left="0"/>
        <w:jc w:val="center"/>
      </w:pPr>
      <w:r w:rsidRPr="00622404">
        <w:t>GUILHERME HENRIQUE SCARPEL</w:t>
      </w:r>
    </w:p>
    <w:p w14:paraId="0C9DBC25" w14:textId="77777777" w:rsidR="00DA66D4" w:rsidRPr="00622404" w:rsidRDefault="00DA66D4" w:rsidP="00E36D18">
      <w:pPr>
        <w:pStyle w:val="CapaTtulo"/>
        <w:ind w:left="0"/>
        <w:jc w:val="center"/>
      </w:pPr>
      <w:r w:rsidRPr="00622404">
        <w:t>JOãO BATISTA FERRAREZ DIAS LIMA</w:t>
      </w:r>
    </w:p>
    <w:p w14:paraId="1A478CDE" w14:textId="77777777" w:rsidR="00DA66D4" w:rsidRPr="00622404" w:rsidRDefault="00DA66D4" w:rsidP="00E36D18">
      <w:pPr>
        <w:pStyle w:val="CapaTtulo"/>
        <w:ind w:left="0"/>
        <w:jc w:val="center"/>
      </w:pPr>
      <w:r w:rsidRPr="00622404">
        <w:t>MARIA CLARA MALDONADO DA COSTA E SILVA</w:t>
      </w:r>
    </w:p>
    <w:p w14:paraId="037B0B4F" w14:textId="77777777" w:rsidR="00DA66D4" w:rsidRPr="00AC44CD" w:rsidRDefault="00DA66D4" w:rsidP="00562551">
      <w:pPr>
        <w:pStyle w:val="CapaTtulo"/>
      </w:pPr>
    </w:p>
    <w:p w14:paraId="7D92B7FD" w14:textId="77777777" w:rsidR="00854247" w:rsidRPr="00AC44CD" w:rsidRDefault="00854247" w:rsidP="00562551">
      <w:pPr>
        <w:pStyle w:val="CapaTtulo"/>
      </w:pPr>
    </w:p>
    <w:p w14:paraId="1DA6E931" w14:textId="77777777" w:rsidR="003D2618" w:rsidRDefault="003D2618" w:rsidP="00562551">
      <w:pPr>
        <w:pStyle w:val="CapaTtulo"/>
      </w:pPr>
    </w:p>
    <w:p w14:paraId="0C61C0F7" w14:textId="77777777" w:rsidR="00DA66D4" w:rsidRPr="00AC44CD" w:rsidRDefault="00DA66D4" w:rsidP="00562551">
      <w:pPr>
        <w:pStyle w:val="CapaTtulo"/>
      </w:pPr>
    </w:p>
    <w:p w14:paraId="00A96EB5" w14:textId="77777777" w:rsidR="00854247" w:rsidRDefault="00854247" w:rsidP="00562551">
      <w:pPr>
        <w:pStyle w:val="CapaTtulo"/>
      </w:pPr>
    </w:p>
    <w:p w14:paraId="5974B378" w14:textId="77777777" w:rsidR="00DA66D4" w:rsidRPr="00622404" w:rsidRDefault="00DA66D4" w:rsidP="00562551">
      <w:pPr>
        <w:pStyle w:val="CapaTtulo"/>
      </w:pPr>
    </w:p>
    <w:p w14:paraId="2EA6934F" w14:textId="77777777" w:rsidR="0056661F" w:rsidRPr="00DA1F4C" w:rsidRDefault="0056661F" w:rsidP="0056661F">
      <w:pPr>
        <w:pStyle w:val="Ttulo"/>
        <w:ind w:left="0"/>
        <w:jc w:val="center"/>
        <w:rPr>
          <w:sz w:val="28"/>
          <w:szCs w:val="28"/>
        </w:rPr>
      </w:pPr>
      <w:r w:rsidRPr="00DA1F4C">
        <w:rPr>
          <w:sz w:val="28"/>
          <w:szCs w:val="28"/>
        </w:rPr>
        <w:t>APLICATIVO DE AUXíLIO AOS ESTUDANTES</w:t>
      </w:r>
    </w:p>
    <w:p w14:paraId="2DB53103" w14:textId="77777777" w:rsidR="003D2618" w:rsidRPr="00AC44CD" w:rsidRDefault="003D2618" w:rsidP="00562551">
      <w:pPr>
        <w:pStyle w:val="CapaTtulo"/>
      </w:pPr>
    </w:p>
    <w:p w14:paraId="77D06C8C" w14:textId="77777777" w:rsidR="00854247" w:rsidRPr="00AC44CD" w:rsidRDefault="00854247" w:rsidP="00562551">
      <w:pPr>
        <w:pStyle w:val="CapaTtulo"/>
      </w:pPr>
    </w:p>
    <w:p w14:paraId="11E131E5" w14:textId="77777777" w:rsidR="00854247" w:rsidRPr="00AC44CD" w:rsidRDefault="00854247" w:rsidP="00562551">
      <w:pPr>
        <w:pStyle w:val="CapaTtulo"/>
      </w:pPr>
    </w:p>
    <w:p w14:paraId="0F738BAE" w14:textId="77777777" w:rsidR="003D2618" w:rsidRPr="00AC44CD" w:rsidRDefault="003D2618" w:rsidP="00562551">
      <w:pPr>
        <w:pStyle w:val="CapaAutor"/>
      </w:pPr>
    </w:p>
    <w:p w14:paraId="5EC238CC" w14:textId="77777777" w:rsidR="003D2618" w:rsidRPr="00AC44CD" w:rsidRDefault="003D2618" w:rsidP="00562551">
      <w:pPr>
        <w:pStyle w:val="CapaAutor"/>
      </w:pPr>
    </w:p>
    <w:p w14:paraId="5C09D8DA" w14:textId="77777777" w:rsidR="003D2618" w:rsidRPr="00AC44CD" w:rsidRDefault="003D2618" w:rsidP="00562551">
      <w:pPr>
        <w:pStyle w:val="CapaAutor"/>
      </w:pPr>
    </w:p>
    <w:p w14:paraId="494910C4" w14:textId="77777777" w:rsidR="00FC626D" w:rsidRPr="00AC44CD" w:rsidRDefault="00FC626D" w:rsidP="00E36D18">
      <w:pPr>
        <w:pStyle w:val="CapaTtulo"/>
        <w:ind w:left="0"/>
        <w:jc w:val="both"/>
      </w:pPr>
    </w:p>
    <w:p w14:paraId="28A8D1D0" w14:textId="77777777" w:rsidR="00FC626D" w:rsidRPr="00AC44CD" w:rsidRDefault="00FC626D" w:rsidP="00E36D18">
      <w:pPr>
        <w:pStyle w:val="CapaTtulo"/>
        <w:ind w:left="0"/>
        <w:jc w:val="both"/>
      </w:pPr>
    </w:p>
    <w:p w14:paraId="5D8AE829" w14:textId="77777777" w:rsidR="00DA66D4" w:rsidRDefault="00DA66D4" w:rsidP="00E36D18">
      <w:pPr>
        <w:pStyle w:val="CapaTtulo"/>
        <w:ind w:left="0"/>
        <w:jc w:val="center"/>
        <w:rPr>
          <w:sz w:val="22"/>
        </w:rPr>
      </w:pPr>
    </w:p>
    <w:p w14:paraId="78688630" w14:textId="77777777" w:rsidR="00DA1F4C" w:rsidRPr="00E36D18" w:rsidRDefault="00DA1F4C" w:rsidP="00E36D18">
      <w:pPr>
        <w:pStyle w:val="CapaTtulo"/>
        <w:ind w:left="0"/>
        <w:jc w:val="center"/>
        <w:rPr>
          <w:sz w:val="22"/>
        </w:rPr>
      </w:pPr>
    </w:p>
    <w:p w14:paraId="54FD6DBA" w14:textId="77777777" w:rsidR="00D14434" w:rsidRPr="00E36D18" w:rsidRDefault="00854247" w:rsidP="00E36D18">
      <w:pPr>
        <w:pStyle w:val="CapaTtulo"/>
        <w:ind w:left="0"/>
        <w:jc w:val="center"/>
        <w:rPr>
          <w:sz w:val="22"/>
        </w:rPr>
      </w:pPr>
      <w:r w:rsidRPr="00E36D18">
        <w:rPr>
          <w:sz w:val="22"/>
        </w:rPr>
        <w:t>mOCOcA-SP</w:t>
      </w:r>
    </w:p>
    <w:p w14:paraId="5CF0EAA7" w14:textId="2166F53E" w:rsidR="00DA1F4C" w:rsidRPr="00DA1F4C" w:rsidRDefault="00854247" w:rsidP="00DA1F4C">
      <w:pPr>
        <w:pStyle w:val="CapaTtulo"/>
        <w:ind w:left="0"/>
        <w:jc w:val="center"/>
        <w:rPr>
          <w:sz w:val="22"/>
        </w:rPr>
      </w:pPr>
      <w:r w:rsidRPr="00E36D18">
        <w:rPr>
          <w:sz w:val="22"/>
        </w:rPr>
        <w:t>2016</w:t>
      </w:r>
    </w:p>
    <w:p w14:paraId="2B4ED080" w14:textId="5EB22D83" w:rsidR="003D2618" w:rsidRPr="00622404" w:rsidRDefault="003D2618" w:rsidP="00E36D18">
      <w:pPr>
        <w:pStyle w:val="CapaTtulo"/>
        <w:ind w:left="0"/>
        <w:jc w:val="center"/>
      </w:pPr>
      <w:r w:rsidRPr="00622404">
        <w:lastRenderedPageBreak/>
        <w:t>ANA LÍVIA SILVA DEL VALE</w:t>
      </w:r>
    </w:p>
    <w:p w14:paraId="09A18815" w14:textId="77777777" w:rsidR="003D2618" w:rsidRPr="00622404" w:rsidRDefault="003D2618" w:rsidP="00E36D18">
      <w:pPr>
        <w:pStyle w:val="CapaTtulo"/>
        <w:ind w:left="0"/>
        <w:jc w:val="center"/>
      </w:pPr>
      <w:r w:rsidRPr="00622404">
        <w:t>GUILHERME HENRIQUE SCARPEL</w:t>
      </w:r>
    </w:p>
    <w:p w14:paraId="14EE4F58" w14:textId="43218F15" w:rsidR="003D2618" w:rsidRPr="00622404" w:rsidRDefault="00C55697" w:rsidP="00E36D18">
      <w:pPr>
        <w:pStyle w:val="CapaTtulo"/>
        <w:ind w:left="0"/>
        <w:jc w:val="center"/>
      </w:pPr>
      <w:r w:rsidRPr="00622404">
        <w:t>JOã</w:t>
      </w:r>
      <w:r w:rsidR="003D2618" w:rsidRPr="00622404">
        <w:t>O BATISTA FERRAREZ DIAS LIMA</w:t>
      </w:r>
    </w:p>
    <w:p w14:paraId="1566A1E9" w14:textId="77777777" w:rsidR="003D2618" w:rsidRPr="00622404" w:rsidRDefault="003D2618" w:rsidP="00E36D18">
      <w:pPr>
        <w:pStyle w:val="CapaTtulo"/>
        <w:ind w:left="0"/>
        <w:jc w:val="center"/>
      </w:pPr>
      <w:r w:rsidRPr="00622404">
        <w:t>MARIA CLARA MALDONADO DA COSTA E SILVA</w:t>
      </w:r>
    </w:p>
    <w:p w14:paraId="40E84FEB" w14:textId="77777777" w:rsidR="003D2618" w:rsidRPr="00AC44CD" w:rsidRDefault="003D2618" w:rsidP="00562551">
      <w:pPr>
        <w:pStyle w:val="CapaTtulo"/>
      </w:pPr>
    </w:p>
    <w:p w14:paraId="4737AED6" w14:textId="77777777" w:rsidR="003D2618" w:rsidRPr="00AC44CD" w:rsidRDefault="003D2618" w:rsidP="00562551">
      <w:pPr>
        <w:pStyle w:val="CapaTtulo"/>
      </w:pPr>
    </w:p>
    <w:p w14:paraId="3E3B1B10" w14:textId="77777777" w:rsidR="003D2618" w:rsidRDefault="003D2618" w:rsidP="00562551">
      <w:pPr>
        <w:pStyle w:val="CapaTtulo"/>
      </w:pPr>
    </w:p>
    <w:p w14:paraId="78A60180" w14:textId="77777777" w:rsidR="00DA66D4" w:rsidRDefault="00DA66D4" w:rsidP="00562551">
      <w:pPr>
        <w:pStyle w:val="CapaTtulo"/>
      </w:pPr>
    </w:p>
    <w:p w14:paraId="1D3475C9" w14:textId="77777777" w:rsidR="00DA66D4" w:rsidRDefault="00DA66D4" w:rsidP="00562551">
      <w:pPr>
        <w:pStyle w:val="CapaTtulo"/>
      </w:pPr>
    </w:p>
    <w:p w14:paraId="00976063" w14:textId="77777777" w:rsidR="00DA66D4" w:rsidRDefault="00DA66D4" w:rsidP="00562551">
      <w:pPr>
        <w:pStyle w:val="CapaTtulo"/>
      </w:pPr>
    </w:p>
    <w:p w14:paraId="13947AFF" w14:textId="77777777" w:rsidR="00DA66D4" w:rsidRDefault="00DA66D4" w:rsidP="00562551">
      <w:pPr>
        <w:pStyle w:val="CapaTtulo"/>
      </w:pPr>
    </w:p>
    <w:p w14:paraId="7C8A0E0C" w14:textId="77777777" w:rsidR="003D2618" w:rsidRDefault="003D2618" w:rsidP="00562551">
      <w:pPr>
        <w:pStyle w:val="CapaTtulo"/>
      </w:pPr>
    </w:p>
    <w:p w14:paraId="4A596A90" w14:textId="77777777" w:rsidR="00DA66D4" w:rsidRDefault="00DA66D4" w:rsidP="00562551">
      <w:pPr>
        <w:pStyle w:val="CapaTtulo"/>
      </w:pPr>
    </w:p>
    <w:p w14:paraId="635A03C8" w14:textId="77777777" w:rsidR="00DA66D4" w:rsidRPr="00AC44CD" w:rsidRDefault="00DA66D4" w:rsidP="00562551">
      <w:pPr>
        <w:pStyle w:val="CapaTtulo"/>
      </w:pPr>
    </w:p>
    <w:p w14:paraId="5A9A3A27" w14:textId="2548037F" w:rsidR="00854247" w:rsidRPr="00DA1F4C" w:rsidRDefault="00C55697" w:rsidP="00E36D18">
      <w:pPr>
        <w:pStyle w:val="Ttulo"/>
        <w:ind w:left="0"/>
        <w:jc w:val="center"/>
        <w:rPr>
          <w:sz w:val="28"/>
          <w:szCs w:val="28"/>
        </w:rPr>
      </w:pPr>
      <w:r w:rsidRPr="00DA1F4C">
        <w:rPr>
          <w:sz w:val="28"/>
          <w:szCs w:val="28"/>
        </w:rPr>
        <w:t>APLICATIVO DE AUXí</w:t>
      </w:r>
      <w:r w:rsidR="00854247" w:rsidRPr="00DA1F4C">
        <w:rPr>
          <w:sz w:val="28"/>
          <w:szCs w:val="28"/>
        </w:rPr>
        <w:t>LIO AOS ESTUDANTES</w:t>
      </w:r>
    </w:p>
    <w:p w14:paraId="69B5D9A9" w14:textId="77777777" w:rsidR="00854247" w:rsidRPr="00AC44CD" w:rsidRDefault="00854247" w:rsidP="00562551">
      <w:pPr>
        <w:pStyle w:val="CapaTtulo"/>
      </w:pPr>
    </w:p>
    <w:p w14:paraId="6D947B3D" w14:textId="77777777" w:rsidR="003D2618" w:rsidRPr="00AC44CD" w:rsidRDefault="003D2618" w:rsidP="00562551">
      <w:pPr>
        <w:pStyle w:val="CapaTtulo"/>
      </w:pPr>
    </w:p>
    <w:p w14:paraId="79628B77" w14:textId="77777777" w:rsidR="008713C4" w:rsidRDefault="008713C4" w:rsidP="00562551">
      <w:pPr>
        <w:pStyle w:val="CapaTexto"/>
      </w:pPr>
    </w:p>
    <w:p w14:paraId="548D5315" w14:textId="77777777" w:rsidR="008713C4" w:rsidRDefault="008713C4" w:rsidP="00562551">
      <w:pPr>
        <w:pStyle w:val="CapaTexto"/>
      </w:pPr>
    </w:p>
    <w:p w14:paraId="006C0D07" w14:textId="150F7066" w:rsidR="00ED5459" w:rsidRPr="00DA66D4" w:rsidRDefault="00E66528" w:rsidP="0056661F">
      <w:pPr>
        <w:pStyle w:val="CapaTexto"/>
        <w:ind w:left="3742"/>
        <w:jc w:val="both"/>
      </w:pPr>
      <w:r w:rsidRPr="00DA66D4">
        <w:t>Trabalho de Conclusão de Curso</w:t>
      </w:r>
      <w:r w:rsidR="00793639" w:rsidRPr="00DA66D4">
        <w:t xml:space="preserve"> apresent</w:t>
      </w:r>
      <w:r w:rsidRPr="00DA66D4">
        <w:t>a</w:t>
      </w:r>
      <w:r w:rsidR="003D2618" w:rsidRPr="00DA66D4">
        <w:t>do ao</w:t>
      </w:r>
      <w:r w:rsidR="00793639" w:rsidRPr="00DA66D4">
        <w:t xml:space="preserve"> Centro </w:t>
      </w:r>
      <w:r w:rsidRPr="00DA66D4">
        <w:t>Pa</w:t>
      </w:r>
      <w:r w:rsidR="005D6535" w:rsidRPr="00DA66D4">
        <w:t>ula Souza</w:t>
      </w:r>
      <w:r w:rsidR="00C55697" w:rsidRPr="00DA66D4">
        <w:t xml:space="preserve"> </w:t>
      </w:r>
      <w:r w:rsidR="005D6535" w:rsidRPr="00DA66D4">
        <w:t>-</w:t>
      </w:r>
      <w:r w:rsidR="00C55697" w:rsidRPr="00DA66D4">
        <w:t xml:space="preserve"> </w:t>
      </w:r>
      <w:r w:rsidRPr="00DA66D4">
        <w:t xml:space="preserve">ETEC </w:t>
      </w:r>
      <w:r w:rsidR="00591F1D" w:rsidRPr="00DA66D4">
        <w:t>João Baptista de Lima Figueiredo</w:t>
      </w:r>
      <w:r w:rsidRPr="00DA66D4">
        <w:t>, como requisito</w:t>
      </w:r>
      <w:r w:rsidR="00793639" w:rsidRPr="00DA66D4">
        <w:t xml:space="preserve"> para a obtenção</w:t>
      </w:r>
      <w:r w:rsidRPr="00DA66D4">
        <w:t xml:space="preserve"> da </w:t>
      </w:r>
      <w:r w:rsidR="009D4FD2" w:rsidRPr="00DA66D4">
        <w:t>habilitação Técnico</w:t>
      </w:r>
      <w:r w:rsidRPr="00DA66D4">
        <w:t xml:space="preserve"> em </w:t>
      </w:r>
      <w:r w:rsidR="009D4FD2" w:rsidRPr="00DA66D4">
        <w:t>Informática.</w:t>
      </w:r>
    </w:p>
    <w:p w14:paraId="1552E12F" w14:textId="77777777" w:rsidR="003D2618" w:rsidRPr="00AC44CD" w:rsidRDefault="003D2618" w:rsidP="00E36D18">
      <w:pPr>
        <w:pStyle w:val="CapaTexto"/>
        <w:jc w:val="both"/>
      </w:pPr>
    </w:p>
    <w:p w14:paraId="27957E66" w14:textId="77777777" w:rsidR="003D2618" w:rsidRPr="00AC44CD" w:rsidRDefault="003D2618" w:rsidP="00E36D18">
      <w:pPr>
        <w:pStyle w:val="CapaTexto"/>
        <w:jc w:val="both"/>
      </w:pPr>
    </w:p>
    <w:p w14:paraId="2D1EDCFB" w14:textId="77777777" w:rsidR="003D2618" w:rsidRPr="00AC44CD" w:rsidRDefault="003D2618" w:rsidP="00562551">
      <w:pPr>
        <w:pStyle w:val="CapaTexto"/>
      </w:pPr>
    </w:p>
    <w:p w14:paraId="3A27950E" w14:textId="77777777" w:rsidR="003D2618" w:rsidRPr="00AC44CD" w:rsidRDefault="003D2618" w:rsidP="00562551">
      <w:pPr>
        <w:pStyle w:val="CapaTexto"/>
      </w:pPr>
    </w:p>
    <w:p w14:paraId="71F00B83" w14:textId="77777777" w:rsidR="003D2618" w:rsidRPr="00AC44CD" w:rsidRDefault="003D2618" w:rsidP="00562551">
      <w:pPr>
        <w:pStyle w:val="CapaTexto"/>
      </w:pPr>
    </w:p>
    <w:p w14:paraId="32FD2642" w14:textId="77777777" w:rsidR="003557F9" w:rsidRPr="00AC44CD" w:rsidRDefault="003557F9" w:rsidP="00562551">
      <w:pPr>
        <w:pStyle w:val="CapaTexto"/>
      </w:pPr>
    </w:p>
    <w:p w14:paraId="34B17244" w14:textId="77777777" w:rsidR="003557F9" w:rsidRPr="00AC44CD" w:rsidRDefault="003557F9" w:rsidP="00562551">
      <w:pPr>
        <w:pStyle w:val="CapaTexto"/>
      </w:pPr>
    </w:p>
    <w:p w14:paraId="16796EB3" w14:textId="77777777" w:rsidR="003557F9" w:rsidRPr="00AC44CD" w:rsidRDefault="003557F9" w:rsidP="00562551">
      <w:pPr>
        <w:pStyle w:val="CapaTexto"/>
      </w:pPr>
    </w:p>
    <w:p w14:paraId="4CB93A66" w14:textId="77777777" w:rsidR="008713C4" w:rsidRDefault="008713C4" w:rsidP="00E36D18">
      <w:pPr>
        <w:pStyle w:val="CapaTexto"/>
        <w:ind w:left="0"/>
        <w:jc w:val="both"/>
      </w:pPr>
    </w:p>
    <w:p w14:paraId="60454464" w14:textId="77777777" w:rsidR="00E36D18" w:rsidRDefault="00E36D18" w:rsidP="00E36D18">
      <w:pPr>
        <w:pStyle w:val="CapaTexto"/>
        <w:ind w:left="0"/>
        <w:jc w:val="both"/>
      </w:pPr>
    </w:p>
    <w:p w14:paraId="5C5DA571" w14:textId="77777777" w:rsidR="00E36D18" w:rsidRDefault="00E36D18" w:rsidP="00E36D18">
      <w:pPr>
        <w:pStyle w:val="CapaTexto"/>
        <w:ind w:left="0"/>
        <w:jc w:val="both"/>
      </w:pPr>
    </w:p>
    <w:p w14:paraId="237B57D7" w14:textId="77777777" w:rsidR="00E36D18" w:rsidRDefault="00E36D18" w:rsidP="00E36D18">
      <w:pPr>
        <w:pStyle w:val="CapaTexto"/>
        <w:ind w:left="0"/>
        <w:jc w:val="both"/>
      </w:pPr>
    </w:p>
    <w:p w14:paraId="6DE0C04C" w14:textId="77777777" w:rsidR="00997497" w:rsidRPr="00DA1F4C" w:rsidRDefault="00AC686C" w:rsidP="00E36D18">
      <w:pPr>
        <w:pStyle w:val="CapaTexto"/>
        <w:ind w:left="0"/>
        <w:jc w:val="center"/>
        <w:rPr>
          <w:b/>
          <w:sz w:val="22"/>
        </w:rPr>
      </w:pPr>
      <w:r w:rsidRPr="00DA1F4C">
        <w:rPr>
          <w:b/>
          <w:sz w:val="22"/>
        </w:rPr>
        <w:t>MOCOCA – SP</w:t>
      </w:r>
    </w:p>
    <w:p w14:paraId="4864DB7E" w14:textId="525EF670" w:rsidR="00E36D18" w:rsidRPr="00425BB1" w:rsidRDefault="003D2618" w:rsidP="00425BB1">
      <w:pPr>
        <w:pStyle w:val="CapaTexto"/>
        <w:ind w:left="0"/>
        <w:jc w:val="center"/>
        <w:rPr>
          <w:b/>
          <w:sz w:val="22"/>
        </w:rPr>
      </w:pPr>
      <w:r w:rsidRPr="00DA1F4C">
        <w:rPr>
          <w:b/>
          <w:sz w:val="22"/>
        </w:rPr>
        <w:t>2016</w:t>
      </w:r>
    </w:p>
    <w:p w14:paraId="443C5535" w14:textId="6C4DF999" w:rsidR="0056661F" w:rsidRPr="0056661F" w:rsidRDefault="0056661F" w:rsidP="00425BB1">
      <w:pPr>
        <w:pStyle w:val="CapaTexto"/>
        <w:ind w:left="0"/>
        <w:jc w:val="center"/>
        <w:rPr>
          <w:b/>
        </w:rPr>
      </w:pPr>
      <w:r w:rsidRPr="0056661F">
        <w:rPr>
          <w:b/>
        </w:rPr>
        <w:lastRenderedPageBreak/>
        <w:t>Professor Orientador:</w:t>
      </w:r>
    </w:p>
    <w:p w14:paraId="545A4825" w14:textId="29EFD32C" w:rsidR="003E1A59" w:rsidRPr="0056661F" w:rsidRDefault="00C55697" w:rsidP="00425BB1">
      <w:pPr>
        <w:pStyle w:val="CapaTexto"/>
        <w:ind w:left="0"/>
        <w:jc w:val="center"/>
      </w:pPr>
      <w:r w:rsidRPr="0056661F">
        <w:t>Marco Antô</w:t>
      </w:r>
      <w:r w:rsidR="00591F1D" w:rsidRPr="0056661F">
        <w:t>nio Ricanello</w:t>
      </w:r>
    </w:p>
    <w:p w14:paraId="3C694F6F" w14:textId="77777777" w:rsidR="00CA7A35" w:rsidRPr="00AC44CD" w:rsidRDefault="00CA7A35" w:rsidP="00562551">
      <w:pPr>
        <w:pStyle w:val="CapaTtulo"/>
      </w:pPr>
    </w:p>
    <w:p w14:paraId="75610259" w14:textId="77777777" w:rsidR="00CA7A35" w:rsidRPr="00AC44CD" w:rsidRDefault="00CA7A35" w:rsidP="00562551">
      <w:pPr>
        <w:pStyle w:val="CapaTtulo"/>
      </w:pPr>
    </w:p>
    <w:p w14:paraId="3E48AFC3" w14:textId="3AAD4181" w:rsidR="007D6229" w:rsidRDefault="007D6229" w:rsidP="007D6229">
      <w:pPr>
        <w:ind w:firstLine="900"/>
        <w:rPr>
          <w:rFonts w:cs="Arial"/>
          <w:b/>
        </w:rPr>
      </w:pPr>
      <w:r>
        <w:rPr>
          <w:rFonts w:cs="Arial"/>
          <w:b/>
        </w:rPr>
        <w:t xml:space="preserve">Trabalho de Conclusão de Curso submetido ao corpo docente da ETEC João Baptista de Lima Figueiredo, como parte dos requisitos necessários à obtenção do título de Técnico em Informática: </w:t>
      </w:r>
    </w:p>
    <w:p w14:paraId="581BCB79" w14:textId="77777777" w:rsidR="00ED5459" w:rsidRDefault="00ED5459" w:rsidP="00562551">
      <w:pPr>
        <w:pStyle w:val="CapaTtulo"/>
      </w:pPr>
    </w:p>
    <w:p w14:paraId="60305C44" w14:textId="77777777" w:rsidR="00D179A6" w:rsidRPr="00F17C48" w:rsidRDefault="00D179A6" w:rsidP="00562551">
      <w:pPr>
        <w:pStyle w:val="CapaTtulo"/>
      </w:pPr>
    </w:p>
    <w:p w14:paraId="29E8B0D5" w14:textId="77777777" w:rsidR="00F17C48" w:rsidRPr="00DA1F4C" w:rsidRDefault="00F17C48" w:rsidP="00D179A6">
      <w:pPr>
        <w:spacing w:line="360" w:lineRule="auto"/>
        <w:jc w:val="center"/>
        <w:rPr>
          <w:rFonts w:cs="Arial"/>
          <w:b/>
        </w:rPr>
      </w:pPr>
      <w:r w:rsidRPr="00DA1F4C">
        <w:rPr>
          <w:rFonts w:cs="Arial"/>
          <w:b/>
        </w:rPr>
        <w:t>Datas da aprovação: ____ / ____ / ______</w:t>
      </w:r>
    </w:p>
    <w:p w14:paraId="5ED4B52E" w14:textId="77777777" w:rsidR="00F17C48" w:rsidRPr="00DA1F4C" w:rsidRDefault="00F17C48" w:rsidP="00D179A6">
      <w:pPr>
        <w:spacing w:line="360" w:lineRule="auto"/>
        <w:jc w:val="center"/>
        <w:rPr>
          <w:rFonts w:cs="Arial"/>
          <w:b/>
        </w:rPr>
      </w:pPr>
    </w:p>
    <w:p w14:paraId="21378715" w14:textId="6A45F8EF" w:rsidR="00F17C48" w:rsidRPr="00DA1F4C" w:rsidRDefault="00F17C48" w:rsidP="00D179A6">
      <w:pPr>
        <w:spacing w:line="360" w:lineRule="auto"/>
        <w:jc w:val="center"/>
        <w:rPr>
          <w:rFonts w:cs="Arial"/>
          <w:b/>
        </w:rPr>
      </w:pPr>
      <w:r w:rsidRPr="00DA1F4C">
        <w:rPr>
          <w:rFonts w:cs="Arial"/>
          <w:b/>
        </w:rPr>
        <w:t>Nota: ________</w:t>
      </w:r>
    </w:p>
    <w:p w14:paraId="3D59BBD8" w14:textId="77777777" w:rsidR="00ED5459" w:rsidRPr="00DA1F4C" w:rsidRDefault="00ED5459" w:rsidP="00562551">
      <w:pPr>
        <w:pStyle w:val="CapaTtulo"/>
      </w:pPr>
    </w:p>
    <w:p w14:paraId="38284C6B" w14:textId="77777777" w:rsidR="003835E6" w:rsidRPr="00DA1F4C" w:rsidRDefault="003835E6" w:rsidP="00562551">
      <w:pPr>
        <w:pStyle w:val="CapaTtulo"/>
      </w:pPr>
    </w:p>
    <w:p w14:paraId="7D087CFC" w14:textId="77777777" w:rsidR="003835E6" w:rsidRPr="00DA1F4C" w:rsidRDefault="003835E6" w:rsidP="00562551">
      <w:pPr>
        <w:pStyle w:val="CapaTtulo"/>
      </w:pPr>
    </w:p>
    <w:p w14:paraId="368833F9" w14:textId="77777777" w:rsidR="00ED5459" w:rsidRPr="00DA1F4C" w:rsidRDefault="00793639" w:rsidP="00425BB1">
      <w:pPr>
        <w:pStyle w:val="CapaTexto"/>
        <w:spacing w:line="276" w:lineRule="auto"/>
        <w:rPr>
          <w:b/>
        </w:rPr>
      </w:pPr>
      <w:r w:rsidRPr="00DA1F4C">
        <w:rPr>
          <w:b/>
        </w:rPr>
        <w:t>_________________________________________________</w:t>
      </w:r>
    </w:p>
    <w:p w14:paraId="0D09AA6A" w14:textId="2655D1BE" w:rsidR="00751CD8" w:rsidRDefault="00425BB1" w:rsidP="00425BB1">
      <w:pPr>
        <w:pStyle w:val="CapaTexto"/>
        <w:spacing w:line="276" w:lineRule="auto"/>
        <w:jc w:val="center"/>
        <w:rPr>
          <w:b/>
        </w:rPr>
      </w:pPr>
      <w:r>
        <w:rPr>
          <w:b/>
        </w:rPr>
        <w:t xml:space="preserve">                                              </w:t>
      </w:r>
      <w:r w:rsidR="008B4195" w:rsidRPr="00DA1F4C">
        <w:rPr>
          <w:b/>
        </w:rPr>
        <w:t xml:space="preserve">Membro: </w:t>
      </w:r>
      <w:r w:rsidR="00EE0F3E" w:rsidRPr="00DA1F4C">
        <w:rPr>
          <w:b/>
        </w:rPr>
        <w:t>Professor</w:t>
      </w:r>
      <w:r>
        <w:rPr>
          <w:b/>
        </w:rPr>
        <w:t xml:space="preserve"> Maicon Pires</w:t>
      </w:r>
      <w:r w:rsidR="00793639" w:rsidRPr="00DA1F4C">
        <w:rPr>
          <w:b/>
        </w:rPr>
        <w:t xml:space="preserve"> </w:t>
      </w:r>
    </w:p>
    <w:p w14:paraId="455C1C32" w14:textId="77777777" w:rsidR="00425BB1" w:rsidRPr="00DA1F4C" w:rsidRDefault="00425BB1" w:rsidP="00425BB1">
      <w:pPr>
        <w:pStyle w:val="CapaTexto"/>
        <w:spacing w:line="276" w:lineRule="auto"/>
        <w:jc w:val="center"/>
        <w:rPr>
          <w:b/>
        </w:rPr>
      </w:pPr>
    </w:p>
    <w:p w14:paraId="022C75F8" w14:textId="77777777" w:rsidR="00DA1F4C" w:rsidRPr="00DA1F4C" w:rsidRDefault="00DA1F4C" w:rsidP="00425BB1">
      <w:pPr>
        <w:pStyle w:val="CapaTtulo"/>
        <w:spacing w:line="276" w:lineRule="auto"/>
      </w:pPr>
    </w:p>
    <w:p w14:paraId="687A8854" w14:textId="79B29083" w:rsidR="00ED5459" w:rsidRPr="00DA1F4C" w:rsidRDefault="00425BB1" w:rsidP="00425BB1">
      <w:pPr>
        <w:pStyle w:val="CapaTexto"/>
        <w:spacing w:line="276" w:lineRule="auto"/>
        <w:rPr>
          <w:b/>
        </w:rPr>
      </w:pPr>
      <w:r>
        <w:rPr>
          <w:b/>
        </w:rPr>
        <w:t>______________________________</w:t>
      </w:r>
      <w:r w:rsidR="00793639" w:rsidRPr="00DA1F4C">
        <w:rPr>
          <w:b/>
        </w:rPr>
        <w:t>___________________</w:t>
      </w:r>
    </w:p>
    <w:p w14:paraId="3FCCE910" w14:textId="5C86283C" w:rsidR="00ED5459" w:rsidRPr="00DA1F4C" w:rsidRDefault="00793639" w:rsidP="00425BB1">
      <w:pPr>
        <w:pStyle w:val="CapaTexto"/>
        <w:spacing w:line="276" w:lineRule="auto"/>
        <w:rPr>
          <w:b/>
        </w:rPr>
      </w:pPr>
      <w:r w:rsidRPr="00DA1F4C">
        <w:rPr>
          <w:b/>
        </w:rPr>
        <w:t xml:space="preserve">Membro: </w:t>
      </w:r>
      <w:r w:rsidR="001B22F5" w:rsidRPr="00DA1F4C">
        <w:rPr>
          <w:b/>
        </w:rPr>
        <w:t>Professor</w:t>
      </w:r>
      <w:r w:rsidR="00425BB1">
        <w:rPr>
          <w:b/>
        </w:rPr>
        <w:t xml:space="preserve"> Rodrigo Piantino</w:t>
      </w:r>
      <w:r w:rsidRPr="00DA1F4C">
        <w:rPr>
          <w:b/>
        </w:rPr>
        <w:t xml:space="preserve"> </w:t>
      </w:r>
    </w:p>
    <w:p w14:paraId="6BA0D8F0" w14:textId="77777777" w:rsidR="00ED5459" w:rsidRPr="00DA1F4C" w:rsidRDefault="00ED5459" w:rsidP="00425BB1">
      <w:pPr>
        <w:pStyle w:val="CapaTtulo"/>
        <w:spacing w:line="276" w:lineRule="auto"/>
      </w:pPr>
    </w:p>
    <w:p w14:paraId="14AF6A99" w14:textId="77777777" w:rsidR="00467947" w:rsidRPr="00DA1F4C" w:rsidRDefault="00467947" w:rsidP="00425BB1">
      <w:pPr>
        <w:pStyle w:val="CapaTtulo"/>
        <w:spacing w:line="276" w:lineRule="auto"/>
      </w:pPr>
    </w:p>
    <w:p w14:paraId="2899295A" w14:textId="77777777" w:rsidR="00ED5459" w:rsidRPr="00DA1F4C" w:rsidRDefault="00793639" w:rsidP="00425BB1">
      <w:pPr>
        <w:pStyle w:val="CapaTexto"/>
        <w:spacing w:line="276" w:lineRule="auto"/>
        <w:rPr>
          <w:b/>
        </w:rPr>
      </w:pPr>
      <w:r w:rsidRPr="00DA1F4C">
        <w:rPr>
          <w:b/>
        </w:rPr>
        <w:t>_________________________________________________</w:t>
      </w:r>
    </w:p>
    <w:p w14:paraId="16D43D43" w14:textId="3BE6BED7" w:rsidR="00ED5459" w:rsidRPr="00DA1F4C" w:rsidRDefault="00793639" w:rsidP="00425BB1">
      <w:pPr>
        <w:pStyle w:val="CapaTexto"/>
        <w:spacing w:line="276" w:lineRule="auto"/>
        <w:rPr>
          <w:b/>
        </w:rPr>
      </w:pPr>
      <w:r w:rsidRPr="00DA1F4C">
        <w:rPr>
          <w:b/>
        </w:rPr>
        <w:t xml:space="preserve">Membro: </w:t>
      </w:r>
      <w:r w:rsidR="001B22F5" w:rsidRPr="00DA1F4C">
        <w:rPr>
          <w:b/>
        </w:rPr>
        <w:t>Professor</w:t>
      </w:r>
      <w:r w:rsidRPr="00DA1F4C">
        <w:rPr>
          <w:b/>
        </w:rPr>
        <w:t xml:space="preserve"> </w:t>
      </w:r>
      <w:r w:rsidR="00425BB1">
        <w:rPr>
          <w:b/>
        </w:rPr>
        <w:t>Tarcísio Bezerra</w:t>
      </w:r>
    </w:p>
    <w:p w14:paraId="24D0730A" w14:textId="2CD51124" w:rsidR="009330C3" w:rsidRPr="00DA1F4C" w:rsidRDefault="009330C3" w:rsidP="00AC44CD">
      <w:pPr>
        <w:spacing w:line="360" w:lineRule="auto"/>
        <w:rPr>
          <w:rFonts w:cs="Arial"/>
          <w:b/>
          <w:caps/>
          <w:color w:val="000000" w:themeColor="text1"/>
        </w:rPr>
      </w:pPr>
    </w:p>
    <w:p w14:paraId="6BDA1322" w14:textId="77777777" w:rsidR="009330C3" w:rsidRPr="00DA1F4C" w:rsidRDefault="009330C3" w:rsidP="00562551">
      <w:pPr>
        <w:pStyle w:val="CapaTexto"/>
        <w:rPr>
          <w:b/>
        </w:rPr>
      </w:pPr>
    </w:p>
    <w:p w14:paraId="3A5098C9" w14:textId="77777777" w:rsidR="00D179A6" w:rsidRPr="00DA1F4C" w:rsidRDefault="00D179A6" w:rsidP="00562551">
      <w:pPr>
        <w:pStyle w:val="CapaTexto"/>
        <w:rPr>
          <w:b/>
        </w:rPr>
      </w:pPr>
    </w:p>
    <w:p w14:paraId="22BB64ED" w14:textId="77777777" w:rsidR="00D179A6" w:rsidRPr="00DA1F4C" w:rsidRDefault="00D179A6" w:rsidP="00562551">
      <w:pPr>
        <w:pStyle w:val="CapaTexto"/>
        <w:rPr>
          <w:b/>
        </w:rPr>
      </w:pPr>
    </w:p>
    <w:p w14:paraId="0FDE4D8E" w14:textId="77777777" w:rsidR="00DA66D4" w:rsidRPr="00DA1F4C" w:rsidRDefault="00DA66D4" w:rsidP="00562551">
      <w:pPr>
        <w:pStyle w:val="CapaTexto"/>
        <w:rPr>
          <w:b/>
        </w:rPr>
      </w:pPr>
    </w:p>
    <w:p w14:paraId="07BC8A9F" w14:textId="77777777" w:rsidR="00DA66D4" w:rsidRPr="00DA1F4C" w:rsidRDefault="00DA66D4" w:rsidP="00562551">
      <w:pPr>
        <w:pStyle w:val="CapaTexto"/>
        <w:rPr>
          <w:b/>
        </w:rPr>
      </w:pPr>
    </w:p>
    <w:p w14:paraId="7EB66D8D" w14:textId="77777777" w:rsidR="00DA1F4C" w:rsidRDefault="00DA1F4C" w:rsidP="00E36D18">
      <w:pPr>
        <w:pStyle w:val="CapaTexto"/>
        <w:ind w:left="0"/>
        <w:jc w:val="center"/>
        <w:rPr>
          <w:b/>
          <w:sz w:val="22"/>
          <w:szCs w:val="22"/>
        </w:rPr>
      </w:pPr>
    </w:p>
    <w:p w14:paraId="06C76892" w14:textId="77777777" w:rsidR="00DA1F4C" w:rsidRDefault="00DA1F4C" w:rsidP="00E36D18">
      <w:pPr>
        <w:pStyle w:val="CapaTexto"/>
        <w:ind w:left="0"/>
        <w:jc w:val="center"/>
        <w:rPr>
          <w:b/>
          <w:sz w:val="22"/>
          <w:szCs w:val="22"/>
        </w:rPr>
      </w:pPr>
    </w:p>
    <w:p w14:paraId="720689FD" w14:textId="77777777" w:rsidR="0056661F" w:rsidRDefault="0056661F" w:rsidP="00E36D18">
      <w:pPr>
        <w:pStyle w:val="CapaTexto"/>
        <w:ind w:left="0"/>
        <w:jc w:val="center"/>
        <w:rPr>
          <w:b/>
          <w:sz w:val="22"/>
          <w:szCs w:val="22"/>
        </w:rPr>
      </w:pPr>
    </w:p>
    <w:p w14:paraId="19B5BE30" w14:textId="77777777" w:rsidR="0056661F" w:rsidRDefault="0056661F" w:rsidP="00E36D18">
      <w:pPr>
        <w:pStyle w:val="CapaTexto"/>
        <w:ind w:left="0"/>
        <w:jc w:val="center"/>
        <w:rPr>
          <w:b/>
          <w:sz w:val="22"/>
          <w:szCs w:val="22"/>
        </w:rPr>
      </w:pPr>
    </w:p>
    <w:p w14:paraId="30F24E31" w14:textId="77777777" w:rsidR="002C6AB0" w:rsidRDefault="002C6AB0" w:rsidP="00E36D18">
      <w:pPr>
        <w:pStyle w:val="CapaTexto"/>
        <w:ind w:left="0"/>
        <w:jc w:val="center"/>
        <w:rPr>
          <w:b/>
          <w:sz w:val="22"/>
          <w:szCs w:val="22"/>
        </w:rPr>
      </w:pPr>
    </w:p>
    <w:p w14:paraId="5AAE7641" w14:textId="77777777" w:rsidR="002C6AB0" w:rsidRDefault="002C6AB0" w:rsidP="00E36D18">
      <w:pPr>
        <w:pStyle w:val="CapaTexto"/>
        <w:ind w:left="0"/>
        <w:jc w:val="center"/>
        <w:rPr>
          <w:b/>
          <w:sz w:val="22"/>
          <w:szCs w:val="22"/>
        </w:rPr>
      </w:pPr>
    </w:p>
    <w:p w14:paraId="5A8D2A01" w14:textId="77777777" w:rsidR="002C6AB0" w:rsidRDefault="002C6AB0" w:rsidP="00E36D18">
      <w:pPr>
        <w:pStyle w:val="CapaTexto"/>
        <w:ind w:left="0"/>
        <w:jc w:val="center"/>
        <w:rPr>
          <w:b/>
          <w:sz w:val="22"/>
          <w:szCs w:val="22"/>
        </w:rPr>
      </w:pPr>
    </w:p>
    <w:p w14:paraId="78117A6E" w14:textId="04546FF2" w:rsidR="009330C3" w:rsidRPr="00DA1F4C" w:rsidRDefault="00622404" w:rsidP="00E36D18">
      <w:pPr>
        <w:pStyle w:val="CapaTexto"/>
        <w:ind w:left="0"/>
        <w:jc w:val="center"/>
        <w:rPr>
          <w:b/>
          <w:sz w:val="22"/>
          <w:szCs w:val="22"/>
        </w:rPr>
      </w:pPr>
      <w:r w:rsidRPr="00DA1F4C">
        <w:rPr>
          <w:b/>
          <w:sz w:val="22"/>
          <w:szCs w:val="22"/>
        </w:rPr>
        <w:t>MOCOCA (SP)</w:t>
      </w:r>
    </w:p>
    <w:p w14:paraId="26C590E5" w14:textId="365746B8" w:rsidR="00622404" w:rsidRPr="00DA1F4C" w:rsidRDefault="00622404" w:rsidP="00E36D18">
      <w:pPr>
        <w:pStyle w:val="CapaTexto"/>
        <w:ind w:left="0"/>
        <w:jc w:val="center"/>
        <w:rPr>
          <w:b/>
          <w:sz w:val="22"/>
          <w:szCs w:val="22"/>
        </w:rPr>
      </w:pPr>
      <w:r w:rsidRPr="00DA1F4C">
        <w:rPr>
          <w:b/>
          <w:sz w:val="22"/>
          <w:szCs w:val="22"/>
        </w:rPr>
        <w:t>2016</w:t>
      </w:r>
    </w:p>
    <w:p w14:paraId="5192D030" w14:textId="77777777" w:rsidR="009330C3" w:rsidRDefault="009330C3" w:rsidP="00562551">
      <w:pPr>
        <w:pStyle w:val="CapaTexto"/>
      </w:pPr>
    </w:p>
    <w:p w14:paraId="3362D808" w14:textId="77777777" w:rsidR="0056661F" w:rsidRDefault="0056661F" w:rsidP="00562551">
      <w:pPr>
        <w:pStyle w:val="CapaTexto"/>
      </w:pPr>
    </w:p>
    <w:p w14:paraId="7E09A7F0" w14:textId="77777777" w:rsidR="00E36D18" w:rsidRPr="00AC44CD" w:rsidRDefault="00E36D18" w:rsidP="00562551">
      <w:pPr>
        <w:pStyle w:val="CapaTexto"/>
      </w:pPr>
    </w:p>
    <w:p w14:paraId="124149C7" w14:textId="77777777" w:rsidR="009330C3" w:rsidRPr="00AC44CD" w:rsidRDefault="009330C3" w:rsidP="00562551">
      <w:pPr>
        <w:pStyle w:val="CapaTexto"/>
      </w:pPr>
    </w:p>
    <w:p w14:paraId="6DB81974" w14:textId="77777777" w:rsidR="009330C3" w:rsidRPr="00AC44CD" w:rsidRDefault="009330C3" w:rsidP="00562551">
      <w:pPr>
        <w:pStyle w:val="CapaTexto"/>
      </w:pPr>
    </w:p>
    <w:p w14:paraId="4AB55FE4" w14:textId="77777777" w:rsidR="009330C3" w:rsidRPr="00AC44CD" w:rsidRDefault="009330C3" w:rsidP="00562551">
      <w:pPr>
        <w:pStyle w:val="CapaTexto"/>
      </w:pPr>
    </w:p>
    <w:p w14:paraId="2F8A8984" w14:textId="77777777" w:rsidR="00AC44CD" w:rsidRPr="00AC44CD" w:rsidRDefault="00AC44CD" w:rsidP="00FC626D">
      <w:pPr>
        <w:pStyle w:val="NormalWeb"/>
        <w:spacing w:before="150" w:beforeAutospacing="0" w:after="0" w:afterAutospacing="0" w:line="360" w:lineRule="auto"/>
        <w:jc w:val="right"/>
        <w:rPr>
          <w:rFonts w:cs="Arial"/>
          <w:color w:val="000000" w:themeColor="text1"/>
        </w:rPr>
      </w:pPr>
    </w:p>
    <w:p w14:paraId="70CA5AA7" w14:textId="77777777" w:rsidR="00AC44CD" w:rsidRPr="00AC44CD" w:rsidRDefault="00AC44CD" w:rsidP="00FC626D">
      <w:pPr>
        <w:pStyle w:val="NormalWeb"/>
        <w:spacing w:before="150" w:beforeAutospacing="0" w:after="0" w:afterAutospacing="0" w:line="360" w:lineRule="auto"/>
        <w:jc w:val="right"/>
        <w:rPr>
          <w:rFonts w:cs="Arial"/>
          <w:color w:val="000000" w:themeColor="text1"/>
        </w:rPr>
      </w:pPr>
    </w:p>
    <w:p w14:paraId="35919A66"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2DDD108D"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14D0AE5E"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24BE0805"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29466050"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3BA999A7"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747861A6"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4947102B"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46442CFE"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407EF147"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60FB04F0"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18F9445B" w14:textId="77777777" w:rsidR="00261751" w:rsidRDefault="00261751" w:rsidP="00FC626D">
      <w:pPr>
        <w:pStyle w:val="NormalWeb"/>
        <w:spacing w:before="150" w:beforeAutospacing="0" w:after="0" w:afterAutospacing="0" w:line="360" w:lineRule="auto"/>
        <w:jc w:val="right"/>
        <w:rPr>
          <w:rFonts w:cs="Arial"/>
          <w:color w:val="000000" w:themeColor="text1"/>
        </w:rPr>
      </w:pPr>
    </w:p>
    <w:p w14:paraId="6CB6CBA6" w14:textId="48653E57" w:rsidR="003835E6" w:rsidRDefault="003835E6" w:rsidP="00FC626D">
      <w:pPr>
        <w:pStyle w:val="NormalWeb"/>
        <w:spacing w:before="150" w:beforeAutospacing="0" w:after="0" w:afterAutospacing="0" w:line="360" w:lineRule="auto"/>
        <w:jc w:val="right"/>
        <w:rPr>
          <w:rFonts w:cs="Arial"/>
          <w:color w:val="000000" w:themeColor="text1"/>
        </w:rPr>
      </w:pPr>
    </w:p>
    <w:p w14:paraId="3840FA11" w14:textId="77777777" w:rsidR="00615450" w:rsidRDefault="00615450" w:rsidP="00DA1F4C">
      <w:pPr>
        <w:pStyle w:val="NormalWeb"/>
        <w:spacing w:before="150" w:beforeAutospacing="0" w:after="0" w:afterAutospacing="0" w:line="360" w:lineRule="auto"/>
        <w:rPr>
          <w:rFonts w:cs="Arial"/>
          <w:color w:val="000000" w:themeColor="text1"/>
        </w:rPr>
      </w:pPr>
    </w:p>
    <w:p w14:paraId="2292791B" w14:textId="77777777" w:rsidR="009330C3" w:rsidRPr="00AC44CD" w:rsidRDefault="009330C3" w:rsidP="005A0A04">
      <w:pPr>
        <w:pStyle w:val="NormalWeb"/>
        <w:spacing w:before="150" w:beforeAutospacing="0" w:after="0" w:afterAutospacing="0" w:line="360" w:lineRule="auto"/>
        <w:jc w:val="right"/>
        <w:rPr>
          <w:rFonts w:cs="Arial"/>
          <w:color w:val="000000" w:themeColor="text1"/>
        </w:rPr>
      </w:pPr>
      <w:r w:rsidRPr="00AC44CD">
        <w:rPr>
          <w:rFonts w:cs="Arial"/>
          <w:color w:val="000000" w:themeColor="text1"/>
        </w:rPr>
        <w:t xml:space="preserve">“O sucesso é uma consequência e não um objetivo.” </w:t>
      </w:r>
    </w:p>
    <w:p w14:paraId="062F40DB" w14:textId="0173C140" w:rsidR="009330C3" w:rsidRPr="009428A9" w:rsidRDefault="009330C3" w:rsidP="005A0A04">
      <w:pPr>
        <w:pStyle w:val="NormalWeb"/>
        <w:spacing w:before="150" w:beforeAutospacing="0" w:after="0" w:afterAutospacing="0" w:line="360" w:lineRule="auto"/>
        <w:jc w:val="right"/>
        <w:rPr>
          <w:rFonts w:cs="Arial"/>
          <w:b/>
          <w:color w:val="000000" w:themeColor="text1"/>
        </w:rPr>
      </w:pPr>
      <w:r w:rsidRPr="009428A9">
        <w:rPr>
          <w:rFonts w:cs="Arial"/>
          <w:b/>
          <w:color w:val="000000" w:themeColor="text1"/>
        </w:rPr>
        <w:t>(</w:t>
      </w:r>
      <w:r w:rsidRPr="009428A9">
        <w:rPr>
          <w:rFonts w:cs="Arial"/>
          <w:b/>
          <w:color w:val="000000" w:themeColor="text1"/>
          <w:shd w:val="clear" w:color="auto" w:fill="FFFFFF"/>
        </w:rPr>
        <w:t>Gustave Flaubert)</w:t>
      </w:r>
    </w:p>
    <w:p w14:paraId="6483CFD2" w14:textId="77777777" w:rsidR="003E1A59" w:rsidRDefault="003E1A59" w:rsidP="00562551">
      <w:pPr>
        <w:pStyle w:val="CapaTexto"/>
      </w:pPr>
    </w:p>
    <w:p w14:paraId="2FC891B8" w14:textId="77777777" w:rsidR="003E1A59" w:rsidRDefault="003E1A59" w:rsidP="00562551">
      <w:pPr>
        <w:pStyle w:val="CapaTexto"/>
      </w:pPr>
    </w:p>
    <w:p w14:paraId="3C8AFEEF" w14:textId="77777777" w:rsidR="003E1A59" w:rsidRDefault="003E1A59" w:rsidP="00562551">
      <w:pPr>
        <w:pStyle w:val="CapaTexto"/>
      </w:pPr>
    </w:p>
    <w:p w14:paraId="3B62EE6A" w14:textId="77777777" w:rsidR="003E1A59" w:rsidRDefault="003E1A59" w:rsidP="00562551">
      <w:pPr>
        <w:pStyle w:val="CapaTexto"/>
      </w:pPr>
    </w:p>
    <w:p w14:paraId="5D613F4F" w14:textId="77777777" w:rsidR="003E1A59" w:rsidRDefault="003E1A59" w:rsidP="00562551">
      <w:pPr>
        <w:pStyle w:val="CapaTexto"/>
      </w:pPr>
    </w:p>
    <w:p w14:paraId="76C69BA1" w14:textId="77777777" w:rsidR="003E1A59" w:rsidRDefault="003E1A59" w:rsidP="00562551">
      <w:pPr>
        <w:pStyle w:val="CapaTexto"/>
      </w:pPr>
    </w:p>
    <w:p w14:paraId="3C4D58D7" w14:textId="77777777" w:rsidR="003E1A59" w:rsidRDefault="003E1A59" w:rsidP="00562551">
      <w:pPr>
        <w:pStyle w:val="CapaTexto"/>
      </w:pPr>
    </w:p>
    <w:p w14:paraId="7E55F26A" w14:textId="77777777" w:rsidR="003E1A59" w:rsidRDefault="003E1A59" w:rsidP="00562551">
      <w:pPr>
        <w:pStyle w:val="CapaTexto"/>
      </w:pPr>
    </w:p>
    <w:p w14:paraId="4241C332" w14:textId="77777777" w:rsidR="003E1A59" w:rsidRDefault="003E1A59" w:rsidP="00562551">
      <w:pPr>
        <w:pStyle w:val="CapaTexto"/>
      </w:pPr>
    </w:p>
    <w:p w14:paraId="6FEA2436" w14:textId="2D94DE87" w:rsidR="003E1A59" w:rsidRDefault="003E1A59" w:rsidP="00562551">
      <w:pPr>
        <w:pStyle w:val="CapaTexto"/>
      </w:pPr>
    </w:p>
    <w:p w14:paraId="4329AD78" w14:textId="2E43929F" w:rsidR="00113CB8" w:rsidRDefault="00113CB8" w:rsidP="00562551">
      <w:pPr>
        <w:pStyle w:val="CapaTexto"/>
      </w:pPr>
    </w:p>
    <w:p w14:paraId="715CB02E" w14:textId="77777777" w:rsidR="00113CB8" w:rsidRDefault="00113CB8" w:rsidP="00562551">
      <w:pPr>
        <w:pStyle w:val="CapaTexto"/>
      </w:pPr>
    </w:p>
    <w:p w14:paraId="047C1DA9" w14:textId="77777777" w:rsidR="003E1A59" w:rsidRDefault="003E1A59" w:rsidP="00562551">
      <w:pPr>
        <w:pStyle w:val="CapaTexto"/>
      </w:pPr>
    </w:p>
    <w:p w14:paraId="288AA168" w14:textId="21C8E63D" w:rsidR="003E1A59" w:rsidRDefault="003E1A59" w:rsidP="00562551">
      <w:pPr>
        <w:pStyle w:val="CapaTexto"/>
      </w:pPr>
    </w:p>
    <w:p w14:paraId="333576F2" w14:textId="6536D31B" w:rsidR="00113CB8" w:rsidRDefault="00113CB8" w:rsidP="00562551">
      <w:pPr>
        <w:pStyle w:val="CapaTexto"/>
      </w:pPr>
    </w:p>
    <w:p w14:paraId="034D927F" w14:textId="77777777" w:rsidR="00113CB8" w:rsidRDefault="00113CB8" w:rsidP="00562551">
      <w:pPr>
        <w:pStyle w:val="CapaTexto"/>
      </w:pPr>
      <w:bookmarkStart w:id="0" w:name="_GoBack"/>
      <w:bookmarkEnd w:id="0"/>
    </w:p>
    <w:p w14:paraId="695ED16B" w14:textId="77777777" w:rsidR="003E1A59" w:rsidRDefault="003E1A59" w:rsidP="00562551">
      <w:pPr>
        <w:pStyle w:val="CapaTexto"/>
      </w:pPr>
    </w:p>
    <w:p w14:paraId="7594F060" w14:textId="77777777" w:rsidR="003E1A59" w:rsidRDefault="003E1A59" w:rsidP="00562551">
      <w:pPr>
        <w:pStyle w:val="CapaTexto"/>
      </w:pPr>
    </w:p>
    <w:p w14:paraId="6DD69267" w14:textId="77777777" w:rsidR="003E1A59" w:rsidRDefault="003E1A59" w:rsidP="00562551">
      <w:pPr>
        <w:pStyle w:val="CapaTexto"/>
      </w:pPr>
    </w:p>
    <w:p w14:paraId="3059C42C" w14:textId="77777777" w:rsidR="00615450" w:rsidRDefault="00615450" w:rsidP="00562551">
      <w:pPr>
        <w:pStyle w:val="CapaTexto"/>
      </w:pPr>
    </w:p>
    <w:p w14:paraId="5C5A4A4D" w14:textId="06906B51" w:rsidR="00854247" w:rsidRPr="00EE5729" w:rsidRDefault="00C55697" w:rsidP="00562551">
      <w:pPr>
        <w:pStyle w:val="CapaTexto"/>
        <w:rPr>
          <w:b/>
        </w:rPr>
      </w:pPr>
      <w:r w:rsidRPr="00EE5729">
        <w:rPr>
          <w:b/>
        </w:rPr>
        <w:t>DEDICATÓ</w:t>
      </w:r>
      <w:r w:rsidR="00854247" w:rsidRPr="00EE5729">
        <w:rPr>
          <w:b/>
        </w:rPr>
        <w:t>RIA</w:t>
      </w:r>
    </w:p>
    <w:p w14:paraId="6D71C363" w14:textId="77777777" w:rsidR="006E1F58" w:rsidRDefault="006E1F58" w:rsidP="00562551">
      <w:pPr>
        <w:pStyle w:val="CapaTexto"/>
      </w:pPr>
    </w:p>
    <w:p w14:paraId="0EE1606A" w14:textId="7E6CC58C" w:rsidR="00754B5A" w:rsidRPr="00AC44CD" w:rsidRDefault="00754B5A" w:rsidP="00615450">
      <w:pPr>
        <w:spacing w:line="360" w:lineRule="auto"/>
        <w:ind w:left="2551" w:firstLine="708"/>
        <w:rPr>
          <w:rFonts w:cs="Arial"/>
          <w:color w:val="000000" w:themeColor="text1"/>
        </w:rPr>
      </w:pPr>
      <w:r w:rsidRPr="00AC44CD">
        <w:rPr>
          <w:rFonts w:cs="Arial"/>
          <w:color w:val="000000" w:themeColor="text1"/>
        </w:rPr>
        <w:t>Dedicamos este projeto aos nossos pais, pelo apoio durante nossa permanência no curso, aos nossos professores tanto do técnico como do médio que nos ajudaram e auxiliaram diariamente a desenvolver este projeto, também aos nossos amigos pela compreensão mostrada neste período e pelo apoio que nos ofereceram.</w:t>
      </w:r>
    </w:p>
    <w:p w14:paraId="43BD8B6B" w14:textId="77777777" w:rsidR="00562551" w:rsidRDefault="00793639" w:rsidP="00562551">
      <w:pPr>
        <w:pStyle w:val="CapaTtulo"/>
      </w:pPr>
      <w:r w:rsidRPr="00AC44CD">
        <w:br w:type="page"/>
      </w:r>
    </w:p>
    <w:p w14:paraId="14B15D20" w14:textId="77777777" w:rsidR="00562551" w:rsidRDefault="00562551" w:rsidP="00562551">
      <w:pPr>
        <w:pStyle w:val="CapaTtulo"/>
      </w:pPr>
    </w:p>
    <w:p w14:paraId="734E54C3" w14:textId="77777777" w:rsidR="00562551" w:rsidRDefault="00562551" w:rsidP="00562551">
      <w:pPr>
        <w:pStyle w:val="CapaTtulo"/>
      </w:pPr>
    </w:p>
    <w:p w14:paraId="1F16A943" w14:textId="77777777" w:rsidR="00562551" w:rsidRDefault="00562551" w:rsidP="00562551">
      <w:pPr>
        <w:pStyle w:val="CapaTtulo"/>
      </w:pPr>
    </w:p>
    <w:p w14:paraId="436842E3" w14:textId="77777777" w:rsidR="00562551" w:rsidRDefault="00562551" w:rsidP="00562551">
      <w:pPr>
        <w:pStyle w:val="CapaTtulo"/>
      </w:pPr>
    </w:p>
    <w:p w14:paraId="11DAC640" w14:textId="77777777" w:rsidR="00562551" w:rsidRDefault="00562551" w:rsidP="00562551">
      <w:pPr>
        <w:pStyle w:val="CapaTtulo"/>
      </w:pPr>
    </w:p>
    <w:p w14:paraId="10F4392E" w14:textId="77777777" w:rsidR="00562551" w:rsidRDefault="00562551" w:rsidP="00562551">
      <w:pPr>
        <w:pStyle w:val="CapaTtulo"/>
      </w:pPr>
    </w:p>
    <w:p w14:paraId="04424878" w14:textId="77777777" w:rsidR="00562551" w:rsidRDefault="00562551" w:rsidP="00562551">
      <w:pPr>
        <w:pStyle w:val="CapaTtulo"/>
      </w:pPr>
    </w:p>
    <w:p w14:paraId="7DE2E441" w14:textId="77777777" w:rsidR="00562551" w:rsidRDefault="00562551" w:rsidP="00562551">
      <w:pPr>
        <w:pStyle w:val="CapaTtulo"/>
      </w:pPr>
    </w:p>
    <w:p w14:paraId="045B8874" w14:textId="77777777" w:rsidR="00562551" w:rsidRDefault="00562551" w:rsidP="00562551">
      <w:pPr>
        <w:pStyle w:val="CapaTtulo"/>
      </w:pPr>
    </w:p>
    <w:p w14:paraId="468E80C3" w14:textId="77777777" w:rsidR="00562551" w:rsidRDefault="00562551" w:rsidP="00562551">
      <w:pPr>
        <w:pStyle w:val="CapaTtulo"/>
      </w:pPr>
    </w:p>
    <w:p w14:paraId="63EEA2A3" w14:textId="77777777" w:rsidR="00562551" w:rsidRDefault="00562551" w:rsidP="00562551">
      <w:pPr>
        <w:pStyle w:val="CapaTtulo"/>
      </w:pPr>
    </w:p>
    <w:p w14:paraId="4B8180A9" w14:textId="599A6F6C" w:rsidR="006E1F58" w:rsidRDefault="003E1A59" w:rsidP="00562551">
      <w:pPr>
        <w:pStyle w:val="CapaTtulo"/>
      </w:pPr>
      <w:r w:rsidRPr="00AC44CD">
        <w:t>agradecimentos</w:t>
      </w:r>
    </w:p>
    <w:p w14:paraId="4231AB96" w14:textId="77777777" w:rsidR="006E1F58" w:rsidRPr="00AC44CD" w:rsidRDefault="006E1F58" w:rsidP="00562551">
      <w:pPr>
        <w:pStyle w:val="CapaTtulo"/>
        <w:jc w:val="both"/>
      </w:pPr>
    </w:p>
    <w:p w14:paraId="6DEED906" w14:textId="32440465" w:rsidR="00667B94" w:rsidRPr="00667B94" w:rsidRDefault="003E1A59" w:rsidP="00667B94">
      <w:pPr>
        <w:pStyle w:val="Texto0"/>
        <w:spacing w:line="360" w:lineRule="auto"/>
        <w:ind w:left="2494" w:firstLine="708"/>
        <w:rPr>
          <w:rFonts w:cs="Arial"/>
          <w:color w:val="000000" w:themeColor="text1"/>
        </w:rPr>
      </w:pPr>
      <w:r w:rsidRPr="00AC44CD">
        <w:rPr>
          <w:rFonts w:cs="Arial"/>
          <w:color w:val="000000" w:themeColor="text1"/>
        </w:rPr>
        <w:t>Agradecemos a todos que nos ajudaram durante o percur</w:t>
      </w:r>
      <w:r w:rsidR="00EE5729">
        <w:rPr>
          <w:rFonts w:cs="Arial"/>
          <w:color w:val="000000" w:themeColor="text1"/>
        </w:rPr>
        <w:t>so para concluir este trabalho: a</w:t>
      </w:r>
      <w:r w:rsidRPr="00AC44CD">
        <w:rPr>
          <w:rFonts w:cs="Arial"/>
          <w:color w:val="000000" w:themeColor="text1"/>
        </w:rPr>
        <w:t>os professores que colaboraram conosco dividindo seus conhecimentos, não somente durante a realização deste trabalho, mas dura</w:t>
      </w:r>
      <w:r w:rsidR="00EE5729">
        <w:rPr>
          <w:rFonts w:cs="Arial"/>
          <w:color w:val="000000" w:themeColor="text1"/>
        </w:rPr>
        <w:t xml:space="preserve">nte o decorrer desses três anos. </w:t>
      </w:r>
      <w:r w:rsidRPr="00AC44CD">
        <w:rPr>
          <w:rFonts w:cs="Arial"/>
          <w:color w:val="000000" w:themeColor="text1"/>
        </w:rPr>
        <w:t xml:space="preserve">Aos nossos pais e amigos pela compreensão, apoio e principalmente por nos </w:t>
      </w:r>
      <w:r w:rsidR="00EE5729">
        <w:rPr>
          <w:rFonts w:cs="Arial"/>
          <w:color w:val="000000" w:themeColor="text1"/>
        </w:rPr>
        <w:t>incentivarem a seguir em frente e à</w:t>
      </w:r>
      <w:r w:rsidRPr="00AC44CD">
        <w:rPr>
          <w:rFonts w:cs="Arial"/>
          <w:color w:val="000000" w:themeColor="text1"/>
        </w:rPr>
        <w:t xml:space="preserve"> ETEC J</w:t>
      </w:r>
      <w:r w:rsidR="00EE5729">
        <w:rPr>
          <w:rFonts w:cs="Arial"/>
          <w:color w:val="000000" w:themeColor="text1"/>
        </w:rPr>
        <w:t>oão Baptista de Lima Figueiredo, que nos ofereceu todo o suporte necessário para a concretização desse projeto.</w:t>
      </w:r>
    </w:p>
    <w:p w14:paraId="5933D975" w14:textId="18F46BDE" w:rsidR="003A09AA" w:rsidRDefault="003A09AA" w:rsidP="00562551">
      <w:pPr>
        <w:pStyle w:val="Ttulo"/>
      </w:pPr>
    </w:p>
    <w:p w14:paraId="352A461B" w14:textId="77777777" w:rsidR="003A09AA" w:rsidRDefault="003A09AA" w:rsidP="00562551">
      <w:pPr>
        <w:pStyle w:val="Ttulo"/>
      </w:pPr>
    </w:p>
    <w:p w14:paraId="31D0432A" w14:textId="77777777" w:rsidR="003A09AA" w:rsidRDefault="003A09AA" w:rsidP="00562551">
      <w:pPr>
        <w:pStyle w:val="Ttulo"/>
      </w:pPr>
    </w:p>
    <w:p w14:paraId="1DAD756E" w14:textId="77777777" w:rsidR="003A09AA" w:rsidRDefault="003A09AA" w:rsidP="00562551">
      <w:pPr>
        <w:pStyle w:val="Ttulo"/>
      </w:pPr>
    </w:p>
    <w:p w14:paraId="227EC844" w14:textId="77777777" w:rsidR="003A09AA" w:rsidRDefault="003A09AA" w:rsidP="00562551">
      <w:pPr>
        <w:pStyle w:val="Ttulo"/>
      </w:pPr>
    </w:p>
    <w:p w14:paraId="6EE54E04" w14:textId="77777777" w:rsidR="003A09AA" w:rsidRDefault="003A09AA" w:rsidP="00667B94">
      <w:pPr>
        <w:pStyle w:val="Ttulo"/>
        <w:ind w:left="0"/>
        <w:jc w:val="both"/>
      </w:pPr>
    </w:p>
    <w:p w14:paraId="3C9F046E" w14:textId="4B86BAD0" w:rsidR="006E1F58" w:rsidRPr="00667B94" w:rsidRDefault="00EE5729" w:rsidP="00EE5729">
      <w:pPr>
        <w:pStyle w:val="Ttulo"/>
        <w:ind w:left="-567"/>
        <w:jc w:val="center"/>
        <w:rPr>
          <w:sz w:val="28"/>
          <w:szCs w:val="28"/>
          <w:shd w:val="clear" w:color="auto" w:fill="FFFFFF"/>
        </w:rPr>
      </w:pPr>
      <w:r w:rsidRPr="00667B94">
        <w:rPr>
          <w:sz w:val="28"/>
          <w:szCs w:val="28"/>
          <w:shd w:val="clear" w:color="auto" w:fill="FFFFFF"/>
        </w:rPr>
        <w:lastRenderedPageBreak/>
        <w:t xml:space="preserve"> </w:t>
      </w:r>
      <w:r w:rsidR="00E82B9B" w:rsidRPr="00667B94">
        <w:rPr>
          <w:sz w:val="28"/>
          <w:szCs w:val="28"/>
          <w:shd w:val="clear" w:color="auto" w:fill="FFFFFF"/>
        </w:rPr>
        <w:t>Resumo</w:t>
      </w:r>
    </w:p>
    <w:p w14:paraId="0D199FA4" w14:textId="77777777" w:rsidR="005A0A04" w:rsidRDefault="005A0A04" w:rsidP="005A0A04">
      <w:pPr>
        <w:spacing w:line="360" w:lineRule="auto"/>
      </w:pPr>
    </w:p>
    <w:p w14:paraId="29FFDED7" w14:textId="65CC7B02" w:rsidR="0001382C" w:rsidRPr="00AC44CD" w:rsidRDefault="0001382C" w:rsidP="00667B94">
      <w:pPr>
        <w:ind w:firstLine="709"/>
        <w:rPr>
          <w:rFonts w:cs="Arial"/>
          <w:color w:val="000000" w:themeColor="text1"/>
        </w:rPr>
      </w:pPr>
      <w:r w:rsidRPr="00AC44CD">
        <w:rPr>
          <w:rFonts w:cs="Arial"/>
          <w:color w:val="000000" w:themeColor="text1"/>
        </w:rPr>
        <w:t>Este é um aplicativo desenvolvido para auxiliar estudantes durante vários momentos no decorrer do período escolar. Principalmente no que diz respeito a organizar datas de entrega de trabalhos, datas de provas, calcular notas, fazer lembretes e a montar e atualizar quando necessário seu horário de aulas. Este aplicativo foi desenvolvido principalmente no Delphi no qual, podemos perceber uma extensa área de programação, e uma área de design que visa facilitar o manuseio do estudante.</w:t>
      </w:r>
    </w:p>
    <w:p w14:paraId="73C653DF" w14:textId="1DF376D2" w:rsidR="00121854" w:rsidRPr="00AC44CD" w:rsidRDefault="00121854" w:rsidP="005A0A04">
      <w:pPr>
        <w:pStyle w:val="Texto0"/>
        <w:spacing w:line="360" w:lineRule="auto"/>
        <w:ind w:firstLine="0"/>
        <w:rPr>
          <w:rFonts w:cs="Arial"/>
          <w:color w:val="000000" w:themeColor="text1"/>
        </w:rPr>
      </w:pPr>
    </w:p>
    <w:p w14:paraId="1A8C8F38" w14:textId="77777777" w:rsidR="00121854" w:rsidRPr="00AC44CD" w:rsidRDefault="00121854" w:rsidP="005A0A04">
      <w:pPr>
        <w:pStyle w:val="Texto0"/>
        <w:spacing w:line="360" w:lineRule="auto"/>
        <w:ind w:firstLine="0"/>
        <w:rPr>
          <w:rFonts w:cs="Arial"/>
          <w:color w:val="000000" w:themeColor="text1"/>
        </w:rPr>
      </w:pPr>
    </w:p>
    <w:p w14:paraId="1D5F1EE7" w14:textId="77777777" w:rsidR="00121854" w:rsidRPr="00AC44CD" w:rsidRDefault="00121854" w:rsidP="005A0A04">
      <w:pPr>
        <w:pStyle w:val="Texto0"/>
        <w:spacing w:line="360" w:lineRule="auto"/>
        <w:ind w:firstLine="0"/>
        <w:rPr>
          <w:rFonts w:cs="Arial"/>
          <w:color w:val="000000" w:themeColor="text1"/>
        </w:rPr>
      </w:pPr>
    </w:p>
    <w:p w14:paraId="6531494D" w14:textId="698857D8" w:rsidR="00121854" w:rsidRPr="00AC44CD" w:rsidRDefault="00121854" w:rsidP="005A0A04">
      <w:pPr>
        <w:pStyle w:val="Texto0"/>
        <w:spacing w:line="360" w:lineRule="auto"/>
        <w:ind w:firstLine="0"/>
        <w:rPr>
          <w:rFonts w:cs="Arial"/>
          <w:b/>
          <w:color w:val="000000" w:themeColor="text1"/>
        </w:rPr>
      </w:pPr>
      <w:r w:rsidRPr="00AC44CD">
        <w:rPr>
          <w:rFonts w:cs="Arial"/>
          <w:b/>
          <w:color w:val="000000" w:themeColor="text1"/>
        </w:rPr>
        <w:t>PALAVRA</w:t>
      </w:r>
      <w:r w:rsidR="0017564E" w:rsidRPr="00AC44CD">
        <w:rPr>
          <w:rFonts w:cs="Arial"/>
          <w:b/>
          <w:color w:val="000000" w:themeColor="text1"/>
        </w:rPr>
        <w:t>S</w:t>
      </w:r>
      <w:r w:rsidRPr="00AC44CD">
        <w:rPr>
          <w:rFonts w:cs="Arial"/>
          <w:b/>
          <w:color w:val="000000" w:themeColor="text1"/>
        </w:rPr>
        <w:t>-CHAVE:</w:t>
      </w:r>
      <w:r w:rsidR="0001382C" w:rsidRPr="00AC44CD">
        <w:rPr>
          <w:rFonts w:cs="Arial"/>
          <w:b/>
          <w:color w:val="000000" w:themeColor="text1"/>
        </w:rPr>
        <w:t xml:space="preserve"> Aplicativo; Programação; Escolar.</w:t>
      </w:r>
    </w:p>
    <w:p w14:paraId="01E7BAF8" w14:textId="77777777" w:rsidR="00C72757" w:rsidRPr="00AC44CD" w:rsidRDefault="00C72757" w:rsidP="00562551">
      <w:pPr>
        <w:pStyle w:val="Ttulo"/>
      </w:pPr>
    </w:p>
    <w:p w14:paraId="31FC69A7" w14:textId="77777777" w:rsidR="00C72757" w:rsidRPr="00AC44CD" w:rsidRDefault="00C72757" w:rsidP="00562551">
      <w:pPr>
        <w:pStyle w:val="Ttulo"/>
      </w:pPr>
    </w:p>
    <w:p w14:paraId="3B6DEFEE" w14:textId="77777777" w:rsidR="00C72757" w:rsidRPr="00AC44CD" w:rsidRDefault="00C72757" w:rsidP="00562551">
      <w:pPr>
        <w:pStyle w:val="Ttulo"/>
      </w:pPr>
    </w:p>
    <w:p w14:paraId="039A5A27" w14:textId="77777777" w:rsidR="00C72757" w:rsidRPr="00AC44CD" w:rsidRDefault="00C72757" w:rsidP="00562551">
      <w:pPr>
        <w:pStyle w:val="Ttulo"/>
      </w:pPr>
    </w:p>
    <w:p w14:paraId="538131BB" w14:textId="77777777" w:rsidR="00C72757" w:rsidRPr="00AC44CD" w:rsidRDefault="00C72757" w:rsidP="00562551">
      <w:pPr>
        <w:pStyle w:val="Ttulo"/>
      </w:pPr>
    </w:p>
    <w:p w14:paraId="1E5DA92E" w14:textId="77777777" w:rsidR="00C72757" w:rsidRPr="00AC44CD" w:rsidRDefault="00C72757" w:rsidP="00562551">
      <w:pPr>
        <w:pStyle w:val="Ttulo"/>
      </w:pPr>
    </w:p>
    <w:p w14:paraId="0A2FFFD0" w14:textId="77777777" w:rsidR="00C72757" w:rsidRPr="00AC44CD" w:rsidRDefault="00C72757" w:rsidP="00562551">
      <w:pPr>
        <w:pStyle w:val="Ttulo"/>
      </w:pPr>
    </w:p>
    <w:p w14:paraId="6E758795" w14:textId="77777777" w:rsidR="00C72757" w:rsidRPr="00AC44CD" w:rsidRDefault="00C72757" w:rsidP="00562551">
      <w:pPr>
        <w:pStyle w:val="Ttulo"/>
      </w:pPr>
    </w:p>
    <w:p w14:paraId="2DDF41BC" w14:textId="77777777" w:rsidR="00C72757" w:rsidRPr="00AC44CD" w:rsidRDefault="00C72757" w:rsidP="00562551">
      <w:pPr>
        <w:pStyle w:val="Ttulo"/>
      </w:pPr>
    </w:p>
    <w:p w14:paraId="70B817B1" w14:textId="77777777" w:rsidR="00AC44CD" w:rsidRDefault="00AC44CD" w:rsidP="00562551">
      <w:pPr>
        <w:pStyle w:val="Ttulo"/>
        <w:rPr>
          <w:shd w:val="clear" w:color="auto" w:fill="FFFFFF"/>
        </w:rPr>
      </w:pPr>
    </w:p>
    <w:p w14:paraId="59DC7DD1" w14:textId="77777777" w:rsidR="00615450" w:rsidRPr="00615450" w:rsidRDefault="00615450" w:rsidP="00615450">
      <w:pPr>
        <w:pStyle w:val="Texto0"/>
      </w:pPr>
    </w:p>
    <w:p w14:paraId="441B0A35" w14:textId="77777777" w:rsidR="00667B94" w:rsidRPr="0056661F" w:rsidRDefault="00EE5729" w:rsidP="00EE5729">
      <w:pPr>
        <w:pStyle w:val="Ttulo"/>
        <w:ind w:left="-567"/>
        <w:jc w:val="center"/>
      </w:pPr>
      <w:r w:rsidRPr="0056661F">
        <w:t xml:space="preserve"> </w:t>
      </w:r>
    </w:p>
    <w:p w14:paraId="6BC4D5C1" w14:textId="77777777" w:rsidR="00667B94" w:rsidRPr="0056661F" w:rsidRDefault="00667B94" w:rsidP="00EE5729">
      <w:pPr>
        <w:pStyle w:val="Ttulo"/>
        <w:ind w:left="-567"/>
        <w:jc w:val="center"/>
      </w:pPr>
    </w:p>
    <w:p w14:paraId="181A7A57" w14:textId="5C636274" w:rsidR="00E82B9B" w:rsidRPr="00667B94" w:rsidRDefault="00F0640E" w:rsidP="00EE5729">
      <w:pPr>
        <w:pStyle w:val="Ttulo"/>
        <w:ind w:left="-567"/>
        <w:jc w:val="center"/>
        <w:rPr>
          <w:sz w:val="28"/>
          <w:szCs w:val="28"/>
          <w:lang w:val="en-US"/>
        </w:rPr>
      </w:pPr>
      <w:r w:rsidRPr="00667B94">
        <w:rPr>
          <w:sz w:val="28"/>
          <w:szCs w:val="28"/>
          <w:lang w:val="en-US"/>
        </w:rPr>
        <w:lastRenderedPageBreak/>
        <w:t>Abstract</w:t>
      </w:r>
    </w:p>
    <w:p w14:paraId="5819E4ED" w14:textId="77777777" w:rsidR="005A0A04" w:rsidRPr="005A0A04" w:rsidRDefault="005A0A04" w:rsidP="005A0A04">
      <w:pPr>
        <w:pStyle w:val="Texto0"/>
        <w:spacing w:line="360" w:lineRule="auto"/>
        <w:rPr>
          <w:lang w:val="en-US"/>
        </w:rPr>
      </w:pPr>
    </w:p>
    <w:p w14:paraId="5600E69E" w14:textId="21135812" w:rsidR="001A39FE" w:rsidRPr="001A39FE" w:rsidRDefault="00DA66D4" w:rsidP="00667B94">
      <w:pPr>
        <w:pStyle w:val="Pr-formataoHTML"/>
        <w:shd w:val="clear" w:color="auto" w:fill="FFFFFF"/>
        <w:rPr>
          <w:rFonts w:ascii="Arial" w:hAnsi="Arial" w:cs="Arial"/>
          <w:color w:val="000000" w:themeColor="text1"/>
          <w:sz w:val="24"/>
          <w:szCs w:val="24"/>
          <w:lang w:val="en-US"/>
        </w:rPr>
      </w:pPr>
      <w:r>
        <w:rPr>
          <w:rFonts w:ascii="Arial" w:hAnsi="Arial" w:cs="Arial"/>
          <w:color w:val="000000" w:themeColor="text1"/>
          <w:sz w:val="24"/>
          <w:szCs w:val="24"/>
          <w:lang w:val="en"/>
        </w:rPr>
        <w:tab/>
      </w:r>
      <w:r w:rsidR="001A39FE" w:rsidRPr="001A39FE">
        <w:rPr>
          <w:rFonts w:ascii="Arial" w:hAnsi="Arial" w:cs="Arial"/>
          <w:color w:val="000000" w:themeColor="text1"/>
          <w:sz w:val="24"/>
          <w:szCs w:val="24"/>
          <w:lang w:val="en"/>
        </w:rPr>
        <w:t xml:space="preserve">This is an application developed to assist students during various times </w:t>
      </w:r>
      <w:r w:rsidR="001A39FE" w:rsidRPr="00AC44CD">
        <w:rPr>
          <w:rFonts w:ascii="Arial" w:hAnsi="Arial" w:cs="Arial"/>
          <w:color w:val="000000" w:themeColor="text1"/>
          <w:sz w:val="24"/>
          <w:szCs w:val="24"/>
          <w:lang w:val="en"/>
        </w:rPr>
        <w:t>in the course of</w:t>
      </w:r>
      <w:r w:rsidR="001A39FE" w:rsidRPr="001A39FE">
        <w:rPr>
          <w:rFonts w:ascii="Arial" w:hAnsi="Arial" w:cs="Arial"/>
          <w:color w:val="000000" w:themeColor="text1"/>
          <w:sz w:val="24"/>
          <w:szCs w:val="24"/>
          <w:lang w:val="en"/>
        </w:rPr>
        <w:t xml:space="preserve"> the</w:t>
      </w:r>
      <w:r w:rsidR="001A39FE" w:rsidRPr="00AC44CD">
        <w:rPr>
          <w:rFonts w:ascii="Arial" w:hAnsi="Arial" w:cs="Arial"/>
          <w:color w:val="000000" w:themeColor="text1"/>
          <w:sz w:val="24"/>
          <w:szCs w:val="24"/>
          <w:lang w:val="en"/>
        </w:rPr>
        <w:t>ir</w:t>
      </w:r>
      <w:r w:rsidR="001A39FE" w:rsidRPr="001A39FE">
        <w:rPr>
          <w:rFonts w:ascii="Arial" w:hAnsi="Arial" w:cs="Arial"/>
          <w:color w:val="000000" w:themeColor="text1"/>
          <w:sz w:val="24"/>
          <w:szCs w:val="24"/>
          <w:lang w:val="en"/>
        </w:rPr>
        <w:t xml:space="preserve"> school </w:t>
      </w:r>
      <w:r w:rsidR="001A39FE" w:rsidRPr="00AC44CD">
        <w:rPr>
          <w:rFonts w:ascii="Arial" w:hAnsi="Arial" w:cs="Arial"/>
          <w:color w:val="000000" w:themeColor="text1"/>
          <w:sz w:val="24"/>
          <w:szCs w:val="24"/>
          <w:lang w:val="en"/>
        </w:rPr>
        <w:t xml:space="preserve">year. </w:t>
      </w:r>
      <w:r w:rsidR="001A39FE" w:rsidRPr="001A39FE">
        <w:rPr>
          <w:rFonts w:ascii="Arial" w:hAnsi="Arial" w:cs="Arial"/>
          <w:color w:val="000000" w:themeColor="text1"/>
          <w:sz w:val="24"/>
          <w:szCs w:val="24"/>
          <w:lang w:val="en"/>
        </w:rPr>
        <w:t>Especial</w:t>
      </w:r>
      <w:r w:rsidR="001A39FE" w:rsidRPr="00AC44CD">
        <w:rPr>
          <w:rFonts w:ascii="Arial" w:hAnsi="Arial" w:cs="Arial"/>
          <w:color w:val="000000" w:themeColor="text1"/>
          <w:sz w:val="24"/>
          <w:szCs w:val="24"/>
          <w:lang w:val="en"/>
        </w:rPr>
        <w:t xml:space="preserve">ly in regards to organizing </w:t>
      </w:r>
      <w:r w:rsidR="001A39FE" w:rsidRPr="001A39FE">
        <w:rPr>
          <w:rFonts w:ascii="Arial" w:hAnsi="Arial" w:cs="Arial"/>
          <w:color w:val="000000" w:themeColor="text1"/>
          <w:sz w:val="24"/>
          <w:szCs w:val="24"/>
          <w:lang w:val="en"/>
        </w:rPr>
        <w:t>delivery dates</w:t>
      </w:r>
      <w:r w:rsidR="001A39FE" w:rsidRPr="00AC44CD">
        <w:rPr>
          <w:rFonts w:ascii="Arial" w:hAnsi="Arial" w:cs="Arial"/>
          <w:color w:val="000000" w:themeColor="text1"/>
          <w:sz w:val="24"/>
          <w:szCs w:val="24"/>
          <w:lang w:val="en"/>
        </w:rPr>
        <w:t xml:space="preserve"> of works, dates of tests, calculate grades</w:t>
      </w:r>
      <w:r w:rsidR="001A39FE" w:rsidRPr="001A39FE">
        <w:rPr>
          <w:rFonts w:ascii="Arial" w:hAnsi="Arial" w:cs="Arial"/>
          <w:color w:val="000000" w:themeColor="text1"/>
          <w:sz w:val="24"/>
          <w:szCs w:val="24"/>
          <w:lang w:val="en"/>
        </w:rPr>
        <w:t xml:space="preserve">, </w:t>
      </w:r>
      <w:r w:rsidR="001A39FE" w:rsidRPr="00AC44CD">
        <w:rPr>
          <w:rFonts w:ascii="Arial" w:hAnsi="Arial" w:cs="Arial"/>
          <w:color w:val="000000" w:themeColor="text1"/>
          <w:sz w:val="24"/>
          <w:szCs w:val="24"/>
          <w:lang w:val="en"/>
        </w:rPr>
        <w:t xml:space="preserve">sticky notes </w:t>
      </w:r>
      <w:r w:rsidR="001A39FE" w:rsidRPr="001A39FE">
        <w:rPr>
          <w:rFonts w:ascii="Arial" w:hAnsi="Arial" w:cs="Arial"/>
          <w:color w:val="000000" w:themeColor="text1"/>
          <w:sz w:val="24"/>
          <w:szCs w:val="24"/>
          <w:lang w:val="en"/>
        </w:rPr>
        <w:t xml:space="preserve">and assemble and update as </w:t>
      </w:r>
      <w:r w:rsidR="001A39FE" w:rsidRPr="00AC44CD">
        <w:rPr>
          <w:rFonts w:ascii="Arial" w:hAnsi="Arial" w:cs="Arial"/>
          <w:color w:val="000000" w:themeColor="text1"/>
          <w:sz w:val="24"/>
          <w:szCs w:val="24"/>
          <w:lang w:val="en"/>
        </w:rPr>
        <w:t xml:space="preserve">you see </w:t>
      </w:r>
      <w:r w:rsidR="001A39FE" w:rsidRPr="001A39FE">
        <w:rPr>
          <w:rFonts w:ascii="Arial" w:hAnsi="Arial" w:cs="Arial"/>
          <w:color w:val="000000" w:themeColor="text1"/>
          <w:sz w:val="24"/>
          <w:szCs w:val="24"/>
          <w:lang w:val="en"/>
        </w:rPr>
        <w:t xml:space="preserve">necessary </w:t>
      </w:r>
      <w:r w:rsidR="001A39FE" w:rsidRPr="00AC44CD">
        <w:rPr>
          <w:rFonts w:ascii="Arial" w:hAnsi="Arial" w:cs="Arial"/>
          <w:color w:val="000000" w:themeColor="text1"/>
          <w:sz w:val="24"/>
          <w:szCs w:val="24"/>
          <w:lang w:val="en"/>
        </w:rPr>
        <w:t xml:space="preserve">your schedule. </w:t>
      </w:r>
      <w:r w:rsidR="001A39FE" w:rsidRPr="001A39FE">
        <w:rPr>
          <w:rFonts w:ascii="Arial" w:hAnsi="Arial" w:cs="Arial"/>
          <w:color w:val="000000" w:themeColor="text1"/>
          <w:sz w:val="24"/>
          <w:szCs w:val="24"/>
          <w:lang w:val="en"/>
        </w:rPr>
        <w:t xml:space="preserve">This application was developed mainly in Delphi in which we can see a large area of ​​programming, and </w:t>
      </w:r>
      <w:r w:rsidR="00366F48" w:rsidRPr="00AC44CD">
        <w:rPr>
          <w:rFonts w:ascii="Arial" w:hAnsi="Arial" w:cs="Arial"/>
          <w:color w:val="000000" w:themeColor="text1"/>
          <w:sz w:val="24"/>
          <w:szCs w:val="24"/>
          <w:lang w:val="en"/>
        </w:rPr>
        <w:t xml:space="preserve">a </w:t>
      </w:r>
      <w:r w:rsidR="001A39FE" w:rsidRPr="001A39FE">
        <w:rPr>
          <w:rFonts w:ascii="Arial" w:hAnsi="Arial" w:cs="Arial"/>
          <w:color w:val="000000" w:themeColor="text1"/>
          <w:sz w:val="24"/>
          <w:szCs w:val="24"/>
          <w:lang w:val="en"/>
        </w:rPr>
        <w:t>design area to facilitate the student's handling.</w:t>
      </w:r>
    </w:p>
    <w:p w14:paraId="343B2E59" w14:textId="77777777" w:rsidR="0034721B" w:rsidRDefault="0034721B" w:rsidP="00562551">
      <w:pPr>
        <w:pStyle w:val="Ttulo"/>
        <w:rPr>
          <w:lang w:val="en-US"/>
        </w:rPr>
      </w:pPr>
    </w:p>
    <w:p w14:paraId="17EF1309" w14:textId="77777777" w:rsidR="001E678B" w:rsidRPr="001E678B" w:rsidRDefault="001E678B" w:rsidP="00B82599">
      <w:pPr>
        <w:pStyle w:val="Texto0"/>
        <w:spacing w:line="360" w:lineRule="auto"/>
        <w:ind w:firstLine="0"/>
        <w:rPr>
          <w:lang w:val="en-US"/>
        </w:rPr>
      </w:pPr>
    </w:p>
    <w:p w14:paraId="6F9BA33A" w14:textId="77777777" w:rsidR="000A679F" w:rsidRDefault="0034721B" w:rsidP="005A0A04">
      <w:pPr>
        <w:spacing w:line="360" w:lineRule="auto"/>
        <w:rPr>
          <w:b/>
        </w:rPr>
      </w:pPr>
      <w:r w:rsidRPr="000A679F">
        <w:rPr>
          <w:b/>
        </w:rPr>
        <w:t>Keywords: Application; Program;</w:t>
      </w:r>
      <w:r w:rsidR="000A679F" w:rsidRPr="000A679F">
        <w:rPr>
          <w:b/>
        </w:rPr>
        <w:t xml:space="preserve"> School.</w:t>
      </w:r>
    </w:p>
    <w:p w14:paraId="4B7E8894" w14:textId="77777777" w:rsidR="000A679F" w:rsidRDefault="000A679F" w:rsidP="005A0A04">
      <w:pPr>
        <w:spacing w:line="360" w:lineRule="auto"/>
        <w:rPr>
          <w:b/>
        </w:rPr>
      </w:pPr>
    </w:p>
    <w:p w14:paraId="504A7779" w14:textId="77777777" w:rsidR="000A679F" w:rsidRDefault="000A679F" w:rsidP="005A0A04">
      <w:pPr>
        <w:spacing w:line="360" w:lineRule="auto"/>
        <w:rPr>
          <w:b/>
        </w:rPr>
      </w:pPr>
    </w:p>
    <w:p w14:paraId="53D63166" w14:textId="77777777" w:rsidR="000A679F" w:rsidRDefault="000A679F" w:rsidP="005A0A04">
      <w:pPr>
        <w:spacing w:line="360" w:lineRule="auto"/>
        <w:rPr>
          <w:b/>
        </w:rPr>
      </w:pPr>
    </w:p>
    <w:p w14:paraId="5B320B17" w14:textId="77777777" w:rsidR="000A679F" w:rsidRDefault="000A679F" w:rsidP="005A0A04">
      <w:pPr>
        <w:spacing w:line="360" w:lineRule="auto"/>
        <w:rPr>
          <w:b/>
        </w:rPr>
      </w:pPr>
    </w:p>
    <w:p w14:paraId="2ED5F075" w14:textId="44868CAD" w:rsidR="00551DDC" w:rsidRDefault="00551DDC" w:rsidP="005A0A04">
      <w:pPr>
        <w:spacing w:line="360" w:lineRule="auto"/>
        <w:rPr>
          <w:b/>
        </w:rPr>
      </w:pPr>
    </w:p>
    <w:p w14:paraId="78CFAE99" w14:textId="77777777" w:rsidR="000A679F" w:rsidRDefault="000A679F" w:rsidP="005A0A04">
      <w:pPr>
        <w:spacing w:line="360" w:lineRule="auto"/>
        <w:rPr>
          <w:b/>
        </w:rPr>
      </w:pPr>
    </w:p>
    <w:p w14:paraId="526A170C" w14:textId="77777777" w:rsidR="000A679F" w:rsidRDefault="000A679F" w:rsidP="005A0A04">
      <w:pPr>
        <w:spacing w:line="360" w:lineRule="auto"/>
        <w:rPr>
          <w:b/>
        </w:rPr>
      </w:pPr>
    </w:p>
    <w:p w14:paraId="4B02FDC0" w14:textId="77777777" w:rsidR="000A679F" w:rsidRDefault="000A679F" w:rsidP="005A0A04">
      <w:pPr>
        <w:spacing w:line="360" w:lineRule="auto"/>
        <w:rPr>
          <w:b/>
        </w:rPr>
      </w:pPr>
    </w:p>
    <w:p w14:paraId="4CCD9926" w14:textId="77777777" w:rsidR="000A679F" w:rsidRDefault="000A679F" w:rsidP="005A0A04">
      <w:pPr>
        <w:spacing w:line="360" w:lineRule="auto"/>
        <w:rPr>
          <w:b/>
        </w:rPr>
      </w:pPr>
    </w:p>
    <w:p w14:paraId="06791DF3" w14:textId="77777777" w:rsidR="000A679F" w:rsidRDefault="000A679F" w:rsidP="005A0A04">
      <w:pPr>
        <w:spacing w:line="360" w:lineRule="auto"/>
        <w:rPr>
          <w:b/>
        </w:rPr>
      </w:pPr>
    </w:p>
    <w:p w14:paraId="6F7EB044" w14:textId="77777777" w:rsidR="000A679F" w:rsidRDefault="000A679F" w:rsidP="005A0A04">
      <w:pPr>
        <w:spacing w:line="360" w:lineRule="auto"/>
        <w:rPr>
          <w:b/>
        </w:rPr>
      </w:pPr>
    </w:p>
    <w:p w14:paraId="6A3D1B5C" w14:textId="77777777" w:rsidR="000A679F" w:rsidRDefault="000A679F" w:rsidP="005A0A04">
      <w:pPr>
        <w:spacing w:line="360" w:lineRule="auto"/>
        <w:rPr>
          <w:b/>
        </w:rPr>
      </w:pPr>
    </w:p>
    <w:p w14:paraId="454F7F99" w14:textId="77777777" w:rsidR="000A679F" w:rsidRDefault="000A679F" w:rsidP="005A0A04">
      <w:pPr>
        <w:spacing w:line="360" w:lineRule="auto"/>
        <w:rPr>
          <w:b/>
        </w:rPr>
      </w:pPr>
    </w:p>
    <w:p w14:paraId="15DEEEFF" w14:textId="77777777" w:rsidR="000A679F" w:rsidRDefault="000A679F" w:rsidP="0034721B">
      <w:pPr>
        <w:rPr>
          <w:b/>
        </w:rPr>
      </w:pPr>
    </w:p>
    <w:p w14:paraId="1B1D7638" w14:textId="77777777" w:rsidR="000A679F" w:rsidRDefault="000A679F" w:rsidP="0034721B">
      <w:pPr>
        <w:rPr>
          <w:b/>
        </w:rPr>
      </w:pPr>
    </w:p>
    <w:p w14:paraId="03D9E96C" w14:textId="77777777" w:rsidR="00615450" w:rsidRDefault="00615450" w:rsidP="0034721B">
      <w:pPr>
        <w:rPr>
          <w:b/>
        </w:rPr>
      </w:pPr>
    </w:p>
    <w:p w14:paraId="544CF093" w14:textId="77777777" w:rsidR="000A679F" w:rsidRDefault="000A679F" w:rsidP="0034721B">
      <w:pPr>
        <w:rPr>
          <w:b/>
        </w:rPr>
      </w:pPr>
    </w:p>
    <w:p w14:paraId="58301D8A" w14:textId="77777777" w:rsidR="000A679F" w:rsidRPr="000A679F" w:rsidRDefault="000A679F" w:rsidP="0034721B">
      <w:pPr>
        <w:rPr>
          <w:b/>
        </w:rPr>
      </w:pPr>
    </w:p>
    <w:p w14:paraId="7AD3B3DB" w14:textId="77777777" w:rsidR="00615450" w:rsidRDefault="00615450" w:rsidP="00562551">
      <w:pPr>
        <w:pStyle w:val="Ttulo"/>
      </w:pPr>
    </w:p>
    <w:p w14:paraId="54935CA0" w14:textId="472E277A" w:rsidR="00667B94" w:rsidRDefault="00667B94" w:rsidP="00562551">
      <w:pPr>
        <w:pStyle w:val="Ttulo"/>
      </w:pPr>
    </w:p>
    <w:p w14:paraId="565BDB36" w14:textId="77777777" w:rsidR="00270E31" w:rsidRDefault="00667B94" w:rsidP="00270E31">
      <w:pPr>
        <w:pStyle w:val="Ttulo"/>
        <w:ind w:left="-567"/>
        <w:jc w:val="center"/>
      </w:pPr>
      <w:r>
        <w:br w:type="page"/>
      </w:r>
    </w:p>
    <w:p w14:paraId="463CF529" w14:textId="1CF586FA" w:rsidR="00667B94" w:rsidRPr="00270E31" w:rsidRDefault="00667B94" w:rsidP="00270E31">
      <w:pPr>
        <w:pStyle w:val="Ttulo"/>
        <w:ind w:left="-567"/>
        <w:jc w:val="center"/>
        <w:rPr>
          <w:sz w:val="28"/>
          <w:szCs w:val="28"/>
        </w:rPr>
      </w:pPr>
      <w:r w:rsidRPr="002A7189">
        <w:rPr>
          <w:sz w:val="28"/>
          <w:szCs w:val="28"/>
        </w:rPr>
        <w:lastRenderedPageBreak/>
        <w:t>lista de ilustrações</w:t>
      </w:r>
    </w:p>
    <w:p w14:paraId="2B960881" w14:textId="77777777" w:rsidR="00667B94" w:rsidRPr="002A7189" w:rsidRDefault="00667B94" w:rsidP="002A7189">
      <w:pPr>
        <w:pStyle w:val="ndicedeilustraes"/>
        <w:tabs>
          <w:tab w:val="right" w:leader="dot" w:pos="9395"/>
        </w:tabs>
        <w:spacing w:line="360" w:lineRule="auto"/>
        <w:rPr>
          <w:rFonts w:eastAsiaTheme="minorEastAsia" w:cs="Arial"/>
          <w:noProof/>
        </w:rPr>
      </w:pPr>
      <w:r>
        <w:rPr>
          <w:color w:val="000000" w:themeColor="text1"/>
        </w:rPr>
        <w:fldChar w:fldCharType="begin"/>
      </w:r>
      <w:r>
        <w:rPr>
          <w:color w:val="000000" w:themeColor="text1"/>
        </w:rPr>
        <w:instrText xml:space="preserve"> TOC \h \z \c "Figura" </w:instrText>
      </w:r>
      <w:r>
        <w:rPr>
          <w:color w:val="000000" w:themeColor="text1"/>
        </w:rPr>
        <w:fldChar w:fldCharType="separate"/>
      </w:r>
      <w:hyperlink w:anchor="_Toc466997473" w:history="1">
        <w:r w:rsidRPr="002A7189">
          <w:rPr>
            <w:rStyle w:val="Hyperlink"/>
            <w:rFonts w:cs="Arial"/>
            <w:noProof/>
          </w:rPr>
          <w:t xml:space="preserve">Figura 1 – Emblema </w:t>
        </w:r>
        <w:r w:rsidRPr="002A7189">
          <w:rPr>
            <w:rStyle w:val="Hyperlink"/>
            <w:rFonts w:cs="Arial"/>
            <w:noProof/>
            <w:lang w:val="pt-PT"/>
          </w:rPr>
          <w:t>Rad Studio 10 Berlin</w:t>
        </w:r>
        <w:r w:rsidRPr="002A7189">
          <w:rPr>
            <w:rFonts w:cs="Arial"/>
            <w:noProof/>
            <w:webHidden/>
          </w:rPr>
          <w:tab/>
        </w:r>
        <w:r w:rsidRPr="002A7189">
          <w:rPr>
            <w:rFonts w:cs="Arial"/>
            <w:noProof/>
            <w:webHidden/>
          </w:rPr>
          <w:fldChar w:fldCharType="begin"/>
        </w:r>
        <w:r w:rsidRPr="002A7189">
          <w:rPr>
            <w:rFonts w:cs="Arial"/>
            <w:noProof/>
            <w:webHidden/>
          </w:rPr>
          <w:instrText xml:space="preserve"> PAGEREF _Toc466997473 \h </w:instrText>
        </w:r>
        <w:r w:rsidRPr="002A7189">
          <w:rPr>
            <w:rFonts w:cs="Arial"/>
            <w:noProof/>
            <w:webHidden/>
          </w:rPr>
        </w:r>
        <w:r w:rsidRPr="002A7189">
          <w:rPr>
            <w:rFonts w:cs="Arial"/>
            <w:noProof/>
            <w:webHidden/>
          </w:rPr>
          <w:fldChar w:fldCharType="separate"/>
        </w:r>
        <w:r w:rsidRPr="002A7189">
          <w:rPr>
            <w:rFonts w:cs="Arial"/>
            <w:noProof/>
            <w:webHidden/>
          </w:rPr>
          <w:t>16</w:t>
        </w:r>
        <w:r w:rsidRPr="002A7189">
          <w:rPr>
            <w:rFonts w:cs="Arial"/>
            <w:noProof/>
            <w:webHidden/>
          </w:rPr>
          <w:fldChar w:fldCharType="end"/>
        </w:r>
      </w:hyperlink>
    </w:p>
    <w:p w14:paraId="35D0FD4D"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74" w:history="1">
        <w:r w:rsidR="00667B94" w:rsidRPr="002A7189">
          <w:rPr>
            <w:rStyle w:val="Hyperlink"/>
            <w:rFonts w:cs="Arial"/>
            <w:noProof/>
          </w:rPr>
          <w:t>Figura 2 – Internet (Imagem atribuída)</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_Toc466997474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17</w:t>
        </w:r>
        <w:r w:rsidR="00667B94" w:rsidRPr="002A7189">
          <w:rPr>
            <w:rFonts w:cs="Arial"/>
            <w:noProof/>
            <w:webHidden/>
          </w:rPr>
          <w:fldChar w:fldCharType="end"/>
        </w:r>
      </w:hyperlink>
    </w:p>
    <w:p w14:paraId="2D9254E8"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75" w:history="1">
        <w:r w:rsidR="00667B94" w:rsidRPr="002A7189">
          <w:rPr>
            <w:rStyle w:val="Hyperlink"/>
            <w:rFonts w:cs="Arial"/>
            <w:noProof/>
          </w:rPr>
          <w:t>Figura 3 – Emblema SQLITE</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_Toc466997475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18</w:t>
        </w:r>
        <w:r w:rsidR="00667B94" w:rsidRPr="002A7189">
          <w:rPr>
            <w:rFonts w:cs="Arial"/>
            <w:noProof/>
            <w:webHidden/>
          </w:rPr>
          <w:fldChar w:fldCharType="end"/>
        </w:r>
      </w:hyperlink>
    </w:p>
    <w:p w14:paraId="61D00B44"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76" w:history="1">
        <w:r w:rsidR="00667B94" w:rsidRPr="002A7189">
          <w:rPr>
            <w:rStyle w:val="Hyperlink"/>
            <w:rFonts w:cs="Arial"/>
            <w:noProof/>
          </w:rPr>
          <w:t>Figura 4 – Emblema Photoshop CC</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_Toc466997476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19</w:t>
        </w:r>
        <w:r w:rsidR="00667B94" w:rsidRPr="002A7189">
          <w:rPr>
            <w:rFonts w:cs="Arial"/>
            <w:noProof/>
            <w:webHidden/>
          </w:rPr>
          <w:fldChar w:fldCharType="end"/>
        </w:r>
      </w:hyperlink>
    </w:p>
    <w:p w14:paraId="054D1862"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77" w:history="1">
        <w:r w:rsidR="00667B94" w:rsidRPr="002A7189">
          <w:rPr>
            <w:rStyle w:val="Hyperlink"/>
            <w:rFonts w:cs="Arial"/>
            <w:noProof/>
          </w:rPr>
          <w:t>Figura 5 – Tela de Inicio: Primeiro tab Item</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_Toc466997477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20</w:t>
        </w:r>
        <w:r w:rsidR="00667B94" w:rsidRPr="002A7189">
          <w:rPr>
            <w:rFonts w:cs="Arial"/>
            <w:noProof/>
            <w:webHidden/>
          </w:rPr>
          <w:fldChar w:fldCharType="end"/>
        </w:r>
      </w:hyperlink>
    </w:p>
    <w:p w14:paraId="79AD118F"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78" w:history="1">
        <w:r w:rsidR="00667B94" w:rsidRPr="002A7189">
          <w:rPr>
            <w:rStyle w:val="Hyperlink"/>
            <w:rFonts w:cs="Arial"/>
            <w:noProof/>
          </w:rPr>
          <w:t>Figura 6 - Código da Função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_Toc466997478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20</w:t>
        </w:r>
        <w:r w:rsidR="00667B94" w:rsidRPr="002A7189">
          <w:rPr>
            <w:rFonts w:cs="Arial"/>
            <w:noProof/>
            <w:webHidden/>
          </w:rPr>
          <w:fldChar w:fldCharType="end"/>
        </w:r>
      </w:hyperlink>
    </w:p>
    <w:p w14:paraId="7F87905C"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79" w:history="1">
        <w:r w:rsidR="00667B94" w:rsidRPr="002A7189">
          <w:rPr>
            <w:rStyle w:val="Hyperlink"/>
            <w:rFonts w:cs="Arial"/>
            <w:noProof/>
          </w:rPr>
          <w:t>Figura 7 – Tela de Menu</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_Toc466997479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21</w:t>
        </w:r>
        <w:r w:rsidR="00667B94" w:rsidRPr="002A7189">
          <w:rPr>
            <w:rFonts w:cs="Arial"/>
            <w:noProof/>
            <w:webHidden/>
          </w:rPr>
          <w:fldChar w:fldCharType="end"/>
        </w:r>
      </w:hyperlink>
    </w:p>
    <w:p w14:paraId="0EBA0B8A"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0" w:history="1">
        <w:r w:rsidR="00667B94" w:rsidRPr="002A7189">
          <w:rPr>
            <w:rStyle w:val="Hyperlink"/>
            <w:rFonts w:cs="Arial"/>
            <w:noProof/>
          </w:rPr>
          <w:t>Figura 8 - Widget</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_Toc466997480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21</w:t>
        </w:r>
        <w:r w:rsidR="00667B94" w:rsidRPr="002A7189">
          <w:rPr>
            <w:rFonts w:cs="Arial"/>
            <w:noProof/>
            <w:webHidden/>
          </w:rPr>
          <w:fldChar w:fldCharType="end"/>
        </w:r>
      </w:hyperlink>
    </w:p>
    <w:p w14:paraId="12597930"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1" w:history="1">
        <w:r w:rsidR="00667B94" w:rsidRPr="002A7189">
          <w:rPr>
            <w:rStyle w:val="Hyperlink"/>
            <w:rFonts w:cs="Arial"/>
            <w:noProof/>
          </w:rPr>
          <w:t>Figura 9 – Widget respectivos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_Toc466997481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22</w:t>
        </w:r>
        <w:r w:rsidR="00667B94" w:rsidRPr="002A7189">
          <w:rPr>
            <w:rFonts w:cs="Arial"/>
            <w:noProof/>
            <w:webHidden/>
          </w:rPr>
          <w:fldChar w:fldCharType="end"/>
        </w:r>
      </w:hyperlink>
    </w:p>
    <w:p w14:paraId="0D8AE7EE"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2" w:history="1">
        <w:r w:rsidR="00667B94" w:rsidRPr="002A7189">
          <w:rPr>
            <w:rStyle w:val="Hyperlink"/>
            <w:rFonts w:cs="Arial"/>
            <w:noProof/>
          </w:rPr>
          <w:t xml:space="preserve">Figura 10 – Botão padrão seguido de botão </w:t>
        </w:r>
        <w:r w:rsidR="00667B94" w:rsidRPr="002A7189">
          <w:rPr>
            <w:rStyle w:val="Hyperlink"/>
            <w:rFonts w:cs="Arial"/>
            <w:i/>
            <w:noProof/>
          </w:rPr>
          <w:t>hover</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_Toc466997482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22</w:t>
        </w:r>
        <w:r w:rsidR="00667B94" w:rsidRPr="002A7189">
          <w:rPr>
            <w:rFonts w:cs="Arial"/>
            <w:noProof/>
            <w:webHidden/>
          </w:rPr>
          <w:fldChar w:fldCharType="end"/>
        </w:r>
      </w:hyperlink>
    </w:p>
    <w:p w14:paraId="24F03F7F"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3" w:history="1">
        <w:r w:rsidR="00667B94" w:rsidRPr="002A7189">
          <w:rPr>
            <w:rStyle w:val="Hyperlink"/>
            <w:rFonts w:cs="Arial"/>
            <w:noProof/>
          </w:rPr>
          <w:t>Figura 11 - Código da Função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_Toc466997483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23</w:t>
        </w:r>
        <w:r w:rsidR="00667B94" w:rsidRPr="002A7189">
          <w:rPr>
            <w:rFonts w:cs="Arial"/>
            <w:noProof/>
            <w:webHidden/>
          </w:rPr>
          <w:fldChar w:fldCharType="end"/>
        </w:r>
      </w:hyperlink>
    </w:p>
    <w:p w14:paraId="2FC0C128"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4" w:history="1">
        <w:r w:rsidR="00667B94" w:rsidRPr="002A7189">
          <w:rPr>
            <w:rStyle w:val="Hyperlink"/>
            <w:rFonts w:cs="Arial"/>
            <w:noProof/>
          </w:rPr>
          <w:t>Figura 12 - Código da Função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_Toc466997484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23</w:t>
        </w:r>
        <w:r w:rsidR="00667B94" w:rsidRPr="002A7189">
          <w:rPr>
            <w:rFonts w:cs="Arial"/>
            <w:noProof/>
            <w:webHidden/>
          </w:rPr>
          <w:fldChar w:fldCharType="end"/>
        </w:r>
      </w:hyperlink>
    </w:p>
    <w:p w14:paraId="10BEE317"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5" w:history="1">
        <w:r w:rsidR="00667B94" w:rsidRPr="002A7189">
          <w:rPr>
            <w:rStyle w:val="Hyperlink"/>
            <w:rFonts w:cs="Arial"/>
            <w:noProof/>
          </w:rPr>
          <w:t>Figura 13 - Primeiro Tab Item: Agenda</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_Toc466997485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24</w:t>
        </w:r>
        <w:r w:rsidR="00667B94" w:rsidRPr="002A7189">
          <w:rPr>
            <w:rFonts w:cs="Arial"/>
            <w:noProof/>
            <w:webHidden/>
          </w:rPr>
          <w:fldChar w:fldCharType="end"/>
        </w:r>
      </w:hyperlink>
    </w:p>
    <w:p w14:paraId="061AAEBE"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6" w:history="1">
        <w:r w:rsidR="00667B94" w:rsidRPr="002A7189">
          <w:rPr>
            <w:rStyle w:val="Hyperlink"/>
            <w:rFonts w:cs="Arial"/>
            <w:noProof/>
          </w:rPr>
          <w:t>Figura 14 – Código da Função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_Toc466997486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25</w:t>
        </w:r>
        <w:r w:rsidR="00667B94" w:rsidRPr="002A7189">
          <w:rPr>
            <w:rFonts w:cs="Arial"/>
            <w:noProof/>
            <w:webHidden/>
          </w:rPr>
          <w:fldChar w:fldCharType="end"/>
        </w:r>
      </w:hyperlink>
    </w:p>
    <w:p w14:paraId="48AE6A24"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7" w:history="1">
        <w:r w:rsidR="00667B94" w:rsidRPr="002A7189">
          <w:rPr>
            <w:rStyle w:val="Hyperlink"/>
            <w:rFonts w:cs="Arial"/>
            <w:noProof/>
          </w:rPr>
          <w:t>Figura 15 – Botão de Adicionar</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_Toc466997487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26</w:t>
        </w:r>
        <w:r w:rsidR="00667B94" w:rsidRPr="002A7189">
          <w:rPr>
            <w:rFonts w:cs="Arial"/>
            <w:noProof/>
            <w:webHidden/>
          </w:rPr>
          <w:fldChar w:fldCharType="end"/>
        </w:r>
      </w:hyperlink>
    </w:p>
    <w:p w14:paraId="662ACCFB"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8" w:history="1">
        <w:r w:rsidR="00667B94" w:rsidRPr="002A7189">
          <w:rPr>
            <w:rStyle w:val="Hyperlink"/>
            <w:rFonts w:cs="Arial"/>
            <w:noProof/>
          </w:rPr>
          <w:t>Figura 16 - Botão de Edição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_Toc466997488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26</w:t>
        </w:r>
        <w:r w:rsidR="00667B94" w:rsidRPr="002A7189">
          <w:rPr>
            <w:rFonts w:cs="Arial"/>
            <w:noProof/>
            <w:webHidden/>
          </w:rPr>
          <w:fldChar w:fldCharType="end"/>
        </w:r>
      </w:hyperlink>
    </w:p>
    <w:p w14:paraId="13069439"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89" w:history="1">
        <w:r w:rsidR="00667B94" w:rsidRPr="002A7189">
          <w:rPr>
            <w:rStyle w:val="Hyperlink"/>
            <w:rFonts w:cs="Arial"/>
            <w:noProof/>
          </w:rPr>
          <w:t>Figura 17 - Botão de Exclusão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_Toc466997489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26</w:t>
        </w:r>
        <w:r w:rsidR="00667B94" w:rsidRPr="002A7189">
          <w:rPr>
            <w:rFonts w:cs="Arial"/>
            <w:noProof/>
            <w:webHidden/>
          </w:rPr>
          <w:fldChar w:fldCharType="end"/>
        </w:r>
      </w:hyperlink>
    </w:p>
    <w:p w14:paraId="7E711CC7"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0" w:history="1">
        <w:r w:rsidR="00667B94" w:rsidRPr="002A7189">
          <w:rPr>
            <w:rStyle w:val="Hyperlink"/>
            <w:rFonts w:cs="Arial"/>
            <w:noProof/>
          </w:rPr>
          <w:t>Figura 18 – Tela de Confirmação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_Toc466997490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27</w:t>
        </w:r>
        <w:r w:rsidR="00667B94" w:rsidRPr="002A7189">
          <w:rPr>
            <w:rFonts w:cs="Arial"/>
            <w:noProof/>
            <w:webHidden/>
          </w:rPr>
          <w:fldChar w:fldCharType="end"/>
        </w:r>
      </w:hyperlink>
    </w:p>
    <w:p w14:paraId="546A08D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1" w:history="1">
        <w:r w:rsidR="00667B94" w:rsidRPr="002A7189">
          <w:rPr>
            <w:rStyle w:val="Hyperlink"/>
            <w:rFonts w:cs="Arial"/>
            <w:noProof/>
          </w:rPr>
          <w:t>Figura 19 - Botão de Personalização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_Toc466997491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27</w:t>
        </w:r>
        <w:r w:rsidR="00667B94" w:rsidRPr="002A7189">
          <w:rPr>
            <w:rFonts w:cs="Arial"/>
            <w:noProof/>
            <w:webHidden/>
          </w:rPr>
          <w:fldChar w:fldCharType="end"/>
        </w:r>
      </w:hyperlink>
    </w:p>
    <w:p w14:paraId="02E1CE0A"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2" w:history="1">
        <w:r w:rsidR="00667B94" w:rsidRPr="002A7189">
          <w:rPr>
            <w:rStyle w:val="Hyperlink"/>
            <w:rFonts w:cs="Arial"/>
            <w:noProof/>
          </w:rPr>
          <w:t>Figura 20 – Tela de Personalização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_Toc466997492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28</w:t>
        </w:r>
        <w:r w:rsidR="00667B94" w:rsidRPr="002A7189">
          <w:rPr>
            <w:rFonts w:cs="Arial"/>
            <w:noProof/>
            <w:webHidden/>
          </w:rPr>
          <w:fldChar w:fldCharType="end"/>
        </w:r>
      </w:hyperlink>
    </w:p>
    <w:p w14:paraId="2BAA165F"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3" w:history="1">
        <w:r w:rsidR="00667B94" w:rsidRPr="002A7189">
          <w:rPr>
            <w:rStyle w:val="Hyperlink"/>
            <w:rFonts w:cs="Arial"/>
            <w:noProof/>
          </w:rPr>
          <w:t>Figura 21 – Exemplo de evento agendado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_Toc466997493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28</w:t>
        </w:r>
        <w:r w:rsidR="00667B94" w:rsidRPr="002A7189">
          <w:rPr>
            <w:rFonts w:cs="Arial"/>
            <w:noProof/>
            <w:webHidden/>
          </w:rPr>
          <w:fldChar w:fldCharType="end"/>
        </w:r>
      </w:hyperlink>
    </w:p>
    <w:p w14:paraId="372911F5"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4" w:history="1">
        <w:r w:rsidR="00667B94" w:rsidRPr="002A7189">
          <w:rPr>
            <w:rStyle w:val="Hyperlink"/>
            <w:rFonts w:cs="Arial"/>
            <w:noProof/>
          </w:rPr>
          <w:t>Figura 22 – Emojis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_Toc466997494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29</w:t>
        </w:r>
        <w:r w:rsidR="00667B94" w:rsidRPr="002A7189">
          <w:rPr>
            <w:rFonts w:cs="Arial"/>
            <w:noProof/>
            <w:webHidden/>
          </w:rPr>
          <w:fldChar w:fldCharType="end"/>
        </w:r>
      </w:hyperlink>
    </w:p>
    <w:p w14:paraId="3DA2AD82"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5" w:history="1">
        <w:r w:rsidR="00667B94" w:rsidRPr="002A7189">
          <w:rPr>
            <w:rStyle w:val="Hyperlink"/>
            <w:rFonts w:cs="Arial"/>
            <w:noProof/>
          </w:rPr>
          <w:t>Figura 23 – Imagens de Fundo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_Toc466997495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29</w:t>
        </w:r>
        <w:r w:rsidR="00667B94" w:rsidRPr="002A7189">
          <w:rPr>
            <w:rFonts w:cs="Arial"/>
            <w:noProof/>
            <w:webHidden/>
          </w:rPr>
          <w:fldChar w:fldCharType="end"/>
        </w:r>
      </w:hyperlink>
    </w:p>
    <w:p w14:paraId="24E7355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6" w:history="1">
        <w:r w:rsidR="00667B94" w:rsidRPr="002A7189">
          <w:rPr>
            <w:rStyle w:val="Hyperlink"/>
            <w:rFonts w:cs="Arial"/>
            <w:noProof/>
          </w:rPr>
          <w:t>Figura 24 - Segundo Tab Item: Exibição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_Toc466997496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30</w:t>
        </w:r>
        <w:r w:rsidR="00667B94" w:rsidRPr="002A7189">
          <w:rPr>
            <w:rFonts w:cs="Arial"/>
            <w:noProof/>
            <w:webHidden/>
          </w:rPr>
          <w:fldChar w:fldCharType="end"/>
        </w:r>
      </w:hyperlink>
    </w:p>
    <w:p w14:paraId="54F5E74D"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7" w:history="1">
        <w:r w:rsidR="00667B94" w:rsidRPr="002A7189">
          <w:rPr>
            <w:rStyle w:val="Hyperlink"/>
            <w:rFonts w:cs="Arial"/>
            <w:noProof/>
          </w:rPr>
          <w:t>Figura 25 - Botão de edição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_Toc466997497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30</w:t>
        </w:r>
        <w:r w:rsidR="00667B94" w:rsidRPr="002A7189">
          <w:rPr>
            <w:rFonts w:cs="Arial"/>
            <w:noProof/>
            <w:webHidden/>
          </w:rPr>
          <w:fldChar w:fldCharType="end"/>
        </w:r>
      </w:hyperlink>
    </w:p>
    <w:p w14:paraId="78B7649D"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8" w:history="1">
        <w:r w:rsidR="00667B94" w:rsidRPr="002A7189">
          <w:rPr>
            <w:rStyle w:val="Hyperlink"/>
            <w:rFonts w:cs="Arial"/>
            <w:noProof/>
          </w:rPr>
          <w:t>Figura26  - 1º Plano de Fundo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_Toc466997498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32</w:t>
        </w:r>
        <w:r w:rsidR="00667B94" w:rsidRPr="002A7189">
          <w:rPr>
            <w:rFonts w:cs="Arial"/>
            <w:noProof/>
            <w:webHidden/>
          </w:rPr>
          <w:fldChar w:fldCharType="end"/>
        </w:r>
      </w:hyperlink>
    </w:p>
    <w:p w14:paraId="2E9BCD9A"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499" w:history="1">
        <w:r w:rsidR="00667B94" w:rsidRPr="002A7189">
          <w:rPr>
            <w:rStyle w:val="Hyperlink"/>
            <w:rFonts w:cs="Arial"/>
            <w:noProof/>
          </w:rPr>
          <w:t>Figura 27 - 2º Plano de Fundo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_Toc466997499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32</w:t>
        </w:r>
        <w:r w:rsidR="00667B94" w:rsidRPr="002A7189">
          <w:rPr>
            <w:rFonts w:cs="Arial"/>
            <w:noProof/>
            <w:webHidden/>
          </w:rPr>
          <w:fldChar w:fldCharType="end"/>
        </w:r>
      </w:hyperlink>
    </w:p>
    <w:p w14:paraId="2A2B5C72" w14:textId="77777777" w:rsidR="00667B94" w:rsidRPr="002A7189" w:rsidRDefault="0058346B" w:rsidP="002A7189">
      <w:pPr>
        <w:pStyle w:val="ndicedeilustraes"/>
        <w:tabs>
          <w:tab w:val="right" w:leader="dot" w:pos="9395"/>
        </w:tabs>
        <w:spacing w:line="360" w:lineRule="auto"/>
        <w:rPr>
          <w:rFonts w:cs="Arial"/>
          <w:noProof/>
        </w:rPr>
      </w:pPr>
      <w:hyperlink w:anchor="_Toc466997500" w:history="1">
        <w:r w:rsidR="00667B94" w:rsidRPr="002A7189">
          <w:rPr>
            <w:rStyle w:val="Hyperlink"/>
            <w:rFonts w:cs="Arial"/>
            <w:noProof/>
          </w:rPr>
          <w:t>Figura 28 - 3º Plano de Fundo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_Toc466997500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33</w:t>
        </w:r>
        <w:r w:rsidR="00667B94" w:rsidRPr="002A7189">
          <w:rPr>
            <w:rFonts w:cs="Arial"/>
            <w:noProof/>
            <w:webHidden/>
          </w:rPr>
          <w:fldChar w:fldCharType="end"/>
        </w:r>
      </w:hyperlink>
    </w:p>
    <w:p w14:paraId="5C865089" w14:textId="77777777" w:rsidR="00667B94" w:rsidRPr="002A7189" w:rsidRDefault="00667B94" w:rsidP="002A7189">
      <w:pPr>
        <w:spacing w:line="360" w:lineRule="auto"/>
        <w:rPr>
          <w:rFonts w:eastAsiaTheme="minorEastAsia" w:cs="Arial"/>
        </w:rPr>
      </w:pPr>
      <w:r w:rsidRPr="002A7189">
        <w:rPr>
          <w:rFonts w:eastAsiaTheme="minorEastAsia" w:cs="Arial"/>
        </w:rPr>
        <w:t xml:space="preserve">Figura 29 - </w:t>
      </w:r>
      <w:r w:rsidRPr="002A7189">
        <w:rPr>
          <w:rFonts w:cs="Arial"/>
        </w:rPr>
        <w:t>Cadastro de Eventos.....................................................................................33</w:t>
      </w:r>
    </w:p>
    <w:p w14:paraId="27CC90C8"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1" w:history="1">
        <w:r w:rsidR="00667B94" w:rsidRPr="002A7189">
          <w:rPr>
            <w:rStyle w:val="Hyperlink"/>
            <w:rFonts w:cs="Arial"/>
            <w:noProof/>
          </w:rPr>
          <w:t>Figura 30 - Terceiros Tab Item: Cadastro de Eventos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_Toc466997501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33</w:t>
        </w:r>
        <w:r w:rsidR="00667B94" w:rsidRPr="002A7189">
          <w:rPr>
            <w:rFonts w:cs="Arial"/>
            <w:noProof/>
            <w:webHidden/>
          </w:rPr>
          <w:fldChar w:fldCharType="end"/>
        </w:r>
      </w:hyperlink>
    </w:p>
    <w:p w14:paraId="6DDB098B"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2" w:history="1">
        <w:r w:rsidR="00667B94" w:rsidRPr="002A7189">
          <w:rPr>
            <w:rStyle w:val="Hyperlink"/>
            <w:rFonts w:cs="Arial"/>
            <w:noProof/>
          </w:rPr>
          <w:t>Figura 31 - Botões de Ação: Cancelar</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_Toc466997502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34</w:t>
        </w:r>
        <w:r w:rsidR="00667B94" w:rsidRPr="002A7189">
          <w:rPr>
            <w:rFonts w:cs="Arial"/>
            <w:noProof/>
            <w:webHidden/>
          </w:rPr>
          <w:fldChar w:fldCharType="end"/>
        </w:r>
      </w:hyperlink>
    </w:p>
    <w:p w14:paraId="0709FEE1"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3" w:history="1">
        <w:r w:rsidR="00667B94" w:rsidRPr="002A7189">
          <w:rPr>
            <w:rStyle w:val="Hyperlink"/>
            <w:rFonts w:cs="Arial"/>
            <w:noProof/>
          </w:rPr>
          <w:t>Figura 32 - Botões de Ação: Pronto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_Toc466997503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35</w:t>
        </w:r>
        <w:r w:rsidR="00667B94" w:rsidRPr="002A7189">
          <w:rPr>
            <w:rFonts w:cs="Arial"/>
            <w:noProof/>
            <w:webHidden/>
          </w:rPr>
          <w:fldChar w:fldCharType="end"/>
        </w:r>
      </w:hyperlink>
    </w:p>
    <w:p w14:paraId="2583A813"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4" w:history="1">
        <w:r w:rsidR="00667B94" w:rsidRPr="002A7189">
          <w:rPr>
            <w:rStyle w:val="Hyperlink"/>
            <w:rFonts w:cs="Arial"/>
            <w:noProof/>
          </w:rPr>
          <w:t>Figura 33 - Primeiro Tab: Display</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_Toc466997504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36</w:t>
        </w:r>
        <w:r w:rsidR="00667B94" w:rsidRPr="002A7189">
          <w:rPr>
            <w:rFonts w:cs="Arial"/>
            <w:noProof/>
            <w:webHidden/>
          </w:rPr>
          <w:fldChar w:fldCharType="end"/>
        </w:r>
      </w:hyperlink>
    </w:p>
    <w:p w14:paraId="46D3AC6E"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5" w:history="1">
        <w:r w:rsidR="00667B94" w:rsidRPr="002A7189">
          <w:rPr>
            <w:rStyle w:val="Hyperlink"/>
            <w:rFonts w:cs="Arial"/>
            <w:noProof/>
          </w:rPr>
          <w:t>Figura 34 - Botões dos Dias da Semana</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_Toc466997505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36</w:t>
        </w:r>
        <w:r w:rsidR="00667B94" w:rsidRPr="002A7189">
          <w:rPr>
            <w:rFonts w:cs="Arial"/>
            <w:noProof/>
            <w:webHidden/>
          </w:rPr>
          <w:fldChar w:fldCharType="end"/>
        </w:r>
      </w:hyperlink>
    </w:p>
    <w:p w14:paraId="418AD56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6" w:history="1">
        <w:r w:rsidR="00667B94" w:rsidRPr="002A7189">
          <w:rPr>
            <w:rStyle w:val="Hyperlink"/>
            <w:rFonts w:cs="Arial"/>
            <w:noProof/>
          </w:rPr>
          <w:t>Figura 35 - Segundo Tab: Display do Horário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_Toc466997506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37</w:t>
        </w:r>
        <w:r w:rsidR="00667B94" w:rsidRPr="002A7189">
          <w:rPr>
            <w:rFonts w:cs="Arial"/>
            <w:noProof/>
            <w:webHidden/>
          </w:rPr>
          <w:fldChar w:fldCharType="end"/>
        </w:r>
      </w:hyperlink>
    </w:p>
    <w:p w14:paraId="062970F1"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7" w:history="1">
        <w:r w:rsidR="00667B94" w:rsidRPr="002A7189">
          <w:rPr>
            <w:rStyle w:val="Hyperlink"/>
            <w:rFonts w:cs="Arial"/>
            <w:noProof/>
          </w:rPr>
          <w:t>Figura 36 - Botão Adicionar</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_Toc466997507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37</w:t>
        </w:r>
        <w:r w:rsidR="00667B94" w:rsidRPr="002A7189">
          <w:rPr>
            <w:rFonts w:cs="Arial"/>
            <w:noProof/>
            <w:webHidden/>
          </w:rPr>
          <w:fldChar w:fldCharType="end"/>
        </w:r>
      </w:hyperlink>
    </w:p>
    <w:p w14:paraId="7EDE7A94"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8" w:history="1">
        <w:r w:rsidR="00667B94" w:rsidRPr="002A7189">
          <w:rPr>
            <w:rStyle w:val="Hyperlink"/>
            <w:rFonts w:cs="Arial"/>
            <w:noProof/>
          </w:rPr>
          <w:t>Figura 37 - Botão de Edição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_Toc466997508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38</w:t>
        </w:r>
        <w:r w:rsidR="00667B94" w:rsidRPr="002A7189">
          <w:rPr>
            <w:rFonts w:cs="Arial"/>
            <w:noProof/>
            <w:webHidden/>
          </w:rPr>
          <w:fldChar w:fldCharType="end"/>
        </w:r>
      </w:hyperlink>
    </w:p>
    <w:p w14:paraId="3811865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09" w:history="1">
        <w:r w:rsidR="00667B94" w:rsidRPr="002A7189">
          <w:rPr>
            <w:rStyle w:val="Hyperlink"/>
            <w:rFonts w:cs="Arial"/>
            <w:noProof/>
          </w:rPr>
          <w:t>Figura 38 - Botão de Exclusão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_Toc466997509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38</w:t>
        </w:r>
        <w:r w:rsidR="00667B94" w:rsidRPr="002A7189">
          <w:rPr>
            <w:rFonts w:cs="Arial"/>
            <w:noProof/>
            <w:webHidden/>
          </w:rPr>
          <w:fldChar w:fldCharType="end"/>
        </w:r>
      </w:hyperlink>
    </w:p>
    <w:p w14:paraId="135B73C7"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0" w:history="1">
        <w:r w:rsidR="00667B94" w:rsidRPr="002A7189">
          <w:rPr>
            <w:rStyle w:val="Hyperlink"/>
            <w:rFonts w:cs="Arial"/>
            <w:noProof/>
          </w:rPr>
          <w:t>Figura 39 – Mensagem de Confirmação de Exclusão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_Toc466997510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38</w:t>
        </w:r>
        <w:r w:rsidR="00667B94" w:rsidRPr="002A7189">
          <w:rPr>
            <w:rFonts w:cs="Arial"/>
            <w:noProof/>
            <w:webHidden/>
          </w:rPr>
          <w:fldChar w:fldCharType="end"/>
        </w:r>
      </w:hyperlink>
    </w:p>
    <w:p w14:paraId="3675474D"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1" w:history="1">
        <w:r w:rsidR="00667B94" w:rsidRPr="002A7189">
          <w:rPr>
            <w:rStyle w:val="Hyperlink"/>
            <w:rFonts w:cs="Arial"/>
            <w:noProof/>
          </w:rPr>
          <w:t>Figura 40 - Display das Aulas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_Toc466997511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39</w:t>
        </w:r>
        <w:r w:rsidR="00667B94" w:rsidRPr="002A7189">
          <w:rPr>
            <w:rFonts w:cs="Arial"/>
            <w:noProof/>
            <w:webHidden/>
          </w:rPr>
          <w:fldChar w:fldCharType="end"/>
        </w:r>
      </w:hyperlink>
    </w:p>
    <w:p w14:paraId="4C3D1CAE"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2" w:history="1">
        <w:r w:rsidR="00667B94" w:rsidRPr="002A7189">
          <w:rPr>
            <w:rStyle w:val="Hyperlink"/>
            <w:rFonts w:cs="Arial"/>
            <w:noProof/>
          </w:rPr>
          <w:t>Figura 41 - Terceiro Tab: Cadastro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_Toc466997512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39</w:t>
        </w:r>
        <w:r w:rsidR="00667B94" w:rsidRPr="002A7189">
          <w:rPr>
            <w:rFonts w:cs="Arial"/>
            <w:noProof/>
            <w:webHidden/>
          </w:rPr>
          <w:fldChar w:fldCharType="end"/>
        </w:r>
      </w:hyperlink>
    </w:p>
    <w:p w14:paraId="5F821288"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3" w:history="1">
        <w:r w:rsidR="00667B94" w:rsidRPr="002A7189">
          <w:rPr>
            <w:rStyle w:val="Hyperlink"/>
            <w:rFonts w:cs="Arial"/>
            <w:noProof/>
          </w:rPr>
          <w:t>Figura 42 - Posição Ordinal da Aula</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_Toc466997513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40</w:t>
        </w:r>
        <w:r w:rsidR="00667B94" w:rsidRPr="002A7189">
          <w:rPr>
            <w:rFonts w:cs="Arial"/>
            <w:noProof/>
            <w:webHidden/>
          </w:rPr>
          <w:fldChar w:fldCharType="end"/>
        </w:r>
      </w:hyperlink>
    </w:p>
    <w:p w14:paraId="1C0DC4A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4" w:history="1">
        <w:r w:rsidR="00667B94" w:rsidRPr="002A7189">
          <w:rPr>
            <w:rStyle w:val="Hyperlink"/>
            <w:rFonts w:cs="Arial"/>
            <w:noProof/>
          </w:rPr>
          <w:t>Figura 43 - Botão de Cancelar</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_Toc466997514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40</w:t>
        </w:r>
        <w:r w:rsidR="00667B94" w:rsidRPr="002A7189">
          <w:rPr>
            <w:rFonts w:cs="Arial"/>
            <w:noProof/>
            <w:webHidden/>
          </w:rPr>
          <w:fldChar w:fldCharType="end"/>
        </w:r>
      </w:hyperlink>
    </w:p>
    <w:p w14:paraId="573DD498"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5" w:history="1">
        <w:r w:rsidR="00667B94" w:rsidRPr="002A7189">
          <w:rPr>
            <w:rStyle w:val="Hyperlink"/>
            <w:rFonts w:cs="Arial"/>
            <w:noProof/>
          </w:rPr>
          <w:t>Figura 44 - Botão de adição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_Toc466997515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41</w:t>
        </w:r>
        <w:r w:rsidR="00667B94" w:rsidRPr="002A7189">
          <w:rPr>
            <w:rFonts w:cs="Arial"/>
            <w:noProof/>
            <w:webHidden/>
          </w:rPr>
          <w:fldChar w:fldCharType="end"/>
        </w:r>
      </w:hyperlink>
    </w:p>
    <w:p w14:paraId="7A119F3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6" w:history="1">
        <w:r w:rsidR="00667B94" w:rsidRPr="002A7189">
          <w:rPr>
            <w:rStyle w:val="Hyperlink"/>
            <w:rFonts w:cs="Arial"/>
            <w:noProof/>
          </w:rPr>
          <w:t>Figura 45 - Primeiro Tab Item: Display</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_Toc466997516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42</w:t>
        </w:r>
        <w:r w:rsidR="00667B94" w:rsidRPr="002A7189">
          <w:rPr>
            <w:rFonts w:cs="Arial"/>
            <w:noProof/>
            <w:webHidden/>
          </w:rPr>
          <w:fldChar w:fldCharType="end"/>
        </w:r>
      </w:hyperlink>
    </w:p>
    <w:p w14:paraId="1115CC3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7" w:history="1">
        <w:r w:rsidR="00667B94" w:rsidRPr="002A7189">
          <w:rPr>
            <w:rStyle w:val="Hyperlink"/>
            <w:rFonts w:cs="Arial"/>
            <w:noProof/>
          </w:rPr>
          <w:t>Figura 46 – Mensagem de Confirmação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_Toc466997517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43</w:t>
        </w:r>
        <w:r w:rsidR="00667B94" w:rsidRPr="002A7189">
          <w:rPr>
            <w:rFonts w:cs="Arial"/>
            <w:noProof/>
            <w:webHidden/>
          </w:rPr>
          <w:fldChar w:fldCharType="end"/>
        </w:r>
      </w:hyperlink>
    </w:p>
    <w:p w14:paraId="0C47F52F"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8" w:history="1">
        <w:r w:rsidR="00667B94" w:rsidRPr="002A7189">
          <w:rPr>
            <w:rStyle w:val="Hyperlink"/>
            <w:rFonts w:cs="Arial"/>
            <w:noProof/>
          </w:rPr>
          <w:t>Figura 47 - Segundo Tab Item: Display das Notas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_Toc466997518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44</w:t>
        </w:r>
        <w:r w:rsidR="00667B94" w:rsidRPr="002A7189">
          <w:rPr>
            <w:rFonts w:cs="Arial"/>
            <w:noProof/>
            <w:webHidden/>
          </w:rPr>
          <w:fldChar w:fldCharType="end"/>
        </w:r>
      </w:hyperlink>
    </w:p>
    <w:p w14:paraId="3F95BD14"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19" w:history="1">
        <w:r w:rsidR="00667B94" w:rsidRPr="002A7189">
          <w:rPr>
            <w:rStyle w:val="Hyperlink"/>
            <w:rFonts w:cs="Arial"/>
            <w:noProof/>
          </w:rPr>
          <w:t>Figura 48 - Botão Adicionar</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_Toc466997519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44</w:t>
        </w:r>
        <w:r w:rsidR="00667B94" w:rsidRPr="002A7189">
          <w:rPr>
            <w:rFonts w:cs="Arial"/>
            <w:noProof/>
            <w:webHidden/>
          </w:rPr>
          <w:fldChar w:fldCharType="end"/>
        </w:r>
      </w:hyperlink>
    </w:p>
    <w:p w14:paraId="6E837A29"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0" w:history="1">
        <w:r w:rsidR="00667B94" w:rsidRPr="002A7189">
          <w:rPr>
            <w:rStyle w:val="Hyperlink"/>
            <w:rFonts w:cs="Arial"/>
            <w:noProof/>
          </w:rPr>
          <w:t>Figura 49 - Botão de Edição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_Toc466997520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45</w:t>
        </w:r>
        <w:r w:rsidR="00667B94" w:rsidRPr="002A7189">
          <w:rPr>
            <w:rFonts w:cs="Arial"/>
            <w:noProof/>
            <w:webHidden/>
          </w:rPr>
          <w:fldChar w:fldCharType="end"/>
        </w:r>
      </w:hyperlink>
    </w:p>
    <w:p w14:paraId="44F26530"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1" w:history="1">
        <w:r w:rsidR="00667B94" w:rsidRPr="002A7189">
          <w:rPr>
            <w:rStyle w:val="Hyperlink"/>
            <w:rFonts w:cs="Arial"/>
            <w:noProof/>
          </w:rPr>
          <w:t>Figura 50 - Botão de Exclusão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_Toc466997521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45</w:t>
        </w:r>
        <w:r w:rsidR="00667B94" w:rsidRPr="002A7189">
          <w:rPr>
            <w:rFonts w:cs="Arial"/>
            <w:noProof/>
            <w:webHidden/>
          </w:rPr>
          <w:fldChar w:fldCharType="end"/>
        </w:r>
      </w:hyperlink>
    </w:p>
    <w:p w14:paraId="2220CAAA"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2" w:history="1">
        <w:r w:rsidR="00667B94" w:rsidRPr="002A7189">
          <w:rPr>
            <w:rStyle w:val="Hyperlink"/>
            <w:rFonts w:cs="Arial"/>
            <w:noProof/>
          </w:rPr>
          <w:t>Figura 51 – Mensagem de Confirmação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_Toc466997522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45</w:t>
        </w:r>
        <w:r w:rsidR="00667B94" w:rsidRPr="002A7189">
          <w:rPr>
            <w:rFonts w:cs="Arial"/>
            <w:noProof/>
            <w:webHidden/>
          </w:rPr>
          <w:fldChar w:fldCharType="end"/>
        </w:r>
      </w:hyperlink>
    </w:p>
    <w:p w14:paraId="5F0BA8A2"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3" w:history="1">
        <w:r w:rsidR="00667B94" w:rsidRPr="002A7189">
          <w:rPr>
            <w:rStyle w:val="Hyperlink"/>
            <w:rFonts w:cs="Arial"/>
            <w:noProof/>
          </w:rPr>
          <w:t>Figura 52 – Primeiro Tab Item: Display das Notas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_Toc466997523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46</w:t>
        </w:r>
        <w:r w:rsidR="00667B94" w:rsidRPr="002A7189">
          <w:rPr>
            <w:rFonts w:cs="Arial"/>
            <w:noProof/>
            <w:webHidden/>
          </w:rPr>
          <w:fldChar w:fldCharType="end"/>
        </w:r>
      </w:hyperlink>
    </w:p>
    <w:p w14:paraId="5D5136A0"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4" w:history="1">
        <w:r w:rsidR="00667B94" w:rsidRPr="002A7189">
          <w:rPr>
            <w:rStyle w:val="Hyperlink"/>
            <w:rFonts w:cs="Arial"/>
            <w:noProof/>
          </w:rPr>
          <w:t>Figura 53 – Segundo Tab Item: Anotação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_Toc466997524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48</w:t>
        </w:r>
        <w:r w:rsidR="00667B94" w:rsidRPr="002A7189">
          <w:rPr>
            <w:rFonts w:cs="Arial"/>
            <w:noProof/>
            <w:webHidden/>
          </w:rPr>
          <w:fldChar w:fldCharType="end"/>
        </w:r>
      </w:hyperlink>
    </w:p>
    <w:p w14:paraId="0FA987EC"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5" w:history="1">
        <w:r w:rsidR="00667B94" w:rsidRPr="002A7189">
          <w:rPr>
            <w:rStyle w:val="Hyperlink"/>
            <w:rFonts w:cs="Arial"/>
            <w:noProof/>
          </w:rPr>
          <w:t>Figura 54 – Exemplo de Anotação</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_Toc466997525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49</w:t>
        </w:r>
        <w:r w:rsidR="00667B94" w:rsidRPr="002A7189">
          <w:rPr>
            <w:rFonts w:cs="Arial"/>
            <w:noProof/>
            <w:webHidden/>
          </w:rPr>
          <w:fldChar w:fldCharType="end"/>
        </w:r>
      </w:hyperlink>
    </w:p>
    <w:p w14:paraId="75D01C82"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6" w:history="1">
        <w:r w:rsidR="00667B94" w:rsidRPr="002A7189">
          <w:rPr>
            <w:rStyle w:val="Hyperlink"/>
            <w:rFonts w:cs="Arial"/>
            <w:noProof/>
          </w:rPr>
          <w:t>Figura 55 – Primeiro Tab Item: Opções</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_Toc466997526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49</w:t>
        </w:r>
        <w:r w:rsidR="00667B94" w:rsidRPr="002A7189">
          <w:rPr>
            <w:rFonts w:cs="Arial"/>
            <w:noProof/>
            <w:webHidden/>
          </w:rPr>
          <w:fldChar w:fldCharType="end"/>
        </w:r>
      </w:hyperlink>
    </w:p>
    <w:p w14:paraId="4BE294C5"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7" w:history="1">
        <w:r w:rsidR="00667B94" w:rsidRPr="002A7189">
          <w:rPr>
            <w:rStyle w:val="Hyperlink"/>
            <w:rFonts w:cs="Arial"/>
            <w:noProof/>
          </w:rPr>
          <w:t>Figura 56 – Segundo Tab Item: Opções Agenda</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_Toc466997527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50</w:t>
        </w:r>
        <w:r w:rsidR="00667B94" w:rsidRPr="002A7189">
          <w:rPr>
            <w:rFonts w:cs="Arial"/>
            <w:noProof/>
            <w:webHidden/>
          </w:rPr>
          <w:fldChar w:fldCharType="end"/>
        </w:r>
      </w:hyperlink>
    </w:p>
    <w:p w14:paraId="4E7238D6" w14:textId="77777777" w:rsidR="00667B94" w:rsidRPr="002A7189" w:rsidRDefault="0058346B" w:rsidP="002A7189">
      <w:pPr>
        <w:pStyle w:val="ndicedeilustraes"/>
        <w:tabs>
          <w:tab w:val="right" w:leader="dot" w:pos="9395"/>
        </w:tabs>
        <w:spacing w:line="360" w:lineRule="auto"/>
        <w:rPr>
          <w:rFonts w:eastAsiaTheme="minorEastAsia" w:cs="Arial"/>
          <w:noProof/>
        </w:rPr>
      </w:pPr>
      <w:hyperlink w:anchor="_Toc466997528" w:history="1">
        <w:r w:rsidR="00667B94" w:rsidRPr="002A7189">
          <w:rPr>
            <w:rStyle w:val="Hyperlink"/>
            <w:rFonts w:cs="Arial"/>
            <w:noProof/>
          </w:rPr>
          <w:t>Figura 57 – Botão Check</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_Toc466997528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51</w:t>
        </w:r>
        <w:r w:rsidR="00667B94" w:rsidRPr="002A7189">
          <w:rPr>
            <w:rFonts w:cs="Arial"/>
            <w:noProof/>
            <w:webHidden/>
          </w:rPr>
          <w:fldChar w:fldCharType="end"/>
        </w:r>
      </w:hyperlink>
    </w:p>
    <w:p w14:paraId="0EFB3978" w14:textId="77777777" w:rsidR="00667B94" w:rsidRDefault="0058346B" w:rsidP="002A7189">
      <w:pPr>
        <w:pStyle w:val="ndicedeilustraes"/>
        <w:tabs>
          <w:tab w:val="right" w:leader="dot" w:pos="9395"/>
        </w:tabs>
        <w:spacing w:line="360" w:lineRule="auto"/>
        <w:rPr>
          <w:rFonts w:asciiTheme="minorHAnsi" w:eastAsiaTheme="minorEastAsia" w:hAnsiTheme="minorHAnsi" w:cstheme="minorBidi"/>
          <w:noProof/>
          <w:sz w:val="22"/>
          <w:szCs w:val="22"/>
        </w:rPr>
      </w:pPr>
      <w:hyperlink w:anchor="_Toc466997529" w:history="1">
        <w:r w:rsidR="00667B94" w:rsidRPr="002A7189">
          <w:rPr>
            <w:rStyle w:val="Hyperlink"/>
            <w:rFonts w:cs="Arial"/>
            <w:noProof/>
          </w:rPr>
          <w:t>Figura 58 – Terceiro Tab Item: Sobre</w:t>
        </w:r>
        <w:r w:rsidR="00667B94" w:rsidRPr="002A7189">
          <w:rPr>
            <w:rFonts w:cs="Arial"/>
            <w:noProof/>
            <w:webHidden/>
          </w:rPr>
          <w:tab/>
        </w:r>
        <w:r w:rsidR="00667B94" w:rsidRPr="002A7189">
          <w:rPr>
            <w:rFonts w:cs="Arial"/>
            <w:noProof/>
            <w:webHidden/>
          </w:rPr>
          <w:fldChar w:fldCharType="begin"/>
        </w:r>
        <w:r w:rsidR="00667B94" w:rsidRPr="002A7189">
          <w:rPr>
            <w:rFonts w:cs="Arial"/>
            <w:noProof/>
            <w:webHidden/>
          </w:rPr>
          <w:instrText xml:space="preserve"> PAGEREF _Toc466997529 \h </w:instrText>
        </w:r>
        <w:r w:rsidR="00667B94" w:rsidRPr="002A7189">
          <w:rPr>
            <w:rFonts w:cs="Arial"/>
            <w:noProof/>
            <w:webHidden/>
          </w:rPr>
        </w:r>
        <w:r w:rsidR="00667B94" w:rsidRPr="002A7189">
          <w:rPr>
            <w:rFonts w:cs="Arial"/>
            <w:noProof/>
            <w:webHidden/>
          </w:rPr>
          <w:fldChar w:fldCharType="separate"/>
        </w:r>
        <w:r w:rsidR="00667B94" w:rsidRPr="002A7189">
          <w:rPr>
            <w:rFonts w:cs="Arial"/>
            <w:noProof/>
            <w:webHidden/>
          </w:rPr>
          <w:t>52</w:t>
        </w:r>
        <w:r w:rsidR="00667B94" w:rsidRPr="002A7189">
          <w:rPr>
            <w:rFonts w:cs="Arial"/>
            <w:noProof/>
            <w:webHidden/>
          </w:rPr>
          <w:fldChar w:fldCharType="end"/>
        </w:r>
      </w:hyperlink>
    </w:p>
    <w:p w14:paraId="39AF382A" w14:textId="77777777" w:rsidR="00A23DE1" w:rsidRDefault="00667B94" w:rsidP="002A7189">
      <w:pPr>
        <w:jc w:val="center"/>
      </w:pPr>
      <w:r>
        <w:fldChar w:fldCharType="end"/>
      </w:r>
    </w:p>
    <w:p w14:paraId="34829B61" w14:textId="77777777" w:rsidR="00A23DE1" w:rsidRDefault="00A23DE1" w:rsidP="002A7189">
      <w:pPr>
        <w:jc w:val="center"/>
      </w:pPr>
    </w:p>
    <w:p w14:paraId="118FAEEF" w14:textId="77777777" w:rsidR="00A23DE1" w:rsidRDefault="00A23DE1" w:rsidP="002A7189">
      <w:pPr>
        <w:jc w:val="center"/>
      </w:pPr>
    </w:p>
    <w:p w14:paraId="5036C05E" w14:textId="77777777" w:rsidR="00A23DE1" w:rsidRDefault="00A23DE1" w:rsidP="002A7189">
      <w:pPr>
        <w:jc w:val="center"/>
      </w:pPr>
    </w:p>
    <w:p w14:paraId="22A32B64" w14:textId="120A699E" w:rsidR="00667B94" w:rsidRPr="002A7189" w:rsidRDefault="002A7189" w:rsidP="002A7189">
      <w:pPr>
        <w:jc w:val="center"/>
        <w:rPr>
          <w:rFonts w:cs="Arial"/>
          <w:b/>
          <w:bCs/>
          <w:caps/>
          <w:kern w:val="28"/>
          <w:sz w:val="28"/>
          <w:szCs w:val="28"/>
        </w:rPr>
      </w:pPr>
      <w:r w:rsidRPr="002A7189">
        <w:rPr>
          <w:b/>
          <w:sz w:val="28"/>
          <w:szCs w:val="28"/>
          <w:shd w:val="clear" w:color="auto" w:fill="FFFFFF"/>
        </w:rPr>
        <w:lastRenderedPageBreak/>
        <w:t>LISTA DE TABELAS</w:t>
      </w:r>
    </w:p>
    <w:p w14:paraId="68C45578" w14:textId="77777777" w:rsidR="00667B94" w:rsidRPr="006E1F58" w:rsidRDefault="00667B94" w:rsidP="00667B94">
      <w:pPr>
        <w:pStyle w:val="Texto0"/>
      </w:pPr>
    </w:p>
    <w:p w14:paraId="4F0FDAFF" w14:textId="77777777" w:rsidR="00667B94" w:rsidRDefault="00667B94" w:rsidP="00270E31">
      <w:pPr>
        <w:pStyle w:val="ndicedeilustraes"/>
        <w:tabs>
          <w:tab w:val="right" w:leader="dot" w:pos="9395"/>
        </w:tabs>
        <w:spacing w:line="360" w:lineRule="auto"/>
        <w:rPr>
          <w:rFonts w:asciiTheme="minorHAnsi" w:eastAsiaTheme="minorEastAsia" w:hAnsiTheme="minorHAnsi" w:cstheme="minorBidi"/>
          <w:noProof/>
          <w:sz w:val="22"/>
          <w:szCs w:val="22"/>
        </w:rPr>
      </w:pPr>
      <w:r>
        <w:rPr>
          <w:color w:val="000000" w:themeColor="text1"/>
        </w:rPr>
        <w:fldChar w:fldCharType="begin"/>
      </w:r>
      <w:r>
        <w:rPr>
          <w:color w:val="000000" w:themeColor="text1"/>
        </w:rPr>
        <w:instrText xml:space="preserve"> TOC \h \z \c "Gráfico" </w:instrText>
      </w:r>
      <w:r>
        <w:rPr>
          <w:color w:val="000000" w:themeColor="text1"/>
        </w:rPr>
        <w:fldChar w:fldCharType="separate"/>
      </w:r>
      <w:hyperlink w:anchor="_Toc465578564" w:history="1">
        <w:r w:rsidRPr="003F1916">
          <w:rPr>
            <w:rStyle w:val="Hyperlink"/>
            <w:noProof/>
          </w:rPr>
          <w:t>Gráfico 1 - Para você, o que um aplicativo de organização estudantil necessariamente precisa ter?</w:t>
        </w:r>
        <w:r>
          <w:rPr>
            <w:noProof/>
            <w:webHidden/>
          </w:rPr>
          <w:tab/>
        </w:r>
        <w:r>
          <w:rPr>
            <w:noProof/>
            <w:webHidden/>
          </w:rPr>
          <w:fldChar w:fldCharType="begin"/>
        </w:r>
        <w:r>
          <w:rPr>
            <w:noProof/>
            <w:webHidden/>
          </w:rPr>
          <w:instrText xml:space="preserve"> PAGEREF _Toc465578564 \h </w:instrText>
        </w:r>
        <w:r>
          <w:rPr>
            <w:noProof/>
            <w:webHidden/>
          </w:rPr>
        </w:r>
        <w:r>
          <w:rPr>
            <w:noProof/>
            <w:webHidden/>
          </w:rPr>
          <w:fldChar w:fldCharType="separate"/>
        </w:r>
        <w:r>
          <w:rPr>
            <w:noProof/>
            <w:webHidden/>
          </w:rPr>
          <w:t>45</w:t>
        </w:r>
        <w:r>
          <w:rPr>
            <w:noProof/>
            <w:webHidden/>
          </w:rPr>
          <w:fldChar w:fldCharType="end"/>
        </w:r>
      </w:hyperlink>
    </w:p>
    <w:p w14:paraId="2E5152E3" w14:textId="77777777" w:rsidR="00667B94" w:rsidRDefault="0058346B" w:rsidP="00270E31">
      <w:pPr>
        <w:pStyle w:val="ndicedeilustraes"/>
        <w:tabs>
          <w:tab w:val="right" w:leader="dot" w:pos="9395"/>
        </w:tabs>
        <w:spacing w:line="360" w:lineRule="auto"/>
        <w:rPr>
          <w:rFonts w:asciiTheme="minorHAnsi" w:eastAsiaTheme="minorEastAsia" w:hAnsiTheme="minorHAnsi" w:cstheme="minorBidi"/>
          <w:noProof/>
          <w:sz w:val="22"/>
          <w:szCs w:val="22"/>
        </w:rPr>
      </w:pPr>
      <w:hyperlink w:anchor="_Toc465578565" w:history="1">
        <w:r w:rsidR="00667B94" w:rsidRPr="003F1916">
          <w:rPr>
            <w:rStyle w:val="Hyperlink"/>
            <w:noProof/>
          </w:rPr>
          <w:t>Gráfico 2 - Você já foi prejudicado (a) de alguma maneira (provas, trabalhos) devido a falta de organização em agendar datas?</w:t>
        </w:r>
        <w:r w:rsidR="00667B94">
          <w:rPr>
            <w:noProof/>
            <w:webHidden/>
          </w:rPr>
          <w:tab/>
        </w:r>
        <w:r w:rsidR="00667B94">
          <w:rPr>
            <w:noProof/>
            <w:webHidden/>
          </w:rPr>
          <w:fldChar w:fldCharType="begin"/>
        </w:r>
        <w:r w:rsidR="00667B94">
          <w:rPr>
            <w:noProof/>
            <w:webHidden/>
          </w:rPr>
          <w:instrText xml:space="preserve"> PAGEREF _Toc465578565 \h </w:instrText>
        </w:r>
        <w:r w:rsidR="00667B94">
          <w:rPr>
            <w:noProof/>
            <w:webHidden/>
          </w:rPr>
        </w:r>
        <w:r w:rsidR="00667B94">
          <w:rPr>
            <w:noProof/>
            <w:webHidden/>
          </w:rPr>
          <w:fldChar w:fldCharType="separate"/>
        </w:r>
        <w:r w:rsidR="00667B94">
          <w:rPr>
            <w:noProof/>
            <w:webHidden/>
          </w:rPr>
          <w:t>45</w:t>
        </w:r>
        <w:r w:rsidR="00667B94">
          <w:rPr>
            <w:noProof/>
            <w:webHidden/>
          </w:rPr>
          <w:fldChar w:fldCharType="end"/>
        </w:r>
      </w:hyperlink>
    </w:p>
    <w:p w14:paraId="00E597AD" w14:textId="77777777" w:rsidR="00667B94" w:rsidRDefault="0058346B" w:rsidP="00270E31">
      <w:pPr>
        <w:pStyle w:val="ndicedeilustraes"/>
        <w:tabs>
          <w:tab w:val="right" w:leader="dot" w:pos="9395"/>
        </w:tabs>
        <w:spacing w:line="360" w:lineRule="auto"/>
        <w:rPr>
          <w:rFonts w:asciiTheme="minorHAnsi" w:eastAsiaTheme="minorEastAsia" w:hAnsiTheme="minorHAnsi" w:cstheme="minorBidi"/>
          <w:noProof/>
          <w:sz w:val="22"/>
          <w:szCs w:val="22"/>
        </w:rPr>
      </w:pPr>
      <w:hyperlink w:anchor="_Toc465578566" w:history="1">
        <w:r w:rsidR="00667B94" w:rsidRPr="003F1916">
          <w:rPr>
            <w:rStyle w:val="Hyperlink"/>
            <w:noProof/>
          </w:rPr>
          <w:t>Gráfico 3 - Você tem facilidade para se organizar academicamente?</w:t>
        </w:r>
        <w:r w:rsidR="00667B94">
          <w:rPr>
            <w:noProof/>
            <w:webHidden/>
          </w:rPr>
          <w:tab/>
        </w:r>
        <w:r w:rsidR="00667B94">
          <w:rPr>
            <w:noProof/>
            <w:webHidden/>
          </w:rPr>
          <w:fldChar w:fldCharType="begin"/>
        </w:r>
        <w:r w:rsidR="00667B94">
          <w:rPr>
            <w:noProof/>
            <w:webHidden/>
          </w:rPr>
          <w:instrText xml:space="preserve"> PAGEREF _Toc465578566 \h </w:instrText>
        </w:r>
        <w:r w:rsidR="00667B94">
          <w:rPr>
            <w:noProof/>
            <w:webHidden/>
          </w:rPr>
        </w:r>
        <w:r w:rsidR="00667B94">
          <w:rPr>
            <w:noProof/>
            <w:webHidden/>
          </w:rPr>
          <w:fldChar w:fldCharType="separate"/>
        </w:r>
        <w:r w:rsidR="00667B94">
          <w:rPr>
            <w:noProof/>
            <w:webHidden/>
          </w:rPr>
          <w:t>46</w:t>
        </w:r>
        <w:r w:rsidR="00667B94">
          <w:rPr>
            <w:noProof/>
            <w:webHidden/>
          </w:rPr>
          <w:fldChar w:fldCharType="end"/>
        </w:r>
      </w:hyperlink>
    </w:p>
    <w:p w14:paraId="02F866B9" w14:textId="77777777" w:rsidR="00667B94" w:rsidRDefault="0058346B" w:rsidP="00270E31">
      <w:pPr>
        <w:pStyle w:val="ndicedeilustraes"/>
        <w:tabs>
          <w:tab w:val="right" w:leader="dot" w:pos="9395"/>
        </w:tabs>
        <w:spacing w:line="360" w:lineRule="auto"/>
        <w:rPr>
          <w:rFonts w:asciiTheme="minorHAnsi" w:eastAsiaTheme="minorEastAsia" w:hAnsiTheme="minorHAnsi" w:cstheme="minorBidi"/>
          <w:noProof/>
          <w:sz w:val="22"/>
          <w:szCs w:val="22"/>
        </w:rPr>
      </w:pPr>
      <w:hyperlink w:anchor="_Toc465578567" w:history="1">
        <w:r w:rsidR="00667B94" w:rsidRPr="003F1916">
          <w:rPr>
            <w:rStyle w:val="Hyperlink"/>
            <w:noProof/>
          </w:rPr>
          <w:t>Gráfico 4 - Você acredita que esse aplicativo não só ajudaria o estudante, mas também o professor?</w:t>
        </w:r>
        <w:r w:rsidR="00667B94">
          <w:rPr>
            <w:noProof/>
            <w:webHidden/>
          </w:rPr>
          <w:tab/>
        </w:r>
        <w:r w:rsidR="00667B94">
          <w:rPr>
            <w:noProof/>
            <w:webHidden/>
          </w:rPr>
          <w:fldChar w:fldCharType="begin"/>
        </w:r>
        <w:r w:rsidR="00667B94">
          <w:rPr>
            <w:noProof/>
            <w:webHidden/>
          </w:rPr>
          <w:instrText xml:space="preserve"> PAGEREF _Toc465578567 \h </w:instrText>
        </w:r>
        <w:r w:rsidR="00667B94">
          <w:rPr>
            <w:noProof/>
            <w:webHidden/>
          </w:rPr>
        </w:r>
        <w:r w:rsidR="00667B94">
          <w:rPr>
            <w:noProof/>
            <w:webHidden/>
          </w:rPr>
          <w:fldChar w:fldCharType="separate"/>
        </w:r>
        <w:r w:rsidR="00667B94">
          <w:rPr>
            <w:noProof/>
            <w:webHidden/>
          </w:rPr>
          <w:t>46</w:t>
        </w:r>
        <w:r w:rsidR="00667B94">
          <w:rPr>
            <w:noProof/>
            <w:webHidden/>
          </w:rPr>
          <w:fldChar w:fldCharType="end"/>
        </w:r>
      </w:hyperlink>
    </w:p>
    <w:p w14:paraId="0E897465" w14:textId="77777777" w:rsidR="00667B94" w:rsidRDefault="0058346B" w:rsidP="00270E31">
      <w:pPr>
        <w:pStyle w:val="ndicedeilustraes"/>
        <w:tabs>
          <w:tab w:val="right" w:leader="dot" w:pos="9395"/>
        </w:tabs>
        <w:spacing w:line="360" w:lineRule="auto"/>
        <w:rPr>
          <w:rFonts w:asciiTheme="minorHAnsi" w:eastAsiaTheme="minorEastAsia" w:hAnsiTheme="minorHAnsi" w:cstheme="minorBidi"/>
          <w:noProof/>
          <w:sz w:val="22"/>
          <w:szCs w:val="22"/>
        </w:rPr>
      </w:pPr>
      <w:hyperlink w:anchor="_Toc465578568" w:history="1">
        <w:r w:rsidR="00667B94" w:rsidRPr="003F1916">
          <w:rPr>
            <w:rStyle w:val="Hyperlink"/>
            <w:noProof/>
          </w:rPr>
          <w:t>Gráfico 5 - Você acredita que seu desempenho escolar aumentaria com o auxílio de um aplicativo?</w:t>
        </w:r>
        <w:r w:rsidR="00667B94">
          <w:rPr>
            <w:noProof/>
            <w:webHidden/>
          </w:rPr>
          <w:tab/>
        </w:r>
        <w:r w:rsidR="00667B94">
          <w:rPr>
            <w:noProof/>
            <w:webHidden/>
          </w:rPr>
          <w:fldChar w:fldCharType="begin"/>
        </w:r>
        <w:r w:rsidR="00667B94">
          <w:rPr>
            <w:noProof/>
            <w:webHidden/>
          </w:rPr>
          <w:instrText xml:space="preserve"> PAGEREF _Toc465578568 \h </w:instrText>
        </w:r>
        <w:r w:rsidR="00667B94">
          <w:rPr>
            <w:noProof/>
            <w:webHidden/>
          </w:rPr>
        </w:r>
        <w:r w:rsidR="00667B94">
          <w:rPr>
            <w:noProof/>
            <w:webHidden/>
          </w:rPr>
          <w:fldChar w:fldCharType="separate"/>
        </w:r>
        <w:r w:rsidR="00667B94">
          <w:rPr>
            <w:noProof/>
            <w:webHidden/>
          </w:rPr>
          <w:t>47</w:t>
        </w:r>
        <w:r w:rsidR="00667B94">
          <w:rPr>
            <w:noProof/>
            <w:webHidden/>
          </w:rPr>
          <w:fldChar w:fldCharType="end"/>
        </w:r>
      </w:hyperlink>
    </w:p>
    <w:p w14:paraId="4A42F39C" w14:textId="77777777" w:rsidR="00667B94" w:rsidRDefault="0058346B" w:rsidP="00270E31">
      <w:pPr>
        <w:pStyle w:val="ndicedeilustraes"/>
        <w:tabs>
          <w:tab w:val="right" w:leader="dot" w:pos="9395"/>
        </w:tabs>
        <w:spacing w:line="360" w:lineRule="auto"/>
        <w:rPr>
          <w:rFonts w:asciiTheme="minorHAnsi" w:eastAsiaTheme="minorEastAsia" w:hAnsiTheme="minorHAnsi" w:cstheme="minorBidi"/>
          <w:noProof/>
          <w:sz w:val="22"/>
          <w:szCs w:val="22"/>
        </w:rPr>
      </w:pPr>
      <w:hyperlink w:anchor="_Toc465578569" w:history="1">
        <w:r w:rsidR="00667B94" w:rsidRPr="003F1916">
          <w:rPr>
            <w:rStyle w:val="Hyperlink"/>
            <w:noProof/>
          </w:rPr>
          <w:t>Gráfico 6 - Você acredita que desperdiça muito tempo se organizando e que esse tempo poderia ser gasto com outras atividades?</w:t>
        </w:r>
        <w:r w:rsidR="00667B94">
          <w:rPr>
            <w:noProof/>
            <w:webHidden/>
          </w:rPr>
          <w:tab/>
        </w:r>
        <w:r w:rsidR="00667B94">
          <w:rPr>
            <w:noProof/>
            <w:webHidden/>
          </w:rPr>
          <w:fldChar w:fldCharType="begin"/>
        </w:r>
        <w:r w:rsidR="00667B94">
          <w:rPr>
            <w:noProof/>
            <w:webHidden/>
          </w:rPr>
          <w:instrText xml:space="preserve"> PAGEREF _Toc465578569 \h </w:instrText>
        </w:r>
        <w:r w:rsidR="00667B94">
          <w:rPr>
            <w:noProof/>
            <w:webHidden/>
          </w:rPr>
        </w:r>
        <w:r w:rsidR="00667B94">
          <w:rPr>
            <w:noProof/>
            <w:webHidden/>
          </w:rPr>
          <w:fldChar w:fldCharType="separate"/>
        </w:r>
        <w:r w:rsidR="00667B94">
          <w:rPr>
            <w:noProof/>
            <w:webHidden/>
          </w:rPr>
          <w:t>47</w:t>
        </w:r>
        <w:r w:rsidR="00667B94">
          <w:rPr>
            <w:noProof/>
            <w:webHidden/>
          </w:rPr>
          <w:fldChar w:fldCharType="end"/>
        </w:r>
      </w:hyperlink>
    </w:p>
    <w:p w14:paraId="66B97CED" w14:textId="0588799C" w:rsidR="00667B94" w:rsidRDefault="00667B94" w:rsidP="00667B94">
      <w:pPr>
        <w:pStyle w:val="Texto0"/>
      </w:pPr>
      <w:r>
        <w:fldChar w:fldCharType="end"/>
      </w:r>
    </w:p>
    <w:p w14:paraId="3D82EBC1" w14:textId="77777777" w:rsidR="00667B94" w:rsidRDefault="00667B94" w:rsidP="00667B94">
      <w:pPr>
        <w:pStyle w:val="Texto0"/>
      </w:pPr>
    </w:p>
    <w:p w14:paraId="629B11C5" w14:textId="77777777" w:rsidR="00667B94" w:rsidRDefault="00667B94" w:rsidP="00667B94">
      <w:pPr>
        <w:pStyle w:val="Texto0"/>
      </w:pPr>
    </w:p>
    <w:p w14:paraId="7205976B" w14:textId="266CBC91" w:rsidR="00667B94" w:rsidRDefault="00667B94" w:rsidP="00667B94">
      <w:pPr>
        <w:pStyle w:val="Texto0"/>
      </w:pPr>
    </w:p>
    <w:p w14:paraId="0D3E3465" w14:textId="5FAE0DF1" w:rsidR="00667B94" w:rsidRPr="00667B94" w:rsidRDefault="00667B94" w:rsidP="00667B94">
      <w:pPr>
        <w:jc w:val="left"/>
      </w:pPr>
      <w:r>
        <w:br w:type="page"/>
      </w:r>
    </w:p>
    <w:sdt>
      <w:sdtPr>
        <w:rPr>
          <w:rFonts w:ascii="Arial" w:eastAsia="Times New Roman" w:hAnsi="Arial" w:cs="Arial"/>
          <w:b w:val="0"/>
          <w:bCs w:val="0"/>
          <w:caps/>
          <w:color w:val="000000" w:themeColor="text1"/>
          <w:sz w:val="24"/>
          <w:szCs w:val="24"/>
        </w:rPr>
        <w:id w:val="-1962181540"/>
        <w:docPartObj>
          <w:docPartGallery w:val="Table of Contents"/>
          <w:docPartUnique/>
        </w:docPartObj>
      </w:sdtPr>
      <w:sdtEndPr>
        <w:rPr>
          <w:caps w:val="0"/>
        </w:rPr>
      </w:sdtEndPr>
      <w:sdtContent>
        <w:p w14:paraId="7D135803" w14:textId="6386E6EA" w:rsidR="00062261" w:rsidRPr="002A1A1A" w:rsidRDefault="002A1A1A" w:rsidP="00FC626D">
          <w:pPr>
            <w:pStyle w:val="CabealhodoSumrio"/>
            <w:spacing w:line="360" w:lineRule="auto"/>
            <w:jc w:val="center"/>
            <w:rPr>
              <w:rFonts w:ascii="Arial" w:hAnsi="Arial" w:cs="Arial"/>
              <w:color w:val="000000" w:themeColor="text1"/>
            </w:rPr>
          </w:pPr>
          <w:r w:rsidRPr="002A1A1A">
            <w:rPr>
              <w:rFonts w:ascii="Arial" w:hAnsi="Arial" w:cs="Arial"/>
              <w:color w:val="000000" w:themeColor="text1"/>
            </w:rPr>
            <w:t>SUMÁRIO</w:t>
          </w:r>
        </w:p>
        <w:p w14:paraId="1682D272" w14:textId="77777777" w:rsidR="008B32B5" w:rsidRDefault="00DE2176">
          <w:pPr>
            <w:pStyle w:val="Sumrio1"/>
            <w:tabs>
              <w:tab w:val="left" w:pos="900"/>
              <w:tab w:val="right" w:leader="dot" w:pos="9395"/>
            </w:tabs>
            <w:rPr>
              <w:rFonts w:asciiTheme="minorHAnsi" w:eastAsiaTheme="minorEastAsia" w:hAnsiTheme="minorHAnsi" w:cstheme="minorBidi"/>
              <w:b w:val="0"/>
              <w:caps w:val="0"/>
              <w:noProof/>
              <w:sz w:val="22"/>
              <w:szCs w:val="22"/>
            </w:rPr>
          </w:pPr>
          <w:r w:rsidRPr="00AC44CD">
            <w:rPr>
              <w:rFonts w:cs="Arial"/>
              <w:color w:val="000000" w:themeColor="text1"/>
            </w:rPr>
            <w:fldChar w:fldCharType="begin"/>
          </w:r>
          <w:r w:rsidRPr="00AC44CD">
            <w:rPr>
              <w:rFonts w:cs="Arial"/>
              <w:color w:val="000000" w:themeColor="text1"/>
            </w:rPr>
            <w:instrText xml:space="preserve"> TOC \o "1-3" \h \z \u </w:instrText>
          </w:r>
          <w:r w:rsidRPr="00AC44CD">
            <w:rPr>
              <w:rFonts w:cs="Arial"/>
              <w:color w:val="000000" w:themeColor="text1"/>
            </w:rPr>
            <w:fldChar w:fldCharType="separate"/>
          </w:r>
          <w:hyperlink w:anchor="_Toc467333142" w:history="1">
            <w:r w:rsidR="008B32B5" w:rsidRPr="00AC6649">
              <w:rPr>
                <w:rStyle w:val="Hyperlink"/>
                <w:rFonts w:cs="Arial"/>
                <w:noProof/>
              </w:rPr>
              <w:t>1</w:t>
            </w:r>
            <w:r w:rsidR="008B32B5">
              <w:rPr>
                <w:rFonts w:asciiTheme="minorHAnsi" w:eastAsiaTheme="minorEastAsia" w:hAnsiTheme="minorHAnsi" w:cstheme="minorBidi"/>
                <w:b w:val="0"/>
                <w:caps w:val="0"/>
                <w:noProof/>
                <w:sz w:val="22"/>
                <w:szCs w:val="22"/>
              </w:rPr>
              <w:tab/>
            </w:r>
            <w:r w:rsidR="008B32B5" w:rsidRPr="00AC6649">
              <w:rPr>
                <w:rStyle w:val="Hyperlink"/>
                <w:rFonts w:cs="Arial"/>
                <w:noProof/>
              </w:rPr>
              <w:t>Introdução</w:t>
            </w:r>
            <w:r w:rsidR="008B32B5">
              <w:rPr>
                <w:noProof/>
                <w:webHidden/>
              </w:rPr>
              <w:tab/>
            </w:r>
            <w:r w:rsidR="008B32B5">
              <w:rPr>
                <w:noProof/>
                <w:webHidden/>
              </w:rPr>
              <w:fldChar w:fldCharType="begin"/>
            </w:r>
            <w:r w:rsidR="008B32B5">
              <w:rPr>
                <w:noProof/>
                <w:webHidden/>
              </w:rPr>
              <w:instrText xml:space="preserve"> PAGEREF _Toc467333142 \h </w:instrText>
            </w:r>
            <w:r w:rsidR="008B32B5">
              <w:rPr>
                <w:noProof/>
                <w:webHidden/>
              </w:rPr>
            </w:r>
            <w:r w:rsidR="008B32B5">
              <w:rPr>
                <w:noProof/>
                <w:webHidden/>
              </w:rPr>
              <w:fldChar w:fldCharType="separate"/>
            </w:r>
            <w:r w:rsidR="008B32B5">
              <w:rPr>
                <w:noProof/>
                <w:webHidden/>
              </w:rPr>
              <w:t>13</w:t>
            </w:r>
            <w:r w:rsidR="008B32B5">
              <w:rPr>
                <w:noProof/>
                <w:webHidden/>
              </w:rPr>
              <w:fldChar w:fldCharType="end"/>
            </w:r>
          </w:hyperlink>
        </w:p>
        <w:p w14:paraId="33D00D45"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43" w:history="1">
            <w:r w:rsidR="008B32B5" w:rsidRPr="00AC6649">
              <w:rPr>
                <w:rStyle w:val="Hyperlink"/>
                <w:noProof/>
              </w:rPr>
              <w:t>2</w:t>
            </w:r>
            <w:r w:rsidR="008B32B5">
              <w:rPr>
                <w:rFonts w:asciiTheme="minorHAnsi" w:eastAsiaTheme="minorEastAsia" w:hAnsiTheme="minorHAnsi" w:cstheme="minorBidi"/>
                <w:b w:val="0"/>
                <w:caps w:val="0"/>
                <w:noProof/>
                <w:sz w:val="22"/>
                <w:szCs w:val="22"/>
              </w:rPr>
              <w:tab/>
            </w:r>
            <w:r w:rsidR="008B32B5" w:rsidRPr="00AC6649">
              <w:rPr>
                <w:rStyle w:val="Hyperlink"/>
                <w:noProof/>
              </w:rPr>
              <w:t>Objetivos</w:t>
            </w:r>
            <w:r w:rsidR="008B32B5">
              <w:rPr>
                <w:noProof/>
                <w:webHidden/>
              </w:rPr>
              <w:tab/>
            </w:r>
            <w:r w:rsidR="008B32B5">
              <w:rPr>
                <w:noProof/>
                <w:webHidden/>
              </w:rPr>
              <w:fldChar w:fldCharType="begin"/>
            </w:r>
            <w:r w:rsidR="008B32B5">
              <w:rPr>
                <w:noProof/>
                <w:webHidden/>
              </w:rPr>
              <w:instrText xml:space="preserve"> PAGEREF _Toc467333143 \h </w:instrText>
            </w:r>
            <w:r w:rsidR="008B32B5">
              <w:rPr>
                <w:noProof/>
                <w:webHidden/>
              </w:rPr>
            </w:r>
            <w:r w:rsidR="008B32B5">
              <w:rPr>
                <w:noProof/>
                <w:webHidden/>
              </w:rPr>
              <w:fldChar w:fldCharType="separate"/>
            </w:r>
            <w:r w:rsidR="008B32B5">
              <w:rPr>
                <w:noProof/>
                <w:webHidden/>
              </w:rPr>
              <w:t>14</w:t>
            </w:r>
            <w:r w:rsidR="008B32B5">
              <w:rPr>
                <w:noProof/>
                <w:webHidden/>
              </w:rPr>
              <w:fldChar w:fldCharType="end"/>
            </w:r>
          </w:hyperlink>
        </w:p>
        <w:p w14:paraId="4F99F033"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44" w:history="1">
            <w:r w:rsidR="008B32B5" w:rsidRPr="00AC6649">
              <w:rPr>
                <w:rStyle w:val="Hyperlink"/>
                <w:noProof/>
              </w:rPr>
              <w:t>3</w:t>
            </w:r>
            <w:r w:rsidR="008B32B5">
              <w:rPr>
                <w:rFonts w:asciiTheme="minorHAnsi" w:eastAsiaTheme="minorEastAsia" w:hAnsiTheme="minorHAnsi" w:cstheme="minorBidi"/>
                <w:b w:val="0"/>
                <w:caps w:val="0"/>
                <w:noProof/>
                <w:sz w:val="22"/>
                <w:szCs w:val="22"/>
              </w:rPr>
              <w:tab/>
            </w:r>
            <w:r w:rsidR="008B32B5" w:rsidRPr="00AC6649">
              <w:rPr>
                <w:rStyle w:val="Hyperlink"/>
                <w:noProof/>
              </w:rPr>
              <w:t>Justificativa</w:t>
            </w:r>
            <w:r w:rsidR="008B32B5">
              <w:rPr>
                <w:noProof/>
                <w:webHidden/>
              </w:rPr>
              <w:tab/>
            </w:r>
            <w:r w:rsidR="008B32B5">
              <w:rPr>
                <w:noProof/>
                <w:webHidden/>
              </w:rPr>
              <w:fldChar w:fldCharType="begin"/>
            </w:r>
            <w:r w:rsidR="008B32B5">
              <w:rPr>
                <w:noProof/>
                <w:webHidden/>
              </w:rPr>
              <w:instrText xml:space="preserve"> PAGEREF _Toc467333144 \h </w:instrText>
            </w:r>
            <w:r w:rsidR="008B32B5">
              <w:rPr>
                <w:noProof/>
                <w:webHidden/>
              </w:rPr>
            </w:r>
            <w:r w:rsidR="008B32B5">
              <w:rPr>
                <w:noProof/>
                <w:webHidden/>
              </w:rPr>
              <w:fldChar w:fldCharType="separate"/>
            </w:r>
            <w:r w:rsidR="008B32B5">
              <w:rPr>
                <w:noProof/>
                <w:webHidden/>
              </w:rPr>
              <w:t>14</w:t>
            </w:r>
            <w:r w:rsidR="008B32B5">
              <w:rPr>
                <w:noProof/>
                <w:webHidden/>
              </w:rPr>
              <w:fldChar w:fldCharType="end"/>
            </w:r>
          </w:hyperlink>
        </w:p>
        <w:p w14:paraId="5FA0B017"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45" w:history="1">
            <w:r w:rsidR="008B32B5" w:rsidRPr="00AC6649">
              <w:rPr>
                <w:rStyle w:val="Hyperlink"/>
                <w:noProof/>
              </w:rPr>
              <w:t>4</w:t>
            </w:r>
            <w:r w:rsidR="008B32B5">
              <w:rPr>
                <w:rFonts w:asciiTheme="minorHAnsi" w:eastAsiaTheme="minorEastAsia" w:hAnsiTheme="minorHAnsi" w:cstheme="minorBidi"/>
                <w:b w:val="0"/>
                <w:caps w:val="0"/>
                <w:noProof/>
                <w:sz w:val="22"/>
                <w:szCs w:val="22"/>
              </w:rPr>
              <w:tab/>
            </w:r>
            <w:r w:rsidR="008B32B5" w:rsidRPr="00AC6649">
              <w:rPr>
                <w:rStyle w:val="Hyperlink"/>
                <w:noProof/>
              </w:rPr>
              <w:t>Metodologia</w:t>
            </w:r>
            <w:r w:rsidR="008B32B5">
              <w:rPr>
                <w:noProof/>
                <w:webHidden/>
              </w:rPr>
              <w:tab/>
            </w:r>
            <w:r w:rsidR="008B32B5">
              <w:rPr>
                <w:noProof/>
                <w:webHidden/>
              </w:rPr>
              <w:fldChar w:fldCharType="begin"/>
            </w:r>
            <w:r w:rsidR="008B32B5">
              <w:rPr>
                <w:noProof/>
                <w:webHidden/>
              </w:rPr>
              <w:instrText xml:space="preserve"> PAGEREF _Toc467333145 \h </w:instrText>
            </w:r>
            <w:r w:rsidR="008B32B5">
              <w:rPr>
                <w:noProof/>
                <w:webHidden/>
              </w:rPr>
            </w:r>
            <w:r w:rsidR="008B32B5">
              <w:rPr>
                <w:noProof/>
                <w:webHidden/>
              </w:rPr>
              <w:fldChar w:fldCharType="separate"/>
            </w:r>
            <w:r w:rsidR="008B32B5">
              <w:rPr>
                <w:noProof/>
                <w:webHidden/>
              </w:rPr>
              <w:t>14</w:t>
            </w:r>
            <w:r w:rsidR="008B32B5">
              <w:rPr>
                <w:noProof/>
                <w:webHidden/>
              </w:rPr>
              <w:fldChar w:fldCharType="end"/>
            </w:r>
          </w:hyperlink>
        </w:p>
        <w:p w14:paraId="32903AD9"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46" w:history="1">
            <w:r w:rsidR="008B32B5" w:rsidRPr="00AC6649">
              <w:rPr>
                <w:rStyle w:val="Hyperlink"/>
                <w:rFonts w:cs="Arial"/>
                <w:noProof/>
              </w:rPr>
              <w:t>5</w:t>
            </w:r>
            <w:r w:rsidR="008B32B5">
              <w:rPr>
                <w:rFonts w:asciiTheme="minorHAnsi" w:eastAsiaTheme="minorEastAsia" w:hAnsiTheme="minorHAnsi" w:cstheme="minorBidi"/>
                <w:b w:val="0"/>
                <w:caps w:val="0"/>
                <w:noProof/>
                <w:sz w:val="22"/>
                <w:szCs w:val="22"/>
              </w:rPr>
              <w:tab/>
            </w:r>
            <w:r w:rsidR="008B32B5" w:rsidRPr="00AC6649">
              <w:rPr>
                <w:rStyle w:val="Hyperlink"/>
                <w:rFonts w:cs="Arial"/>
                <w:noProof/>
              </w:rPr>
              <w:t>Desenvolvimento</w:t>
            </w:r>
            <w:r w:rsidR="008B32B5">
              <w:rPr>
                <w:noProof/>
                <w:webHidden/>
              </w:rPr>
              <w:tab/>
            </w:r>
            <w:r w:rsidR="008B32B5">
              <w:rPr>
                <w:noProof/>
                <w:webHidden/>
              </w:rPr>
              <w:fldChar w:fldCharType="begin"/>
            </w:r>
            <w:r w:rsidR="008B32B5">
              <w:rPr>
                <w:noProof/>
                <w:webHidden/>
              </w:rPr>
              <w:instrText xml:space="preserve"> PAGEREF _Toc467333146 \h </w:instrText>
            </w:r>
            <w:r w:rsidR="008B32B5">
              <w:rPr>
                <w:noProof/>
                <w:webHidden/>
              </w:rPr>
            </w:r>
            <w:r w:rsidR="008B32B5">
              <w:rPr>
                <w:noProof/>
                <w:webHidden/>
              </w:rPr>
              <w:fldChar w:fldCharType="separate"/>
            </w:r>
            <w:r w:rsidR="008B32B5">
              <w:rPr>
                <w:noProof/>
                <w:webHidden/>
              </w:rPr>
              <w:t>15</w:t>
            </w:r>
            <w:r w:rsidR="008B32B5">
              <w:rPr>
                <w:noProof/>
                <w:webHidden/>
              </w:rPr>
              <w:fldChar w:fldCharType="end"/>
            </w:r>
          </w:hyperlink>
        </w:p>
        <w:p w14:paraId="622E5E29" w14:textId="77777777" w:rsidR="008B32B5" w:rsidRDefault="0058346B">
          <w:pPr>
            <w:pStyle w:val="Sumrio2"/>
            <w:rPr>
              <w:rFonts w:asciiTheme="minorHAnsi" w:eastAsiaTheme="minorEastAsia" w:hAnsiTheme="minorHAnsi" w:cstheme="minorBidi"/>
              <w:caps w:val="0"/>
              <w:sz w:val="22"/>
              <w:szCs w:val="22"/>
            </w:rPr>
          </w:pPr>
          <w:hyperlink w:anchor="_Toc467333147" w:history="1">
            <w:r w:rsidR="008B32B5" w:rsidRPr="00AC6649">
              <w:rPr>
                <w:rStyle w:val="Hyperlink"/>
              </w:rPr>
              <w:t>5.1</w:t>
            </w:r>
            <w:r w:rsidR="008B32B5">
              <w:rPr>
                <w:rFonts w:asciiTheme="minorHAnsi" w:eastAsiaTheme="minorEastAsia" w:hAnsiTheme="minorHAnsi" w:cstheme="minorBidi"/>
                <w:caps w:val="0"/>
                <w:sz w:val="22"/>
                <w:szCs w:val="22"/>
              </w:rPr>
              <w:tab/>
            </w:r>
            <w:r w:rsidR="008B32B5" w:rsidRPr="00AC6649">
              <w:rPr>
                <w:rStyle w:val="Hyperlink"/>
              </w:rPr>
              <w:t>Ferramentas Utilizadas</w:t>
            </w:r>
            <w:r w:rsidR="008B32B5">
              <w:rPr>
                <w:webHidden/>
              </w:rPr>
              <w:tab/>
            </w:r>
            <w:r w:rsidR="008B32B5">
              <w:rPr>
                <w:webHidden/>
              </w:rPr>
              <w:fldChar w:fldCharType="begin"/>
            </w:r>
            <w:r w:rsidR="008B32B5">
              <w:rPr>
                <w:webHidden/>
              </w:rPr>
              <w:instrText xml:space="preserve"> PAGEREF _Toc467333147 \h </w:instrText>
            </w:r>
            <w:r w:rsidR="008B32B5">
              <w:rPr>
                <w:webHidden/>
              </w:rPr>
            </w:r>
            <w:r w:rsidR="008B32B5">
              <w:rPr>
                <w:webHidden/>
              </w:rPr>
              <w:fldChar w:fldCharType="separate"/>
            </w:r>
            <w:r w:rsidR="008B32B5">
              <w:rPr>
                <w:webHidden/>
              </w:rPr>
              <w:t>15</w:t>
            </w:r>
            <w:r w:rsidR="008B32B5">
              <w:rPr>
                <w:webHidden/>
              </w:rPr>
              <w:fldChar w:fldCharType="end"/>
            </w:r>
          </w:hyperlink>
        </w:p>
        <w:p w14:paraId="27DF481A"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48" w:history="1">
            <w:r w:rsidR="008B32B5" w:rsidRPr="00AC6649">
              <w:rPr>
                <w:rStyle w:val="Hyperlink"/>
                <w:noProof/>
                <w:lang w:val="pt-PT"/>
              </w:rPr>
              <w:t>5.1.1</w:t>
            </w:r>
            <w:r w:rsidR="008B32B5">
              <w:rPr>
                <w:rFonts w:asciiTheme="minorHAnsi" w:eastAsiaTheme="minorEastAsia" w:hAnsiTheme="minorHAnsi" w:cstheme="minorBidi"/>
                <w:noProof/>
                <w:sz w:val="22"/>
                <w:szCs w:val="22"/>
              </w:rPr>
              <w:tab/>
            </w:r>
            <w:r w:rsidR="008B32B5" w:rsidRPr="00AC6649">
              <w:rPr>
                <w:rStyle w:val="Hyperlink"/>
                <w:noProof/>
                <w:lang w:val="pt-PT"/>
              </w:rPr>
              <w:t>Rad Studio 10 Berlin</w:t>
            </w:r>
            <w:r w:rsidR="008B32B5">
              <w:rPr>
                <w:noProof/>
                <w:webHidden/>
              </w:rPr>
              <w:tab/>
            </w:r>
            <w:r w:rsidR="008B32B5">
              <w:rPr>
                <w:noProof/>
                <w:webHidden/>
              </w:rPr>
              <w:fldChar w:fldCharType="begin"/>
            </w:r>
            <w:r w:rsidR="008B32B5">
              <w:rPr>
                <w:noProof/>
                <w:webHidden/>
              </w:rPr>
              <w:instrText xml:space="preserve"> PAGEREF _Toc467333148 \h </w:instrText>
            </w:r>
            <w:r w:rsidR="008B32B5">
              <w:rPr>
                <w:noProof/>
                <w:webHidden/>
              </w:rPr>
            </w:r>
            <w:r w:rsidR="008B32B5">
              <w:rPr>
                <w:noProof/>
                <w:webHidden/>
              </w:rPr>
              <w:fldChar w:fldCharType="separate"/>
            </w:r>
            <w:r w:rsidR="008B32B5">
              <w:rPr>
                <w:noProof/>
                <w:webHidden/>
              </w:rPr>
              <w:t>15</w:t>
            </w:r>
            <w:r w:rsidR="008B32B5">
              <w:rPr>
                <w:noProof/>
                <w:webHidden/>
              </w:rPr>
              <w:fldChar w:fldCharType="end"/>
            </w:r>
          </w:hyperlink>
        </w:p>
        <w:p w14:paraId="3BDDD4ED"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49" w:history="1">
            <w:r w:rsidR="008B32B5" w:rsidRPr="00AC6649">
              <w:rPr>
                <w:rStyle w:val="Hyperlink"/>
                <w:noProof/>
              </w:rPr>
              <w:t>5.1.2</w:t>
            </w:r>
            <w:r w:rsidR="008B32B5">
              <w:rPr>
                <w:rFonts w:asciiTheme="minorHAnsi" w:eastAsiaTheme="minorEastAsia" w:hAnsiTheme="minorHAnsi" w:cstheme="minorBidi"/>
                <w:noProof/>
                <w:sz w:val="22"/>
                <w:szCs w:val="22"/>
              </w:rPr>
              <w:tab/>
            </w:r>
            <w:r w:rsidR="008B32B5" w:rsidRPr="00AC6649">
              <w:rPr>
                <w:rStyle w:val="Hyperlink"/>
                <w:noProof/>
              </w:rPr>
              <w:t>Internet</w:t>
            </w:r>
            <w:r w:rsidR="008B32B5">
              <w:rPr>
                <w:noProof/>
                <w:webHidden/>
              </w:rPr>
              <w:tab/>
            </w:r>
            <w:r w:rsidR="008B32B5">
              <w:rPr>
                <w:noProof/>
                <w:webHidden/>
              </w:rPr>
              <w:fldChar w:fldCharType="begin"/>
            </w:r>
            <w:r w:rsidR="008B32B5">
              <w:rPr>
                <w:noProof/>
                <w:webHidden/>
              </w:rPr>
              <w:instrText xml:space="preserve"> PAGEREF _Toc467333149 \h </w:instrText>
            </w:r>
            <w:r w:rsidR="008B32B5">
              <w:rPr>
                <w:noProof/>
                <w:webHidden/>
              </w:rPr>
            </w:r>
            <w:r w:rsidR="008B32B5">
              <w:rPr>
                <w:noProof/>
                <w:webHidden/>
              </w:rPr>
              <w:fldChar w:fldCharType="separate"/>
            </w:r>
            <w:r w:rsidR="008B32B5">
              <w:rPr>
                <w:noProof/>
                <w:webHidden/>
              </w:rPr>
              <w:t>16</w:t>
            </w:r>
            <w:r w:rsidR="008B32B5">
              <w:rPr>
                <w:noProof/>
                <w:webHidden/>
              </w:rPr>
              <w:fldChar w:fldCharType="end"/>
            </w:r>
          </w:hyperlink>
        </w:p>
        <w:p w14:paraId="483E6CE0"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0" w:history="1">
            <w:r w:rsidR="008B32B5" w:rsidRPr="00AC6649">
              <w:rPr>
                <w:rStyle w:val="Hyperlink"/>
                <w:noProof/>
              </w:rPr>
              <w:t>5.1.3</w:t>
            </w:r>
            <w:r w:rsidR="008B32B5">
              <w:rPr>
                <w:rFonts w:asciiTheme="minorHAnsi" w:eastAsiaTheme="minorEastAsia" w:hAnsiTheme="minorHAnsi" w:cstheme="minorBidi"/>
                <w:noProof/>
                <w:sz w:val="22"/>
                <w:szCs w:val="22"/>
              </w:rPr>
              <w:tab/>
            </w:r>
            <w:r w:rsidR="008B32B5" w:rsidRPr="00AC6649">
              <w:rPr>
                <w:rStyle w:val="Hyperlink"/>
                <w:noProof/>
              </w:rPr>
              <w:t>SQLite</w:t>
            </w:r>
            <w:r w:rsidR="008B32B5">
              <w:rPr>
                <w:noProof/>
                <w:webHidden/>
              </w:rPr>
              <w:tab/>
            </w:r>
            <w:r w:rsidR="008B32B5">
              <w:rPr>
                <w:noProof/>
                <w:webHidden/>
              </w:rPr>
              <w:fldChar w:fldCharType="begin"/>
            </w:r>
            <w:r w:rsidR="008B32B5">
              <w:rPr>
                <w:noProof/>
                <w:webHidden/>
              </w:rPr>
              <w:instrText xml:space="preserve"> PAGEREF _Toc467333150 \h </w:instrText>
            </w:r>
            <w:r w:rsidR="008B32B5">
              <w:rPr>
                <w:noProof/>
                <w:webHidden/>
              </w:rPr>
            </w:r>
            <w:r w:rsidR="008B32B5">
              <w:rPr>
                <w:noProof/>
                <w:webHidden/>
              </w:rPr>
              <w:fldChar w:fldCharType="separate"/>
            </w:r>
            <w:r w:rsidR="008B32B5">
              <w:rPr>
                <w:noProof/>
                <w:webHidden/>
              </w:rPr>
              <w:t>16</w:t>
            </w:r>
            <w:r w:rsidR="008B32B5">
              <w:rPr>
                <w:noProof/>
                <w:webHidden/>
              </w:rPr>
              <w:fldChar w:fldCharType="end"/>
            </w:r>
          </w:hyperlink>
        </w:p>
        <w:p w14:paraId="1DE3B2FB"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1" w:history="1">
            <w:r w:rsidR="008B32B5" w:rsidRPr="00AC6649">
              <w:rPr>
                <w:rStyle w:val="Hyperlink"/>
                <w:noProof/>
              </w:rPr>
              <w:t>5.1.4</w:t>
            </w:r>
            <w:r w:rsidR="008B32B5">
              <w:rPr>
                <w:rFonts w:asciiTheme="minorHAnsi" w:eastAsiaTheme="minorEastAsia" w:hAnsiTheme="minorHAnsi" w:cstheme="minorBidi"/>
                <w:noProof/>
                <w:sz w:val="22"/>
                <w:szCs w:val="22"/>
              </w:rPr>
              <w:tab/>
            </w:r>
            <w:r w:rsidR="008B32B5" w:rsidRPr="00AC6649">
              <w:rPr>
                <w:rStyle w:val="Hyperlink"/>
                <w:noProof/>
              </w:rPr>
              <w:t>Photoshop CC</w:t>
            </w:r>
            <w:r w:rsidR="008B32B5">
              <w:rPr>
                <w:noProof/>
                <w:webHidden/>
              </w:rPr>
              <w:tab/>
            </w:r>
            <w:r w:rsidR="008B32B5">
              <w:rPr>
                <w:noProof/>
                <w:webHidden/>
              </w:rPr>
              <w:fldChar w:fldCharType="begin"/>
            </w:r>
            <w:r w:rsidR="008B32B5">
              <w:rPr>
                <w:noProof/>
                <w:webHidden/>
              </w:rPr>
              <w:instrText xml:space="preserve"> PAGEREF _Toc467333151 \h </w:instrText>
            </w:r>
            <w:r w:rsidR="008B32B5">
              <w:rPr>
                <w:noProof/>
                <w:webHidden/>
              </w:rPr>
            </w:r>
            <w:r w:rsidR="008B32B5">
              <w:rPr>
                <w:noProof/>
                <w:webHidden/>
              </w:rPr>
              <w:fldChar w:fldCharType="separate"/>
            </w:r>
            <w:r w:rsidR="008B32B5">
              <w:rPr>
                <w:noProof/>
                <w:webHidden/>
              </w:rPr>
              <w:t>17</w:t>
            </w:r>
            <w:r w:rsidR="008B32B5">
              <w:rPr>
                <w:noProof/>
                <w:webHidden/>
              </w:rPr>
              <w:fldChar w:fldCharType="end"/>
            </w:r>
          </w:hyperlink>
        </w:p>
        <w:p w14:paraId="43560659" w14:textId="77777777" w:rsidR="008B32B5" w:rsidRDefault="0058346B">
          <w:pPr>
            <w:pStyle w:val="Sumrio2"/>
            <w:rPr>
              <w:rFonts w:asciiTheme="minorHAnsi" w:eastAsiaTheme="minorEastAsia" w:hAnsiTheme="minorHAnsi" w:cstheme="minorBidi"/>
              <w:caps w:val="0"/>
              <w:sz w:val="22"/>
              <w:szCs w:val="22"/>
            </w:rPr>
          </w:pPr>
          <w:hyperlink w:anchor="_Toc467333152" w:history="1">
            <w:r w:rsidR="008B32B5" w:rsidRPr="00AC6649">
              <w:rPr>
                <w:rStyle w:val="Hyperlink"/>
              </w:rPr>
              <w:t>5.2</w:t>
            </w:r>
            <w:r w:rsidR="008B32B5">
              <w:rPr>
                <w:rFonts w:asciiTheme="minorHAnsi" w:eastAsiaTheme="minorEastAsia" w:hAnsiTheme="minorHAnsi" w:cstheme="minorBidi"/>
                <w:caps w:val="0"/>
                <w:sz w:val="22"/>
                <w:szCs w:val="22"/>
              </w:rPr>
              <w:tab/>
            </w:r>
            <w:r w:rsidR="008B32B5" w:rsidRPr="00AC6649">
              <w:rPr>
                <w:rStyle w:val="Hyperlink"/>
              </w:rPr>
              <w:t>Estrutura do Software</w:t>
            </w:r>
            <w:r w:rsidR="008B32B5">
              <w:rPr>
                <w:webHidden/>
              </w:rPr>
              <w:tab/>
            </w:r>
            <w:r w:rsidR="008B32B5">
              <w:rPr>
                <w:webHidden/>
              </w:rPr>
              <w:fldChar w:fldCharType="begin"/>
            </w:r>
            <w:r w:rsidR="008B32B5">
              <w:rPr>
                <w:webHidden/>
              </w:rPr>
              <w:instrText xml:space="preserve"> PAGEREF _Toc467333152 \h </w:instrText>
            </w:r>
            <w:r w:rsidR="008B32B5">
              <w:rPr>
                <w:webHidden/>
              </w:rPr>
            </w:r>
            <w:r w:rsidR="008B32B5">
              <w:rPr>
                <w:webHidden/>
              </w:rPr>
              <w:fldChar w:fldCharType="separate"/>
            </w:r>
            <w:r w:rsidR="008B32B5">
              <w:rPr>
                <w:webHidden/>
              </w:rPr>
              <w:t>19</w:t>
            </w:r>
            <w:r w:rsidR="008B32B5">
              <w:rPr>
                <w:webHidden/>
              </w:rPr>
              <w:fldChar w:fldCharType="end"/>
            </w:r>
          </w:hyperlink>
        </w:p>
        <w:p w14:paraId="563E62E4"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3" w:history="1">
            <w:r w:rsidR="008B32B5" w:rsidRPr="00AC6649">
              <w:rPr>
                <w:rStyle w:val="Hyperlink"/>
                <w:noProof/>
              </w:rPr>
              <w:t>5.2.1</w:t>
            </w:r>
            <w:r w:rsidR="008B32B5">
              <w:rPr>
                <w:rFonts w:asciiTheme="minorHAnsi" w:eastAsiaTheme="minorEastAsia" w:hAnsiTheme="minorHAnsi" w:cstheme="minorBidi"/>
                <w:noProof/>
                <w:sz w:val="22"/>
                <w:szCs w:val="22"/>
              </w:rPr>
              <w:tab/>
            </w:r>
            <w:r w:rsidR="008B32B5" w:rsidRPr="00AC6649">
              <w:rPr>
                <w:rStyle w:val="Hyperlink"/>
                <w:noProof/>
              </w:rPr>
              <w:t>Formulário Principal</w:t>
            </w:r>
            <w:r w:rsidR="008B32B5">
              <w:rPr>
                <w:noProof/>
                <w:webHidden/>
              </w:rPr>
              <w:tab/>
            </w:r>
            <w:r w:rsidR="008B32B5">
              <w:rPr>
                <w:noProof/>
                <w:webHidden/>
              </w:rPr>
              <w:fldChar w:fldCharType="begin"/>
            </w:r>
            <w:r w:rsidR="008B32B5">
              <w:rPr>
                <w:noProof/>
                <w:webHidden/>
              </w:rPr>
              <w:instrText xml:space="preserve"> PAGEREF _Toc467333153 \h </w:instrText>
            </w:r>
            <w:r w:rsidR="008B32B5">
              <w:rPr>
                <w:noProof/>
                <w:webHidden/>
              </w:rPr>
            </w:r>
            <w:r w:rsidR="008B32B5">
              <w:rPr>
                <w:noProof/>
                <w:webHidden/>
              </w:rPr>
              <w:fldChar w:fldCharType="separate"/>
            </w:r>
            <w:r w:rsidR="008B32B5">
              <w:rPr>
                <w:noProof/>
                <w:webHidden/>
              </w:rPr>
              <w:t>19</w:t>
            </w:r>
            <w:r w:rsidR="008B32B5">
              <w:rPr>
                <w:noProof/>
                <w:webHidden/>
              </w:rPr>
              <w:fldChar w:fldCharType="end"/>
            </w:r>
          </w:hyperlink>
        </w:p>
        <w:p w14:paraId="3264A783"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4" w:history="1">
            <w:r w:rsidR="008B32B5" w:rsidRPr="00AC6649">
              <w:rPr>
                <w:rStyle w:val="Hyperlink"/>
                <w:noProof/>
              </w:rPr>
              <w:t>5.2.2</w:t>
            </w:r>
            <w:r w:rsidR="008B32B5">
              <w:rPr>
                <w:rFonts w:asciiTheme="minorHAnsi" w:eastAsiaTheme="minorEastAsia" w:hAnsiTheme="minorHAnsi" w:cstheme="minorBidi"/>
                <w:noProof/>
                <w:sz w:val="22"/>
                <w:szCs w:val="22"/>
              </w:rPr>
              <w:tab/>
            </w:r>
            <w:r w:rsidR="008B32B5" w:rsidRPr="00AC6649">
              <w:rPr>
                <w:rStyle w:val="Hyperlink"/>
                <w:noProof/>
              </w:rPr>
              <w:t>Formulário de Agenda</w:t>
            </w:r>
            <w:r w:rsidR="008B32B5">
              <w:rPr>
                <w:noProof/>
                <w:webHidden/>
              </w:rPr>
              <w:tab/>
            </w:r>
            <w:r w:rsidR="008B32B5">
              <w:rPr>
                <w:noProof/>
                <w:webHidden/>
              </w:rPr>
              <w:fldChar w:fldCharType="begin"/>
            </w:r>
            <w:r w:rsidR="008B32B5">
              <w:rPr>
                <w:noProof/>
                <w:webHidden/>
              </w:rPr>
              <w:instrText xml:space="preserve"> PAGEREF _Toc467333154 \h </w:instrText>
            </w:r>
            <w:r w:rsidR="008B32B5">
              <w:rPr>
                <w:noProof/>
                <w:webHidden/>
              </w:rPr>
            </w:r>
            <w:r w:rsidR="008B32B5">
              <w:rPr>
                <w:noProof/>
                <w:webHidden/>
              </w:rPr>
              <w:fldChar w:fldCharType="separate"/>
            </w:r>
            <w:r w:rsidR="008B32B5">
              <w:rPr>
                <w:noProof/>
                <w:webHidden/>
              </w:rPr>
              <w:t>23</w:t>
            </w:r>
            <w:r w:rsidR="008B32B5">
              <w:rPr>
                <w:noProof/>
                <w:webHidden/>
              </w:rPr>
              <w:fldChar w:fldCharType="end"/>
            </w:r>
          </w:hyperlink>
        </w:p>
        <w:p w14:paraId="5A7B0888"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5" w:history="1">
            <w:r w:rsidR="008B32B5" w:rsidRPr="00AC6649">
              <w:rPr>
                <w:rStyle w:val="Hyperlink"/>
                <w:noProof/>
              </w:rPr>
              <w:t>5.2.3</w:t>
            </w:r>
            <w:r w:rsidR="008B32B5">
              <w:rPr>
                <w:rFonts w:asciiTheme="minorHAnsi" w:eastAsiaTheme="minorEastAsia" w:hAnsiTheme="minorHAnsi" w:cstheme="minorBidi"/>
                <w:noProof/>
                <w:sz w:val="22"/>
                <w:szCs w:val="22"/>
              </w:rPr>
              <w:tab/>
            </w:r>
            <w:r w:rsidR="008B32B5" w:rsidRPr="00AC6649">
              <w:rPr>
                <w:rStyle w:val="Hyperlink"/>
                <w:noProof/>
              </w:rPr>
              <w:t>Formulário de Horário</w:t>
            </w:r>
            <w:r w:rsidR="008B32B5">
              <w:rPr>
                <w:noProof/>
                <w:webHidden/>
              </w:rPr>
              <w:tab/>
            </w:r>
            <w:r w:rsidR="008B32B5">
              <w:rPr>
                <w:noProof/>
                <w:webHidden/>
              </w:rPr>
              <w:fldChar w:fldCharType="begin"/>
            </w:r>
            <w:r w:rsidR="008B32B5">
              <w:rPr>
                <w:noProof/>
                <w:webHidden/>
              </w:rPr>
              <w:instrText xml:space="preserve"> PAGEREF _Toc467333155 \h </w:instrText>
            </w:r>
            <w:r w:rsidR="008B32B5">
              <w:rPr>
                <w:noProof/>
                <w:webHidden/>
              </w:rPr>
            </w:r>
            <w:r w:rsidR="008B32B5">
              <w:rPr>
                <w:noProof/>
                <w:webHidden/>
              </w:rPr>
              <w:fldChar w:fldCharType="separate"/>
            </w:r>
            <w:r w:rsidR="008B32B5">
              <w:rPr>
                <w:noProof/>
                <w:webHidden/>
              </w:rPr>
              <w:t>35</w:t>
            </w:r>
            <w:r w:rsidR="008B32B5">
              <w:rPr>
                <w:noProof/>
                <w:webHidden/>
              </w:rPr>
              <w:fldChar w:fldCharType="end"/>
            </w:r>
          </w:hyperlink>
        </w:p>
        <w:p w14:paraId="3D032F3C"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6" w:history="1">
            <w:r w:rsidR="008B32B5" w:rsidRPr="00AC6649">
              <w:rPr>
                <w:rStyle w:val="Hyperlink"/>
                <w:noProof/>
              </w:rPr>
              <w:t>5.2.4</w:t>
            </w:r>
            <w:r w:rsidR="008B32B5">
              <w:rPr>
                <w:rFonts w:asciiTheme="minorHAnsi" w:eastAsiaTheme="minorEastAsia" w:hAnsiTheme="minorHAnsi" w:cstheme="minorBidi"/>
                <w:noProof/>
                <w:sz w:val="22"/>
                <w:szCs w:val="22"/>
              </w:rPr>
              <w:tab/>
            </w:r>
            <w:r w:rsidR="008B32B5" w:rsidRPr="00AC6649">
              <w:rPr>
                <w:rStyle w:val="Hyperlink"/>
                <w:noProof/>
              </w:rPr>
              <w:t>Formulário de Notas</w:t>
            </w:r>
            <w:r w:rsidR="008B32B5">
              <w:rPr>
                <w:noProof/>
                <w:webHidden/>
              </w:rPr>
              <w:tab/>
            </w:r>
            <w:r w:rsidR="008B32B5">
              <w:rPr>
                <w:noProof/>
                <w:webHidden/>
              </w:rPr>
              <w:fldChar w:fldCharType="begin"/>
            </w:r>
            <w:r w:rsidR="008B32B5">
              <w:rPr>
                <w:noProof/>
                <w:webHidden/>
              </w:rPr>
              <w:instrText xml:space="preserve"> PAGEREF _Toc467333156 \h </w:instrText>
            </w:r>
            <w:r w:rsidR="008B32B5">
              <w:rPr>
                <w:noProof/>
                <w:webHidden/>
              </w:rPr>
            </w:r>
            <w:r w:rsidR="008B32B5">
              <w:rPr>
                <w:noProof/>
                <w:webHidden/>
              </w:rPr>
              <w:fldChar w:fldCharType="separate"/>
            </w:r>
            <w:r w:rsidR="008B32B5">
              <w:rPr>
                <w:noProof/>
                <w:webHidden/>
              </w:rPr>
              <w:t>41</w:t>
            </w:r>
            <w:r w:rsidR="008B32B5">
              <w:rPr>
                <w:noProof/>
                <w:webHidden/>
              </w:rPr>
              <w:fldChar w:fldCharType="end"/>
            </w:r>
          </w:hyperlink>
        </w:p>
        <w:p w14:paraId="3E37E4DE"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7" w:history="1">
            <w:r w:rsidR="008B32B5" w:rsidRPr="00AC6649">
              <w:rPr>
                <w:rStyle w:val="Hyperlink"/>
                <w:noProof/>
              </w:rPr>
              <w:t>5.2.5</w:t>
            </w:r>
            <w:r w:rsidR="008B32B5">
              <w:rPr>
                <w:rFonts w:asciiTheme="minorHAnsi" w:eastAsiaTheme="minorEastAsia" w:hAnsiTheme="minorHAnsi" w:cstheme="minorBidi"/>
                <w:noProof/>
                <w:sz w:val="22"/>
                <w:szCs w:val="22"/>
              </w:rPr>
              <w:tab/>
            </w:r>
            <w:r w:rsidR="008B32B5" w:rsidRPr="00AC6649">
              <w:rPr>
                <w:rStyle w:val="Hyperlink"/>
                <w:noProof/>
              </w:rPr>
              <w:t>Formulário do Bloco de Notas</w:t>
            </w:r>
            <w:r w:rsidR="008B32B5">
              <w:rPr>
                <w:noProof/>
                <w:webHidden/>
              </w:rPr>
              <w:tab/>
            </w:r>
            <w:r w:rsidR="008B32B5">
              <w:rPr>
                <w:noProof/>
                <w:webHidden/>
              </w:rPr>
              <w:fldChar w:fldCharType="begin"/>
            </w:r>
            <w:r w:rsidR="008B32B5">
              <w:rPr>
                <w:noProof/>
                <w:webHidden/>
              </w:rPr>
              <w:instrText xml:space="preserve"> PAGEREF _Toc467333157 \h </w:instrText>
            </w:r>
            <w:r w:rsidR="008B32B5">
              <w:rPr>
                <w:noProof/>
                <w:webHidden/>
              </w:rPr>
            </w:r>
            <w:r w:rsidR="008B32B5">
              <w:rPr>
                <w:noProof/>
                <w:webHidden/>
              </w:rPr>
              <w:fldChar w:fldCharType="separate"/>
            </w:r>
            <w:r w:rsidR="008B32B5">
              <w:rPr>
                <w:noProof/>
                <w:webHidden/>
              </w:rPr>
              <w:t>45</w:t>
            </w:r>
            <w:r w:rsidR="008B32B5">
              <w:rPr>
                <w:noProof/>
                <w:webHidden/>
              </w:rPr>
              <w:fldChar w:fldCharType="end"/>
            </w:r>
          </w:hyperlink>
        </w:p>
        <w:p w14:paraId="0153EAD9" w14:textId="77777777" w:rsidR="008B32B5" w:rsidRDefault="0058346B">
          <w:pPr>
            <w:pStyle w:val="Sumrio3"/>
            <w:tabs>
              <w:tab w:val="left" w:pos="900"/>
              <w:tab w:val="right" w:leader="dot" w:pos="9395"/>
            </w:tabs>
            <w:rPr>
              <w:rFonts w:asciiTheme="minorHAnsi" w:eastAsiaTheme="minorEastAsia" w:hAnsiTheme="minorHAnsi" w:cstheme="minorBidi"/>
              <w:noProof/>
              <w:sz w:val="22"/>
              <w:szCs w:val="22"/>
            </w:rPr>
          </w:pPr>
          <w:hyperlink w:anchor="_Toc467333158" w:history="1">
            <w:r w:rsidR="008B32B5" w:rsidRPr="00AC6649">
              <w:rPr>
                <w:rStyle w:val="Hyperlink"/>
                <w:noProof/>
              </w:rPr>
              <w:t>5.2.6</w:t>
            </w:r>
            <w:r w:rsidR="008B32B5">
              <w:rPr>
                <w:rFonts w:asciiTheme="minorHAnsi" w:eastAsiaTheme="minorEastAsia" w:hAnsiTheme="minorHAnsi" w:cstheme="minorBidi"/>
                <w:noProof/>
                <w:sz w:val="22"/>
                <w:szCs w:val="22"/>
              </w:rPr>
              <w:tab/>
            </w:r>
            <w:r w:rsidR="008B32B5" w:rsidRPr="00AC6649">
              <w:rPr>
                <w:rStyle w:val="Hyperlink"/>
                <w:noProof/>
              </w:rPr>
              <w:t>Formulário de Configurações</w:t>
            </w:r>
            <w:r w:rsidR="008B32B5">
              <w:rPr>
                <w:noProof/>
                <w:webHidden/>
              </w:rPr>
              <w:tab/>
            </w:r>
            <w:r w:rsidR="008B32B5">
              <w:rPr>
                <w:noProof/>
                <w:webHidden/>
              </w:rPr>
              <w:fldChar w:fldCharType="begin"/>
            </w:r>
            <w:r w:rsidR="008B32B5">
              <w:rPr>
                <w:noProof/>
                <w:webHidden/>
              </w:rPr>
              <w:instrText xml:space="preserve"> PAGEREF _Toc467333158 \h </w:instrText>
            </w:r>
            <w:r w:rsidR="008B32B5">
              <w:rPr>
                <w:noProof/>
                <w:webHidden/>
              </w:rPr>
            </w:r>
            <w:r w:rsidR="008B32B5">
              <w:rPr>
                <w:noProof/>
                <w:webHidden/>
              </w:rPr>
              <w:fldChar w:fldCharType="separate"/>
            </w:r>
            <w:r w:rsidR="008B32B5">
              <w:rPr>
                <w:noProof/>
                <w:webHidden/>
              </w:rPr>
              <w:t>48</w:t>
            </w:r>
            <w:r w:rsidR="008B32B5">
              <w:rPr>
                <w:noProof/>
                <w:webHidden/>
              </w:rPr>
              <w:fldChar w:fldCharType="end"/>
            </w:r>
          </w:hyperlink>
        </w:p>
        <w:p w14:paraId="0B654447"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59" w:history="1">
            <w:r w:rsidR="008B32B5" w:rsidRPr="00AC6649">
              <w:rPr>
                <w:rStyle w:val="Hyperlink"/>
                <w:noProof/>
              </w:rPr>
              <w:t>6</w:t>
            </w:r>
            <w:r w:rsidR="008B32B5">
              <w:rPr>
                <w:rFonts w:asciiTheme="minorHAnsi" w:eastAsiaTheme="minorEastAsia" w:hAnsiTheme="minorHAnsi" w:cstheme="minorBidi"/>
                <w:b w:val="0"/>
                <w:caps w:val="0"/>
                <w:noProof/>
                <w:sz w:val="22"/>
                <w:szCs w:val="22"/>
              </w:rPr>
              <w:tab/>
            </w:r>
            <w:r w:rsidR="008B32B5" w:rsidRPr="00AC6649">
              <w:rPr>
                <w:rStyle w:val="Hyperlink"/>
                <w:noProof/>
              </w:rPr>
              <w:t>Conclusão</w:t>
            </w:r>
            <w:r w:rsidR="008B32B5">
              <w:rPr>
                <w:noProof/>
                <w:webHidden/>
              </w:rPr>
              <w:tab/>
            </w:r>
            <w:r w:rsidR="008B32B5">
              <w:rPr>
                <w:noProof/>
                <w:webHidden/>
              </w:rPr>
              <w:fldChar w:fldCharType="begin"/>
            </w:r>
            <w:r w:rsidR="008B32B5">
              <w:rPr>
                <w:noProof/>
                <w:webHidden/>
              </w:rPr>
              <w:instrText xml:space="preserve"> PAGEREF _Toc467333159 \h </w:instrText>
            </w:r>
            <w:r w:rsidR="008B32B5">
              <w:rPr>
                <w:noProof/>
                <w:webHidden/>
              </w:rPr>
            </w:r>
            <w:r w:rsidR="008B32B5">
              <w:rPr>
                <w:noProof/>
                <w:webHidden/>
              </w:rPr>
              <w:fldChar w:fldCharType="separate"/>
            </w:r>
            <w:r w:rsidR="008B32B5">
              <w:rPr>
                <w:noProof/>
                <w:webHidden/>
              </w:rPr>
              <w:t>52</w:t>
            </w:r>
            <w:r w:rsidR="008B32B5">
              <w:rPr>
                <w:noProof/>
                <w:webHidden/>
              </w:rPr>
              <w:fldChar w:fldCharType="end"/>
            </w:r>
          </w:hyperlink>
        </w:p>
        <w:p w14:paraId="46F9092C"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60" w:history="1">
            <w:r w:rsidR="008B32B5" w:rsidRPr="00AC6649">
              <w:rPr>
                <w:rStyle w:val="Hyperlink"/>
                <w:noProof/>
              </w:rPr>
              <w:t>7</w:t>
            </w:r>
            <w:r w:rsidR="008B32B5">
              <w:rPr>
                <w:rFonts w:asciiTheme="minorHAnsi" w:eastAsiaTheme="minorEastAsia" w:hAnsiTheme="minorHAnsi" w:cstheme="minorBidi"/>
                <w:b w:val="0"/>
                <w:caps w:val="0"/>
                <w:noProof/>
                <w:sz w:val="22"/>
                <w:szCs w:val="22"/>
              </w:rPr>
              <w:tab/>
            </w:r>
            <w:r w:rsidR="008B32B5" w:rsidRPr="00AC6649">
              <w:rPr>
                <w:rStyle w:val="Hyperlink"/>
                <w:noProof/>
              </w:rPr>
              <w:t>Referências Bibliográficas</w:t>
            </w:r>
            <w:r w:rsidR="008B32B5">
              <w:rPr>
                <w:noProof/>
                <w:webHidden/>
              </w:rPr>
              <w:tab/>
            </w:r>
            <w:r w:rsidR="008B32B5">
              <w:rPr>
                <w:noProof/>
                <w:webHidden/>
              </w:rPr>
              <w:fldChar w:fldCharType="begin"/>
            </w:r>
            <w:r w:rsidR="008B32B5">
              <w:rPr>
                <w:noProof/>
                <w:webHidden/>
              </w:rPr>
              <w:instrText xml:space="preserve"> PAGEREF _Toc467333160 \h </w:instrText>
            </w:r>
            <w:r w:rsidR="008B32B5">
              <w:rPr>
                <w:noProof/>
                <w:webHidden/>
              </w:rPr>
            </w:r>
            <w:r w:rsidR="008B32B5">
              <w:rPr>
                <w:noProof/>
                <w:webHidden/>
              </w:rPr>
              <w:fldChar w:fldCharType="separate"/>
            </w:r>
            <w:r w:rsidR="008B32B5">
              <w:rPr>
                <w:noProof/>
                <w:webHidden/>
              </w:rPr>
              <w:t>53</w:t>
            </w:r>
            <w:r w:rsidR="008B32B5">
              <w:rPr>
                <w:noProof/>
                <w:webHidden/>
              </w:rPr>
              <w:fldChar w:fldCharType="end"/>
            </w:r>
          </w:hyperlink>
        </w:p>
        <w:p w14:paraId="5AE1B6DC" w14:textId="77777777" w:rsidR="008B32B5" w:rsidRDefault="0058346B">
          <w:pPr>
            <w:pStyle w:val="Sumrio1"/>
            <w:tabs>
              <w:tab w:val="left" w:pos="900"/>
              <w:tab w:val="right" w:leader="dot" w:pos="9395"/>
            </w:tabs>
            <w:rPr>
              <w:rFonts w:asciiTheme="minorHAnsi" w:eastAsiaTheme="minorEastAsia" w:hAnsiTheme="minorHAnsi" w:cstheme="minorBidi"/>
              <w:b w:val="0"/>
              <w:caps w:val="0"/>
              <w:noProof/>
              <w:sz w:val="22"/>
              <w:szCs w:val="22"/>
            </w:rPr>
          </w:pPr>
          <w:hyperlink w:anchor="_Toc467333161" w:history="1">
            <w:r w:rsidR="008B32B5" w:rsidRPr="00AC6649">
              <w:rPr>
                <w:rStyle w:val="Hyperlink"/>
                <w:noProof/>
              </w:rPr>
              <w:t>8</w:t>
            </w:r>
            <w:r w:rsidR="008B32B5">
              <w:rPr>
                <w:rFonts w:asciiTheme="minorHAnsi" w:eastAsiaTheme="minorEastAsia" w:hAnsiTheme="minorHAnsi" w:cstheme="minorBidi"/>
                <w:b w:val="0"/>
                <w:caps w:val="0"/>
                <w:noProof/>
                <w:sz w:val="22"/>
                <w:szCs w:val="22"/>
              </w:rPr>
              <w:tab/>
            </w:r>
            <w:r w:rsidR="008B32B5" w:rsidRPr="00AC6649">
              <w:rPr>
                <w:rStyle w:val="Hyperlink"/>
                <w:noProof/>
              </w:rPr>
              <w:t>Apêndice</w:t>
            </w:r>
            <w:r w:rsidR="008B32B5">
              <w:rPr>
                <w:noProof/>
                <w:webHidden/>
              </w:rPr>
              <w:tab/>
            </w:r>
            <w:r w:rsidR="008B32B5">
              <w:rPr>
                <w:noProof/>
                <w:webHidden/>
              </w:rPr>
              <w:fldChar w:fldCharType="begin"/>
            </w:r>
            <w:r w:rsidR="008B32B5">
              <w:rPr>
                <w:noProof/>
                <w:webHidden/>
              </w:rPr>
              <w:instrText xml:space="preserve"> PAGEREF _Toc467333161 \h </w:instrText>
            </w:r>
            <w:r w:rsidR="008B32B5">
              <w:rPr>
                <w:noProof/>
                <w:webHidden/>
              </w:rPr>
            </w:r>
            <w:r w:rsidR="008B32B5">
              <w:rPr>
                <w:noProof/>
                <w:webHidden/>
              </w:rPr>
              <w:fldChar w:fldCharType="separate"/>
            </w:r>
            <w:r w:rsidR="008B32B5">
              <w:rPr>
                <w:noProof/>
                <w:webHidden/>
              </w:rPr>
              <w:t>54</w:t>
            </w:r>
            <w:r w:rsidR="008B32B5">
              <w:rPr>
                <w:noProof/>
                <w:webHidden/>
              </w:rPr>
              <w:fldChar w:fldCharType="end"/>
            </w:r>
          </w:hyperlink>
        </w:p>
        <w:p w14:paraId="7EEC9B53" w14:textId="357DE0F1" w:rsidR="002A1A1A" w:rsidRPr="007E255C" w:rsidRDefault="00DE2176" w:rsidP="007E255C">
          <w:pPr>
            <w:pStyle w:val="Sumrio1"/>
            <w:tabs>
              <w:tab w:val="left" w:pos="900"/>
              <w:tab w:val="right" w:leader="dot" w:pos="9395"/>
            </w:tabs>
            <w:spacing w:line="360" w:lineRule="auto"/>
            <w:rPr>
              <w:rFonts w:cs="Arial"/>
              <w:b w:val="0"/>
              <w:bCs/>
              <w:color w:val="000000" w:themeColor="text1"/>
            </w:rPr>
          </w:pPr>
          <w:r w:rsidRPr="00AC44CD">
            <w:rPr>
              <w:rFonts w:cs="Arial"/>
              <w:b w:val="0"/>
              <w:bCs/>
              <w:color w:val="000000" w:themeColor="text1"/>
            </w:rPr>
            <w:fldChar w:fldCharType="end"/>
          </w:r>
        </w:p>
        <w:p w14:paraId="2B8DC99B" w14:textId="11982C3D" w:rsidR="00351500" w:rsidRPr="002A1A1A" w:rsidRDefault="0058346B" w:rsidP="002A1A1A">
          <w:pPr>
            <w:rPr>
              <w:rFonts w:eastAsiaTheme="minorEastAsia"/>
            </w:rPr>
            <w:sectPr w:rsidR="00351500" w:rsidRPr="002A1A1A" w:rsidSect="00E82B9B">
              <w:pgSz w:w="12240" w:h="15840"/>
              <w:pgMar w:top="1701" w:right="1134" w:bottom="1134" w:left="1701" w:header="709" w:footer="709" w:gutter="0"/>
              <w:cols w:space="708"/>
              <w:docGrid w:linePitch="360"/>
            </w:sectPr>
          </w:pPr>
        </w:p>
      </w:sdtContent>
    </w:sdt>
    <w:p w14:paraId="1AF19292" w14:textId="77777777" w:rsidR="002A1A1A" w:rsidRPr="002A1A1A" w:rsidRDefault="002A1A1A" w:rsidP="00906E7D">
      <w:pPr>
        <w:pStyle w:val="texto"/>
      </w:pPr>
      <w:bookmarkStart w:id="1" w:name="_Toc20651308"/>
      <w:bookmarkStart w:id="2" w:name="_Toc75925547"/>
      <w:bookmarkStart w:id="3" w:name="_Toc75925790"/>
      <w:bookmarkStart w:id="4" w:name="_Toc300336347"/>
    </w:p>
    <w:p w14:paraId="15B5A15F" w14:textId="2C8733F8" w:rsidR="00E82B9B" w:rsidRPr="005A0A04" w:rsidRDefault="00490632" w:rsidP="00826D94">
      <w:pPr>
        <w:pStyle w:val="Ttulo1"/>
        <w:spacing w:line="360" w:lineRule="auto"/>
        <w:jc w:val="left"/>
        <w:rPr>
          <w:rFonts w:cs="Arial"/>
          <w:color w:val="000000" w:themeColor="text1"/>
          <w:szCs w:val="24"/>
        </w:rPr>
      </w:pPr>
      <w:bookmarkStart w:id="5" w:name="_Toc467333142"/>
      <w:r>
        <w:rPr>
          <w:rFonts w:cs="Arial"/>
          <w:color w:val="000000" w:themeColor="text1"/>
          <w:szCs w:val="24"/>
        </w:rPr>
        <w:lastRenderedPageBreak/>
        <w:t>I</w:t>
      </w:r>
      <w:r w:rsidR="00793639" w:rsidRPr="00490632">
        <w:rPr>
          <w:rFonts w:cs="Arial"/>
          <w:color w:val="000000" w:themeColor="text1"/>
          <w:szCs w:val="24"/>
        </w:rPr>
        <w:t>ntroduçã</w:t>
      </w:r>
      <w:bookmarkStart w:id="6" w:name="_Toc498999956"/>
      <w:bookmarkStart w:id="7" w:name="_Toc20651312"/>
      <w:bookmarkStart w:id="8" w:name="_Toc75925550"/>
      <w:bookmarkStart w:id="9" w:name="_Toc75925793"/>
      <w:bookmarkStart w:id="10" w:name="_Toc300336348"/>
      <w:bookmarkEnd w:id="1"/>
      <w:bookmarkEnd w:id="2"/>
      <w:bookmarkEnd w:id="3"/>
      <w:bookmarkEnd w:id="4"/>
      <w:r w:rsidR="00E82B9B">
        <w:rPr>
          <w:rFonts w:cs="Arial"/>
          <w:color w:val="000000" w:themeColor="text1"/>
          <w:szCs w:val="24"/>
        </w:rPr>
        <w:t>o</w:t>
      </w:r>
      <w:bookmarkEnd w:id="5"/>
    </w:p>
    <w:p w14:paraId="350DF0C5" w14:textId="7E2678E9" w:rsidR="00A71560" w:rsidRPr="00223DA2" w:rsidRDefault="00DA66D4" w:rsidP="00906E7D">
      <w:pPr>
        <w:pStyle w:val="texto"/>
      </w:pPr>
      <w:r>
        <w:tab/>
      </w:r>
      <w:r w:rsidR="00914607" w:rsidRPr="00223DA2">
        <w:t>Horários e datas</w:t>
      </w:r>
      <w:r w:rsidR="00A71560" w:rsidRPr="00223DA2">
        <w:t xml:space="preserve"> impostas, provas que parecem intermináveis</w:t>
      </w:r>
      <w:r w:rsidR="00914607" w:rsidRPr="00223DA2">
        <w:t xml:space="preserve">, e </w:t>
      </w:r>
      <w:r w:rsidR="00A71560" w:rsidRPr="00223DA2">
        <w:t xml:space="preserve">inúmeros </w:t>
      </w:r>
      <w:r w:rsidR="00914607" w:rsidRPr="00223DA2">
        <w:t xml:space="preserve">trabalhos a serem realizados. A vida de um estudante é mais complicada do que se imagina, e grande parte do problema diário deve-se a falta de organização. </w:t>
      </w:r>
    </w:p>
    <w:p w14:paraId="6B18354E" w14:textId="0EA8DC54" w:rsidR="008B6266" w:rsidRPr="00223DA2" w:rsidRDefault="008B6266" w:rsidP="00906E7D">
      <w:pPr>
        <w:pStyle w:val="texto"/>
      </w:pPr>
      <w:r w:rsidRPr="00223DA2">
        <w:t>Devido a</w:t>
      </w:r>
      <w:r w:rsidR="00CD7C28" w:rsidRPr="00223DA2">
        <w:t xml:space="preserve"> isso, o a</w:t>
      </w:r>
      <w:r w:rsidRPr="00223DA2">
        <w:t xml:space="preserve">plicativo </w:t>
      </w:r>
      <w:r w:rsidRPr="00223DA2">
        <w:rPr>
          <w:i/>
        </w:rPr>
        <w:t>iStudent</w:t>
      </w:r>
      <w:r w:rsidR="00CD7C28" w:rsidRPr="00223DA2">
        <w:rPr>
          <w:i/>
        </w:rPr>
        <w:t xml:space="preserve"> </w:t>
      </w:r>
      <w:r w:rsidR="00CD7C28" w:rsidRPr="00223DA2">
        <w:t>foi criado para</w:t>
      </w:r>
      <w:r w:rsidRPr="00223DA2">
        <w:t xml:space="preserve"> fornece</w:t>
      </w:r>
      <w:r w:rsidR="00CD7C28" w:rsidRPr="00223DA2">
        <w:t>r</w:t>
      </w:r>
      <w:r w:rsidRPr="00223DA2">
        <w:t xml:space="preserve"> um</w:t>
      </w:r>
      <w:r w:rsidR="00E14166">
        <w:t>a organização em relação a alguns itens</w:t>
      </w:r>
      <w:r w:rsidRPr="00223DA2">
        <w:t xml:space="preserve"> que envolvem o universo escolar (datas de entrega de trabalhos e dias de prova, notas, horários etc.).</w:t>
      </w:r>
    </w:p>
    <w:p w14:paraId="6E622F25" w14:textId="24F982B3" w:rsidR="00B44EF2" w:rsidRPr="00223DA2" w:rsidRDefault="00DA66D4" w:rsidP="00906E7D">
      <w:pPr>
        <w:pStyle w:val="texto"/>
      </w:pPr>
      <w:r>
        <w:tab/>
      </w:r>
      <w:r w:rsidR="00CD7C28" w:rsidRPr="00223DA2">
        <w:t xml:space="preserve">O que </w:t>
      </w:r>
      <w:r w:rsidR="00F53F5F" w:rsidRPr="00223DA2">
        <w:t>proporciona</w:t>
      </w:r>
      <w:r w:rsidR="00CD7C28" w:rsidRPr="00223DA2">
        <w:t xml:space="preserve"> uma grande ajuda</w:t>
      </w:r>
      <w:r w:rsidR="00B44EF2" w:rsidRPr="00223DA2">
        <w:t>, poi</w:t>
      </w:r>
      <w:r w:rsidR="008B6266" w:rsidRPr="00223DA2">
        <w:t>s, quando o aluno enfrenta muitos obstáculos</w:t>
      </w:r>
      <w:r w:rsidR="00B44EF2" w:rsidRPr="00223DA2">
        <w:t xml:space="preserve"> no cumprimento das tarefas exigidas,</w:t>
      </w:r>
      <w:r w:rsidR="008B6266" w:rsidRPr="00223DA2">
        <w:t xml:space="preserve"> tem como resultado </w:t>
      </w:r>
      <w:r w:rsidR="00CD7C28" w:rsidRPr="00223DA2">
        <w:t>notas baixas</w:t>
      </w:r>
      <w:r w:rsidR="00B44EF2" w:rsidRPr="00223DA2">
        <w:t xml:space="preserve"> e </w:t>
      </w:r>
      <w:r w:rsidR="008B6266" w:rsidRPr="00223DA2">
        <w:t>problemas na aprendizagem</w:t>
      </w:r>
      <w:r w:rsidR="00CD7C28" w:rsidRPr="00223DA2">
        <w:t>. E</w:t>
      </w:r>
      <w:r w:rsidR="00B44EF2" w:rsidRPr="00223DA2">
        <w:t xml:space="preserve">le se sente desmotivado, o que acaba agravando </w:t>
      </w:r>
      <w:r w:rsidR="008B6266" w:rsidRPr="00223DA2">
        <w:t>a sua situação na Instituição Escolar em que está matriculado.</w:t>
      </w:r>
      <w:r w:rsidR="00B44EF2" w:rsidRPr="00223DA2">
        <w:t xml:space="preserve"> </w:t>
      </w:r>
    </w:p>
    <w:p w14:paraId="1F3ABF5B" w14:textId="1317D0D7" w:rsidR="00467E6E" w:rsidRPr="00223DA2" w:rsidRDefault="00DA66D4" w:rsidP="00906E7D">
      <w:pPr>
        <w:pStyle w:val="texto"/>
      </w:pPr>
      <w:r>
        <w:tab/>
      </w:r>
      <w:r w:rsidR="00CD7C28" w:rsidRPr="00223DA2">
        <w:t>O aplicativo não irá dar a nota ao aluno, mas, irá dar a base para que os objetivos sejam concretizados.</w:t>
      </w:r>
    </w:p>
    <w:p w14:paraId="29244B7E" w14:textId="4087C2AD" w:rsidR="003C14E5" w:rsidRPr="00E54326" w:rsidRDefault="00467E6E" w:rsidP="00E54326">
      <w:pPr>
        <w:jc w:val="left"/>
        <w:rPr>
          <w:rFonts w:cs="Arial"/>
          <w:snapToGrid w:val="0"/>
          <w:color w:val="000000" w:themeColor="text1"/>
          <w:shd w:val="clear" w:color="auto" w:fill="FFFFFF"/>
        </w:rPr>
      </w:pPr>
      <w:r>
        <w:br w:type="page"/>
      </w:r>
    </w:p>
    <w:p w14:paraId="3017A5E9" w14:textId="19329464" w:rsidR="00ED5459" w:rsidRPr="00AC44CD" w:rsidRDefault="00793639" w:rsidP="00E82B9B">
      <w:pPr>
        <w:pStyle w:val="Ttulo1"/>
        <w:spacing w:line="360" w:lineRule="auto"/>
      </w:pPr>
      <w:bookmarkStart w:id="11" w:name="_Toc467333143"/>
      <w:r w:rsidRPr="00AC44CD">
        <w:lastRenderedPageBreak/>
        <w:t>O</w:t>
      </w:r>
      <w:bookmarkEnd w:id="6"/>
      <w:bookmarkEnd w:id="7"/>
      <w:bookmarkEnd w:id="8"/>
      <w:bookmarkEnd w:id="9"/>
      <w:bookmarkEnd w:id="10"/>
      <w:r w:rsidR="005F19A6">
        <w:t>bjetivos</w:t>
      </w:r>
      <w:bookmarkEnd w:id="11"/>
    </w:p>
    <w:p w14:paraId="0D69C228" w14:textId="69CF1B52" w:rsidR="00631256" w:rsidRPr="00AC44CD" w:rsidRDefault="00E82B9B" w:rsidP="00906E7D">
      <w:pPr>
        <w:pStyle w:val="texto"/>
      </w:pPr>
      <w:r>
        <w:tab/>
      </w:r>
      <w:r w:rsidR="005A0A04">
        <w:t>As principais</w:t>
      </w:r>
      <w:r w:rsidR="00631256" w:rsidRPr="00133B00">
        <w:t xml:space="preserve"> finalidade</w:t>
      </w:r>
      <w:r w:rsidR="005A0A04">
        <w:t>s deste projeto são</w:t>
      </w:r>
      <w:r w:rsidR="00631256" w:rsidRPr="00133B00">
        <w:t>:</w:t>
      </w:r>
    </w:p>
    <w:p w14:paraId="073477B9" w14:textId="77777777" w:rsidR="00636AD0" w:rsidRPr="00AC44CD" w:rsidRDefault="00636AD0" w:rsidP="00906E7D">
      <w:pPr>
        <w:pStyle w:val="texto"/>
        <w:numPr>
          <w:ilvl w:val="0"/>
          <w:numId w:val="18"/>
        </w:numPr>
      </w:pPr>
      <w:r w:rsidRPr="00AC44CD">
        <w:t xml:space="preserve">Auxiliar estudantes durante o período escolar; </w:t>
      </w:r>
    </w:p>
    <w:p w14:paraId="02E1A510" w14:textId="77777777" w:rsidR="00636AD0" w:rsidRPr="00AC44CD" w:rsidRDefault="00636AD0" w:rsidP="00906E7D">
      <w:pPr>
        <w:pStyle w:val="texto"/>
        <w:numPr>
          <w:ilvl w:val="0"/>
          <w:numId w:val="18"/>
        </w:numPr>
      </w:pPr>
      <w:r w:rsidRPr="00AC44CD">
        <w:t>Melhorar o desempenho estudantil;</w:t>
      </w:r>
    </w:p>
    <w:p w14:paraId="16F4B7EA" w14:textId="3D4CD9D7" w:rsidR="00133B00" w:rsidRPr="006B54EB" w:rsidRDefault="00636AD0" w:rsidP="00906E7D">
      <w:pPr>
        <w:pStyle w:val="texto"/>
        <w:numPr>
          <w:ilvl w:val="0"/>
          <w:numId w:val="18"/>
        </w:numPr>
        <w:rPr>
          <w:lang w:val="pt-PT"/>
        </w:rPr>
      </w:pPr>
      <w:r w:rsidRPr="00AC44CD">
        <w:t xml:space="preserve">Poupar tempo, para ser </w:t>
      </w:r>
      <w:r w:rsidR="00ED5B24" w:rsidRPr="00AC44CD">
        <w:t>aplicado</w:t>
      </w:r>
      <w:r w:rsidR="006B54EB">
        <w:t xml:space="preserve"> em outros </w:t>
      </w:r>
      <w:r w:rsidR="006E35BF">
        <w:t>afazeres.</w:t>
      </w:r>
    </w:p>
    <w:p w14:paraId="5446C4E8" w14:textId="1CDFDA6B" w:rsidR="00ED5459" w:rsidRPr="00AC44CD" w:rsidRDefault="00793639" w:rsidP="005A0A04">
      <w:pPr>
        <w:pStyle w:val="Ttulo1"/>
        <w:spacing w:line="360" w:lineRule="auto"/>
      </w:pPr>
      <w:bookmarkStart w:id="12" w:name="_Toc300336351"/>
      <w:bookmarkStart w:id="13" w:name="_Toc75925554"/>
      <w:bookmarkStart w:id="14" w:name="_Toc75925797"/>
      <w:bookmarkStart w:id="15" w:name="_Toc467333144"/>
      <w:r w:rsidRPr="00AC44CD">
        <w:t>J</w:t>
      </w:r>
      <w:bookmarkEnd w:id="12"/>
      <w:bookmarkEnd w:id="13"/>
      <w:bookmarkEnd w:id="14"/>
      <w:r w:rsidR="005F19A6">
        <w:t>ustificativa</w:t>
      </w:r>
      <w:bookmarkEnd w:id="15"/>
    </w:p>
    <w:p w14:paraId="39FCDDCF" w14:textId="49581253" w:rsidR="00ED5459" w:rsidRPr="00946724" w:rsidRDefault="00DA66D4" w:rsidP="00906E7D">
      <w:pPr>
        <w:pStyle w:val="texto"/>
      </w:pPr>
      <w:r>
        <w:tab/>
      </w:r>
      <w:r w:rsidR="00793639" w:rsidRPr="00946724">
        <w:t>Uma das principa</w:t>
      </w:r>
      <w:r w:rsidR="00C517D9">
        <w:t>is razões para a negligência dos estudos é a falta de organização. O aplicativo foi criado com o intuito de organizar a vida escola</w:t>
      </w:r>
      <w:r w:rsidR="00F24C01">
        <w:t>r</w:t>
      </w:r>
      <w:r w:rsidR="00C517D9">
        <w:t xml:space="preserve"> do estudante, tornando f</w:t>
      </w:r>
      <w:r w:rsidR="00412E10">
        <w:t>ácil na</w:t>
      </w:r>
      <w:r w:rsidR="00C517D9">
        <w:t xml:space="preserve"> hora de estudar e organizar horários e notas. </w:t>
      </w:r>
    </w:p>
    <w:p w14:paraId="34D62CC2" w14:textId="77777777" w:rsidR="007D7D61" w:rsidRPr="00AC44CD" w:rsidRDefault="007D7D61" w:rsidP="00906E7D">
      <w:pPr>
        <w:pStyle w:val="texto"/>
      </w:pPr>
    </w:p>
    <w:p w14:paraId="177FF129" w14:textId="33F297FF" w:rsidR="000067C4" w:rsidRPr="00AC44CD" w:rsidRDefault="005F19A6" w:rsidP="005A0A04">
      <w:pPr>
        <w:pStyle w:val="Ttulo1"/>
        <w:spacing w:line="360" w:lineRule="auto"/>
      </w:pPr>
      <w:bookmarkStart w:id="16" w:name="_Toc467333145"/>
      <w:r>
        <w:t>M</w:t>
      </w:r>
      <w:r w:rsidR="00A71560" w:rsidRPr="00AC44CD">
        <w:t>etodologia</w:t>
      </w:r>
      <w:bookmarkEnd w:id="16"/>
    </w:p>
    <w:p w14:paraId="76A850BD" w14:textId="52C3C574" w:rsidR="00F47204" w:rsidRDefault="00DA66D4" w:rsidP="00906E7D">
      <w:pPr>
        <w:pStyle w:val="texto"/>
      </w:pPr>
      <w:r>
        <w:tab/>
      </w:r>
      <w:r w:rsidR="00E34E3F">
        <w:t>O trabalho será desenvolvido com base um uma pesquisa exploratória através do desenvolvimento de um programa, baseado na apuração da pesquisa. A metodologia de desenvolvimento deste trabalho é dividida</w:t>
      </w:r>
      <w:r w:rsidR="00872130">
        <w:t xml:space="preserve"> em 5 (cinco</w:t>
      </w:r>
      <w:r w:rsidR="00C7217E">
        <w:t>) etapas, que são:</w:t>
      </w:r>
    </w:p>
    <w:p w14:paraId="65237DC3" w14:textId="4DECD643" w:rsidR="00E34E3F" w:rsidRDefault="00E34E3F" w:rsidP="00906E7D">
      <w:pPr>
        <w:pStyle w:val="texto"/>
        <w:rPr>
          <w:lang w:val="pt-PT"/>
        </w:rPr>
      </w:pPr>
      <w:r>
        <w:rPr>
          <w:lang w:val="pt-PT"/>
        </w:rPr>
        <w:t>Etapa 1 - Análise das necessidades do público alvo;</w:t>
      </w:r>
    </w:p>
    <w:p w14:paraId="4CABF033" w14:textId="43B1B349" w:rsidR="00E34E3F" w:rsidRDefault="00E34E3F" w:rsidP="00906E7D">
      <w:pPr>
        <w:pStyle w:val="texto"/>
        <w:rPr>
          <w:lang w:val="pt-PT"/>
        </w:rPr>
      </w:pPr>
      <w:r>
        <w:rPr>
          <w:lang w:val="pt-PT"/>
        </w:rPr>
        <w:t xml:space="preserve">Etapa </w:t>
      </w:r>
      <w:r w:rsidR="00CD04B4">
        <w:rPr>
          <w:lang w:val="pt-PT"/>
        </w:rPr>
        <w:t>2</w:t>
      </w:r>
      <w:r>
        <w:rPr>
          <w:lang w:val="pt-PT"/>
        </w:rPr>
        <w:t xml:space="preserve"> - Planejamento do design e da programação do aplicativo;</w:t>
      </w:r>
    </w:p>
    <w:p w14:paraId="36C8305D" w14:textId="4C0256BE" w:rsidR="00E34E3F" w:rsidRDefault="00CD04B4" w:rsidP="00906E7D">
      <w:pPr>
        <w:pStyle w:val="texto"/>
        <w:rPr>
          <w:lang w:val="pt-PT"/>
        </w:rPr>
      </w:pPr>
      <w:r>
        <w:rPr>
          <w:lang w:val="pt-PT"/>
        </w:rPr>
        <w:t xml:space="preserve">Etapa 3 </w:t>
      </w:r>
      <w:r w:rsidR="00E34E3F">
        <w:rPr>
          <w:lang w:val="pt-PT"/>
        </w:rPr>
        <w:t xml:space="preserve">- Desenvolvimento </w:t>
      </w:r>
      <w:r>
        <w:rPr>
          <w:lang w:val="pt-PT"/>
        </w:rPr>
        <w:t>da estrutura da aplicação;</w:t>
      </w:r>
    </w:p>
    <w:p w14:paraId="759F4BAA" w14:textId="7F1BF755" w:rsidR="00E34E3F" w:rsidRDefault="00872130" w:rsidP="00906E7D">
      <w:pPr>
        <w:pStyle w:val="texto"/>
        <w:rPr>
          <w:lang w:val="pt-PT"/>
        </w:rPr>
      </w:pPr>
      <w:r>
        <w:rPr>
          <w:lang w:val="pt-PT"/>
        </w:rPr>
        <w:t xml:space="preserve">Etapa </w:t>
      </w:r>
      <w:r w:rsidR="00CD04B4">
        <w:rPr>
          <w:lang w:val="pt-PT"/>
        </w:rPr>
        <w:t>4</w:t>
      </w:r>
      <w:r>
        <w:rPr>
          <w:lang w:val="pt-PT"/>
        </w:rPr>
        <w:t xml:space="preserve"> - </w:t>
      </w:r>
      <w:r w:rsidR="00E34E3F">
        <w:rPr>
          <w:lang w:val="pt-PT"/>
        </w:rPr>
        <w:t>Testes</w:t>
      </w:r>
      <w:r w:rsidR="00E34E3F">
        <w:t xml:space="preserve"> do programa considerando um cenário de uso (</w:t>
      </w:r>
      <w:r w:rsidR="00CD04B4">
        <w:t>plataforma e</w:t>
      </w:r>
      <w:r w:rsidR="002526ED">
        <w:t>/ou</w:t>
      </w:r>
      <w:r w:rsidR="00CD04B4">
        <w:t xml:space="preserve"> </w:t>
      </w:r>
      <w:r w:rsidR="00E34E3F">
        <w:t>mobile);</w:t>
      </w:r>
    </w:p>
    <w:p w14:paraId="762B2ACC" w14:textId="046BEF1C" w:rsidR="006B54EB" w:rsidRPr="00AC44CD" w:rsidRDefault="00E34E3F" w:rsidP="00906E7D">
      <w:pPr>
        <w:pStyle w:val="texto"/>
        <w:rPr>
          <w:lang w:val="pt-PT"/>
        </w:rPr>
      </w:pPr>
      <w:r>
        <w:rPr>
          <w:lang w:val="pt-PT"/>
        </w:rPr>
        <w:t xml:space="preserve">Etapa </w:t>
      </w:r>
      <w:r w:rsidR="00CD04B4">
        <w:rPr>
          <w:lang w:val="pt-PT"/>
        </w:rPr>
        <w:t>5</w:t>
      </w:r>
      <w:r>
        <w:rPr>
          <w:lang w:val="pt-PT"/>
        </w:rPr>
        <w:t xml:space="preserve"> - </w:t>
      </w:r>
      <w:r w:rsidR="00872130">
        <w:rPr>
          <w:lang w:val="pt-PT"/>
        </w:rPr>
        <w:t>Avaliações dos resultados obtidos pela programação se foram concretizados satisfatóriamente.</w:t>
      </w:r>
    </w:p>
    <w:p w14:paraId="233A113F" w14:textId="32B1B2BC" w:rsidR="00CA4A45" w:rsidRDefault="00902653" w:rsidP="005A0A04">
      <w:pPr>
        <w:pStyle w:val="Ttulo1"/>
        <w:spacing w:line="360" w:lineRule="auto"/>
        <w:rPr>
          <w:rFonts w:cs="Arial"/>
        </w:rPr>
      </w:pPr>
      <w:bookmarkStart w:id="17" w:name="_Toc467333146"/>
      <w:bookmarkStart w:id="18" w:name="_Toc20651321"/>
      <w:bookmarkStart w:id="19" w:name="_Toc75925559"/>
      <w:bookmarkStart w:id="20" w:name="_Toc75925802"/>
      <w:bookmarkStart w:id="21" w:name="_Toc300336357"/>
      <w:r w:rsidRPr="00CF02B0">
        <w:rPr>
          <w:rFonts w:cs="Arial"/>
        </w:rPr>
        <w:lastRenderedPageBreak/>
        <w:t>Desenvolvimento</w:t>
      </w:r>
      <w:bookmarkEnd w:id="17"/>
    </w:p>
    <w:p w14:paraId="44242852" w14:textId="371C5FE7" w:rsidR="00467E6E" w:rsidRDefault="00467E6E" w:rsidP="0005269C">
      <w:pPr>
        <w:pStyle w:val="Ttulo2"/>
      </w:pPr>
      <w:bookmarkStart w:id="22" w:name="_Toc467333147"/>
      <w:r>
        <w:t>Ferramentas Utilizadas</w:t>
      </w:r>
      <w:bookmarkEnd w:id="22"/>
    </w:p>
    <w:p w14:paraId="45503B44" w14:textId="181EBDA5" w:rsidR="000F50A4" w:rsidRPr="00E42C69" w:rsidRDefault="00422C06" w:rsidP="005A0A04">
      <w:pPr>
        <w:pStyle w:val="Ttulo3"/>
        <w:spacing w:line="360" w:lineRule="auto"/>
        <w:ind w:left="1570"/>
        <w:rPr>
          <w:lang w:val="pt-PT"/>
        </w:rPr>
      </w:pPr>
      <w:bookmarkStart w:id="23" w:name="_Toc467333148"/>
      <w:r>
        <w:rPr>
          <w:lang w:val="pt-PT"/>
        </w:rPr>
        <w:t>Rad Studio 10 Berlin</w:t>
      </w:r>
      <w:bookmarkEnd w:id="23"/>
      <w:r w:rsidR="00467E6E">
        <w:rPr>
          <w:lang w:val="pt-PT"/>
        </w:rPr>
        <w:t xml:space="preserve"> </w:t>
      </w:r>
    </w:p>
    <w:p w14:paraId="37DE4563" w14:textId="77777777" w:rsidR="00467E6E" w:rsidRPr="00467E6E" w:rsidRDefault="00467E6E" w:rsidP="007D6229">
      <w:pPr>
        <w:spacing w:line="360" w:lineRule="auto"/>
        <w:ind w:firstLine="708"/>
        <w:rPr>
          <w:rFonts w:cs="Arial"/>
        </w:rPr>
      </w:pPr>
      <w:r w:rsidRPr="00467E6E">
        <w:rPr>
          <w:rFonts w:cs="Arial"/>
        </w:rPr>
        <w:t>É uma suíte de desenvolvimento de aplicações multilinguagem, multidipositivos e com o uso de multi banco de dados, com suporte para Android, IOS. RAD Studio (Figura 2) é uma solução no mercado que fornece código executável na CPU (Unidade de Processamento Central) verdadeiramente nativo para todas as quatro maiores plataformas de computação: Android, IOS, Windows, OS X, demandando o gerenciamento de apenas uma base de código, uma equipe e um cronograma, sem sacrificar a qualidade, a conectividade ou o desempenho da aplicação.</w:t>
      </w:r>
    </w:p>
    <w:p w14:paraId="6518B843" w14:textId="417FD78D" w:rsidR="00467E6E" w:rsidRPr="00467E6E" w:rsidRDefault="00467E6E" w:rsidP="007D6229">
      <w:pPr>
        <w:spacing w:line="360" w:lineRule="auto"/>
        <w:ind w:firstLine="708"/>
        <w:rPr>
          <w:rFonts w:cs="Arial"/>
        </w:rPr>
      </w:pPr>
      <w:r w:rsidRPr="00467E6E">
        <w:rPr>
          <w:rFonts w:cs="Arial"/>
        </w:rPr>
        <w:t>O RAD Studio 10 Berlin permite que os usuários criem aplicações verdadeiramente nativas para computadores, tablets e smartphones, entregando-as rapidamente às corporações e lojas de aplicações. Aplicações verdadeiramente nativas, que são rodadas diretamente do hardware do dispositivo, sem camadas de script ou de interpretação, permitindo que os desenvolvedores criem a melhor experiência possível para os usuários.</w:t>
      </w:r>
    </w:p>
    <w:p w14:paraId="1C1EF4D0" w14:textId="77777777" w:rsidR="00467E6E" w:rsidRDefault="00467E6E" w:rsidP="007D6229">
      <w:pPr>
        <w:spacing w:line="360" w:lineRule="auto"/>
        <w:ind w:firstLine="708"/>
        <w:rPr>
          <w:rFonts w:cs="Arial"/>
        </w:rPr>
      </w:pPr>
      <w:r w:rsidRPr="00467E6E">
        <w:rPr>
          <w:rFonts w:cs="Arial"/>
        </w:rPr>
        <w:t xml:space="preserve">A programação em Delphi utiliza a linguagem Pascal como recurso de desenvolvimento de software. A linguagem Pascal tem seus componentes definidos como objetos permitindo heranças, permite a criação de novos componentes na própria linguagem, o acesso a banco de dados é fácil e possui um ambiente de depuração integrado facilitando a solução dos erros de programação que poderão surgir durante o desenvolvimento. </w:t>
      </w:r>
    </w:p>
    <w:p w14:paraId="59B3B937" w14:textId="77777777" w:rsidR="00B864DE" w:rsidRDefault="00E42C69" w:rsidP="00BC66F1">
      <w:pPr>
        <w:keepNext/>
        <w:ind w:left="-1417" w:firstLine="432"/>
        <w:jc w:val="center"/>
      </w:pPr>
      <w:r>
        <w:rPr>
          <w:noProof/>
        </w:rPr>
        <w:drawing>
          <wp:inline distT="0" distB="0" distL="0" distR="0" wp14:anchorId="77500394" wp14:editId="11CCE081">
            <wp:extent cx="1260000" cy="12600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tNtyz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7A9B2EE7" w14:textId="215C9B7A" w:rsidR="00E42C69" w:rsidRPr="00E30F16" w:rsidRDefault="00B864DE" w:rsidP="00680DFE">
      <w:pPr>
        <w:pStyle w:val="Legenda"/>
        <w:rPr>
          <w:lang w:val="pt-PT"/>
        </w:rPr>
      </w:pPr>
      <w:bookmarkStart w:id="24" w:name="_Toc466997473"/>
      <w:r>
        <w:t xml:space="preserve">Figura </w:t>
      </w:r>
      <w:r w:rsidR="0058346B">
        <w:fldChar w:fldCharType="begin"/>
      </w:r>
      <w:r w:rsidR="0058346B">
        <w:instrText xml:space="preserve"> SEQ Figura \* ARABIC</w:instrText>
      </w:r>
      <w:r w:rsidR="0058346B">
        <w:instrText xml:space="preserve"> </w:instrText>
      </w:r>
      <w:r w:rsidR="0058346B">
        <w:fldChar w:fldCharType="separate"/>
      </w:r>
      <w:r w:rsidR="00686C18">
        <w:rPr>
          <w:noProof/>
        </w:rPr>
        <w:t>1</w:t>
      </w:r>
      <w:r w:rsidR="0058346B">
        <w:rPr>
          <w:noProof/>
        </w:rPr>
        <w:fldChar w:fldCharType="end"/>
      </w:r>
      <w:r w:rsidR="00AF75D9">
        <w:rPr>
          <w:noProof/>
        </w:rPr>
        <w:t xml:space="preserve"> – Emblema </w:t>
      </w:r>
      <w:r w:rsidR="00AF75D9" w:rsidRPr="00AF75D9">
        <w:rPr>
          <w:lang w:val="pt-PT"/>
        </w:rPr>
        <w:t>Rad Studio 10 Berlin</w:t>
      </w:r>
      <w:bookmarkEnd w:id="24"/>
      <w:r w:rsidR="00AF75D9" w:rsidRPr="00AF75D9">
        <w:rPr>
          <w:lang w:val="pt-PT"/>
        </w:rPr>
        <w:t xml:space="preserve"> </w:t>
      </w:r>
    </w:p>
    <w:p w14:paraId="3D5F9A0B" w14:textId="6AA28A02" w:rsidR="00467E6E" w:rsidRPr="00467E6E" w:rsidRDefault="00467E6E" w:rsidP="005A0A04">
      <w:pPr>
        <w:spacing w:line="360" w:lineRule="auto"/>
        <w:ind w:left="283" w:firstLine="432"/>
        <w:rPr>
          <w:rFonts w:cs="Arial"/>
          <w:b/>
        </w:rPr>
      </w:pPr>
      <w:r w:rsidRPr="00467E6E">
        <w:rPr>
          <w:rFonts w:cs="Arial"/>
          <w:b/>
        </w:rPr>
        <w:lastRenderedPageBreak/>
        <w:t>FICHA TÉCNICA</w:t>
      </w:r>
    </w:p>
    <w:p w14:paraId="78955347" w14:textId="77777777" w:rsidR="00467E6E" w:rsidRPr="00467E6E" w:rsidRDefault="00467E6E" w:rsidP="005A0A04">
      <w:pPr>
        <w:spacing w:line="360" w:lineRule="auto"/>
        <w:ind w:left="283" w:firstLine="432"/>
        <w:rPr>
          <w:rFonts w:cs="Arial"/>
        </w:rPr>
      </w:pPr>
    </w:p>
    <w:p w14:paraId="17A55B5C" w14:textId="77777777" w:rsidR="00467E6E" w:rsidRPr="00467E6E" w:rsidRDefault="00467E6E" w:rsidP="005A0A04">
      <w:pPr>
        <w:pStyle w:val="PargrafodaLista"/>
        <w:numPr>
          <w:ilvl w:val="0"/>
          <w:numId w:val="19"/>
        </w:numPr>
        <w:spacing w:line="360" w:lineRule="auto"/>
        <w:ind w:left="1494"/>
        <w:rPr>
          <w:rFonts w:ascii="Arial" w:hAnsi="Arial" w:cs="Arial"/>
          <w:sz w:val="24"/>
          <w:szCs w:val="24"/>
        </w:rPr>
      </w:pPr>
      <w:r w:rsidRPr="00467E6E">
        <w:rPr>
          <w:rFonts w:ascii="Arial" w:hAnsi="Arial" w:cs="Arial"/>
          <w:b/>
          <w:sz w:val="24"/>
          <w:szCs w:val="24"/>
        </w:rPr>
        <w:t>Nome:</w:t>
      </w:r>
      <w:r w:rsidRPr="00467E6E">
        <w:rPr>
          <w:rFonts w:ascii="Arial" w:hAnsi="Arial" w:cs="Arial"/>
          <w:sz w:val="24"/>
          <w:szCs w:val="24"/>
        </w:rPr>
        <w:t xml:space="preserve"> RAD Studio 10 Berlin</w:t>
      </w:r>
    </w:p>
    <w:p w14:paraId="3DAE9736" w14:textId="772672AD" w:rsidR="00467E6E" w:rsidRPr="00467E6E" w:rsidRDefault="00467E6E" w:rsidP="005A0A04">
      <w:pPr>
        <w:pStyle w:val="PargrafodaLista"/>
        <w:numPr>
          <w:ilvl w:val="0"/>
          <w:numId w:val="19"/>
        </w:numPr>
        <w:spacing w:line="360" w:lineRule="auto"/>
        <w:ind w:left="1494"/>
        <w:rPr>
          <w:rFonts w:ascii="Arial" w:hAnsi="Arial" w:cs="Arial"/>
          <w:sz w:val="24"/>
          <w:szCs w:val="24"/>
        </w:rPr>
      </w:pPr>
      <w:r w:rsidRPr="00467E6E">
        <w:rPr>
          <w:rFonts w:ascii="Arial" w:hAnsi="Arial" w:cs="Arial"/>
          <w:b/>
          <w:sz w:val="24"/>
          <w:szCs w:val="24"/>
        </w:rPr>
        <w:t>Desenvolvedor:</w:t>
      </w:r>
      <w:r w:rsidRPr="00467E6E">
        <w:rPr>
          <w:rFonts w:ascii="Arial" w:hAnsi="Arial" w:cs="Arial"/>
          <w:sz w:val="24"/>
          <w:szCs w:val="24"/>
        </w:rPr>
        <w:t xml:space="preserve"> Embarcadero Tecnologies</w:t>
      </w:r>
    </w:p>
    <w:p w14:paraId="6DEBD4B2" w14:textId="77777777" w:rsidR="00467E6E" w:rsidRPr="00467E6E" w:rsidRDefault="00467E6E" w:rsidP="005A0A04">
      <w:pPr>
        <w:pStyle w:val="PargrafodaLista"/>
        <w:numPr>
          <w:ilvl w:val="0"/>
          <w:numId w:val="19"/>
        </w:numPr>
        <w:spacing w:line="360" w:lineRule="auto"/>
        <w:ind w:left="1494"/>
        <w:rPr>
          <w:rFonts w:ascii="Arial" w:hAnsi="Arial" w:cs="Arial"/>
          <w:b/>
          <w:sz w:val="24"/>
          <w:szCs w:val="24"/>
        </w:rPr>
      </w:pPr>
      <w:r w:rsidRPr="00467E6E">
        <w:rPr>
          <w:rFonts w:ascii="Arial" w:hAnsi="Arial" w:cs="Arial"/>
          <w:b/>
          <w:sz w:val="24"/>
          <w:szCs w:val="24"/>
        </w:rPr>
        <w:t xml:space="preserve">Lançamento: </w:t>
      </w:r>
      <w:r w:rsidRPr="00467E6E">
        <w:rPr>
          <w:rFonts w:ascii="Arial" w:hAnsi="Arial" w:cs="Arial"/>
          <w:sz w:val="24"/>
          <w:szCs w:val="24"/>
        </w:rPr>
        <w:t>2016</w:t>
      </w:r>
    </w:p>
    <w:p w14:paraId="0B4BA7F4" w14:textId="77777777" w:rsidR="00467E6E" w:rsidRPr="00467E6E" w:rsidRDefault="00467E6E" w:rsidP="005A0A04">
      <w:pPr>
        <w:pStyle w:val="PargrafodaLista"/>
        <w:numPr>
          <w:ilvl w:val="0"/>
          <w:numId w:val="19"/>
        </w:numPr>
        <w:spacing w:line="360" w:lineRule="auto"/>
        <w:ind w:left="1494"/>
        <w:rPr>
          <w:rFonts w:ascii="Arial" w:hAnsi="Arial" w:cs="Arial"/>
          <w:sz w:val="24"/>
          <w:szCs w:val="24"/>
        </w:rPr>
      </w:pPr>
      <w:r w:rsidRPr="00467E6E">
        <w:rPr>
          <w:rFonts w:ascii="Arial" w:hAnsi="Arial" w:cs="Arial"/>
          <w:b/>
          <w:sz w:val="24"/>
          <w:szCs w:val="24"/>
        </w:rPr>
        <w:t>Linguagem:</w:t>
      </w:r>
      <w:r w:rsidRPr="00467E6E">
        <w:rPr>
          <w:rFonts w:ascii="Arial" w:hAnsi="Arial" w:cs="Arial"/>
          <w:sz w:val="24"/>
          <w:szCs w:val="24"/>
        </w:rPr>
        <w:t xml:space="preserve"> Pascal</w:t>
      </w:r>
    </w:p>
    <w:p w14:paraId="7076F5B5" w14:textId="77777777" w:rsidR="00467E6E" w:rsidRPr="002925FD" w:rsidRDefault="00467E6E" w:rsidP="005A0A04">
      <w:pPr>
        <w:pStyle w:val="PargrafodaLista"/>
        <w:numPr>
          <w:ilvl w:val="0"/>
          <w:numId w:val="19"/>
        </w:numPr>
        <w:spacing w:line="360" w:lineRule="auto"/>
        <w:ind w:left="1494"/>
        <w:rPr>
          <w:rStyle w:val="Hyperlink"/>
          <w:rFonts w:ascii="Arial" w:hAnsi="Arial" w:cs="Arial"/>
          <w:color w:val="auto"/>
          <w:sz w:val="24"/>
          <w:szCs w:val="24"/>
          <w:u w:val="none"/>
        </w:rPr>
      </w:pPr>
      <w:r w:rsidRPr="00467E6E">
        <w:rPr>
          <w:rFonts w:ascii="Arial" w:hAnsi="Arial" w:cs="Arial"/>
          <w:b/>
          <w:sz w:val="24"/>
          <w:szCs w:val="24"/>
        </w:rPr>
        <w:t>Página Oficial:</w:t>
      </w:r>
      <w:r w:rsidRPr="00467E6E">
        <w:rPr>
          <w:rFonts w:ascii="Arial" w:hAnsi="Arial" w:cs="Arial"/>
          <w:sz w:val="24"/>
          <w:szCs w:val="24"/>
        </w:rPr>
        <w:t xml:space="preserve"> </w:t>
      </w:r>
      <w:hyperlink r:id="rId9" w:history="1">
        <w:r w:rsidRPr="00467E6E">
          <w:rPr>
            <w:rStyle w:val="Hyperlink"/>
            <w:rFonts w:ascii="Arial" w:hAnsi="Arial" w:cs="Arial"/>
            <w:sz w:val="24"/>
            <w:szCs w:val="24"/>
          </w:rPr>
          <w:t>https://www/delphi.com/</w:t>
        </w:r>
      </w:hyperlink>
    </w:p>
    <w:p w14:paraId="5BEB2E91" w14:textId="15BD2CDC" w:rsidR="002925FD" w:rsidRDefault="00422C06" w:rsidP="005A0A04">
      <w:pPr>
        <w:pStyle w:val="Ttulo3"/>
        <w:spacing w:line="360" w:lineRule="auto"/>
        <w:ind w:left="1570"/>
      </w:pPr>
      <w:bookmarkStart w:id="25" w:name="_Toc467333149"/>
      <w:r>
        <w:t>Internet</w:t>
      </w:r>
      <w:bookmarkEnd w:id="25"/>
    </w:p>
    <w:p w14:paraId="1A0D4D7E" w14:textId="190A4D89" w:rsidR="002925FD" w:rsidRDefault="002925FD" w:rsidP="007D6229">
      <w:pPr>
        <w:spacing w:line="360" w:lineRule="auto"/>
        <w:ind w:firstLine="708"/>
        <w:rPr>
          <w:rFonts w:cs="Arial"/>
          <w:noProof/>
          <w:szCs w:val="22"/>
        </w:rPr>
      </w:pPr>
      <w:r w:rsidRPr="002925FD">
        <w:rPr>
          <w:rFonts w:cs="Arial"/>
          <w:szCs w:val="22"/>
        </w:rPr>
        <w:t xml:space="preserve">Internet </w:t>
      </w:r>
      <w:r w:rsidR="00EC0A7E">
        <w:rPr>
          <w:rFonts w:cs="Arial"/>
          <w:szCs w:val="22"/>
        </w:rPr>
        <w:t>é um conjunto de redes mundial</w:t>
      </w:r>
      <w:r w:rsidRPr="002925FD">
        <w:rPr>
          <w:rFonts w:cs="Arial"/>
          <w:szCs w:val="22"/>
        </w:rPr>
        <w:t xml:space="preserve">, e o nome tem origem inglesa, aonde </w:t>
      </w:r>
      <w:r w:rsidR="00E206D3">
        <w:rPr>
          <w:rFonts w:cs="Arial"/>
          <w:szCs w:val="22"/>
        </w:rPr>
        <w:t>‘</w:t>
      </w:r>
      <w:r w:rsidRPr="002925FD">
        <w:rPr>
          <w:rFonts w:cs="Arial"/>
          <w:szCs w:val="22"/>
        </w:rPr>
        <w:t>Inter</w:t>
      </w:r>
      <w:r w:rsidR="00E206D3">
        <w:rPr>
          <w:rFonts w:cs="Arial"/>
          <w:szCs w:val="22"/>
        </w:rPr>
        <w:t>’</w:t>
      </w:r>
      <w:r w:rsidRPr="002925FD">
        <w:rPr>
          <w:rFonts w:cs="Arial"/>
          <w:szCs w:val="22"/>
        </w:rPr>
        <w:t xml:space="preserve"> vem de internacional e net significa rede, ou seja, rede de computadores mundial. É uma rede de computadores interligados, que possibilita o acesso a informações sore em qualquer lugar do mundo.</w:t>
      </w:r>
    </w:p>
    <w:p w14:paraId="7202FDE7" w14:textId="77777777" w:rsidR="00226FA4" w:rsidRDefault="00226FA4" w:rsidP="005A0A04">
      <w:pPr>
        <w:spacing w:line="360" w:lineRule="auto"/>
        <w:ind w:firstLine="708"/>
        <w:jc w:val="center"/>
        <w:rPr>
          <w:rFonts w:cs="Arial"/>
          <w:noProof/>
          <w:szCs w:val="22"/>
        </w:rPr>
      </w:pPr>
    </w:p>
    <w:p w14:paraId="5DBB8290" w14:textId="77777777" w:rsidR="00B864DE" w:rsidRDefault="00226FA4" w:rsidP="00BC66F1">
      <w:pPr>
        <w:keepNext/>
        <w:ind w:left="-1417" w:firstLine="708"/>
        <w:jc w:val="center"/>
      </w:pPr>
      <w:r>
        <w:rPr>
          <w:rFonts w:cs="Arial"/>
          <w:noProof/>
          <w:szCs w:val="22"/>
        </w:rPr>
        <w:drawing>
          <wp:inline distT="0" distB="0" distL="0" distR="0" wp14:anchorId="7DB9EAF5" wp14:editId="51F0F74F">
            <wp:extent cx="1394565" cy="1260000"/>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et-icon.png"/>
                    <pic:cNvPicPr/>
                  </pic:nvPicPr>
                  <pic:blipFill rotWithShape="1">
                    <a:blip r:embed="rId10" cstate="print">
                      <a:extLst>
                        <a:ext uri="{28A0092B-C50C-407E-A947-70E740481C1C}">
                          <a14:useLocalDpi xmlns:a14="http://schemas.microsoft.com/office/drawing/2010/main" val="0"/>
                        </a:ext>
                      </a:extLst>
                    </a:blip>
                    <a:srcRect l="7576" t="11363" r="6061" b="10607"/>
                    <a:stretch/>
                  </pic:blipFill>
                  <pic:spPr bwMode="auto">
                    <a:xfrm>
                      <a:off x="0" y="0"/>
                      <a:ext cx="1394565" cy="1260000"/>
                    </a:xfrm>
                    <a:prstGeom prst="rect">
                      <a:avLst/>
                    </a:prstGeom>
                    <a:ln>
                      <a:noFill/>
                    </a:ln>
                    <a:extLst>
                      <a:ext uri="{53640926-AAD7-44D8-BBD7-CCE9431645EC}">
                        <a14:shadowObscured xmlns:a14="http://schemas.microsoft.com/office/drawing/2010/main"/>
                      </a:ext>
                    </a:extLst>
                  </pic:spPr>
                </pic:pic>
              </a:graphicData>
            </a:graphic>
          </wp:inline>
        </w:drawing>
      </w:r>
    </w:p>
    <w:p w14:paraId="3D092B0F" w14:textId="35BC1B45" w:rsidR="00226FA4" w:rsidRDefault="006B54EB" w:rsidP="00680DFE">
      <w:pPr>
        <w:pStyle w:val="Legenda"/>
        <w:rPr>
          <w:noProof/>
        </w:rPr>
      </w:pPr>
      <w:r>
        <w:t xml:space="preserve"> </w:t>
      </w:r>
      <w:bookmarkStart w:id="26" w:name="_Toc466997474"/>
      <w:r w:rsidR="00B864DE">
        <w:t xml:space="preserve">Figura </w:t>
      </w:r>
      <w:r w:rsidR="0058346B">
        <w:fldChar w:fldCharType="begin"/>
      </w:r>
      <w:r w:rsidR="0058346B">
        <w:instrText xml:space="preserve"> SEQ Figura \* ARABIC </w:instrText>
      </w:r>
      <w:r w:rsidR="0058346B">
        <w:fldChar w:fldCharType="separate"/>
      </w:r>
      <w:r w:rsidR="00686C18">
        <w:rPr>
          <w:noProof/>
        </w:rPr>
        <w:t>2</w:t>
      </w:r>
      <w:r w:rsidR="0058346B">
        <w:rPr>
          <w:noProof/>
        </w:rPr>
        <w:fldChar w:fldCharType="end"/>
      </w:r>
      <w:r w:rsidR="00AF75D9">
        <w:rPr>
          <w:noProof/>
        </w:rPr>
        <w:t xml:space="preserve"> – Internet (Imagem atribuída)</w:t>
      </w:r>
      <w:bookmarkEnd w:id="26"/>
    </w:p>
    <w:p w14:paraId="510AC539" w14:textId="77777777" w:rsidR="002925FD" w:rsidRDefault="002925FD" w:rsidP="005A0A04">
      <w:pPr>
        <w:spacing w:line="360" w:lineRule="auto"/>
        <w:ind w:firstLine="708"/>
        <w:rPr>
          <w:rFonts w:cs="Arial"/>
          <w:noProof/>
          <w:szCs w:val="22"/>
        </w:rPr>
      </w:pPr>
    </w:p>
    <w:p w14:paraId="253D07C1" w14:textId="51F05C07" w:rsidR="002925FD" w:rsidRDefault="00422C06" w:rsidP="005A0A04">
      <w:pPr>
        <w:pStyle w:val="Ttulo3"/>
        <w:spacing w:line="360" w:lineRule="auto"/>
        <w:ind w:left="1570"/>
        <w:rPr>
          <w:noProof/>
        </w:rPr>
      </w:pPr>
      <w:bookmarkStart w:id="27" w:name="_Toc467333150"/>
      <w:r>
        <w:rPr>
          <w:noProof/>
        </w:rPr>
        <w:t>SQLite</w:t>
      </w:r>
      <w:bookmarkEnd w:id="27"/>
    </w:p>
    <w:p w14:paraId="6E05BD8E" w14:textId="77777777" w:rsidR="002925FD" w:rsidRDefault="002925FD" w:rsidP="007D6229">
      <w:pPr>
        <w:spacing w:line="360" w:lineRule="auto"/>
        <w:ind w:firstLine="708"/>
        <w:rPr>
          <w:rFonts w:cs="Arial"/>
          <w:szCs w:val="22"/>
        </w:rPr>
      </w:pPr>
      <w:r w:rsidRPr="002925FD">
        <w:rPr>
          <w:rFonts w:cs="Arial"/>
          <w:szCs w:val="22"/>
        </w:rPr>
        <w:t xml:space="preserve">O SQLite é uma biblioteca compacta para gerenciar bancos de dados, de uso livre, com muitos recursos e que pode ocupar menos que 300KiB.Se os recursos opcionais forem omitidos, o tamanho da biblioteca SQLite pode ser reduzida a 180KiB. O SQLite também pode ser construído para rodar em um espaço mínimo e com poucas pilhas, o que o torna uma escolha interessante para gadgets com pouca memória, </w:t>
      </w:r>
      <w:r w:rsidRPr="002925FD">
        <w:rPr>
          <w:rFonts w:cs="Arial"/>
          <w:szCs w:val="22"/>
        </w:rPr>
        <w:lastRenderedPageBreak/>
        <w:t>como celulares, PDAs e MP3 players. Mesmo sendo muito leve e compacto, o SQLite roda de maneira mais eficiente quando mais memória lhe é fornecida, mas esse fator não exclui seu bom desempenho em sistemas com pouca memória. Por ser desenvolvido para sistemas compactos, o SQLite não é escalável, o que torna seu uso para grandes volumes de informação, como de uma loja online, insustentável.</w:t>
      </w:r>
    </w:p>
    <w:p w14:paraId="0DFCF01E" w14:textId="77777777" w:rsidR="002925FD" w:rsidRPr="002925FD" w:rsidRDefault="002925FD" w:rsidP="005A0A04">
      <w:pPr>
        <w:spacing w:line="360" w:lineRule="auto"/>
        <w:ind w:firstLine="708"/>
        <w:rPr>
          <w:rFonts w:cs="Arial"/>
          <w:szCs w:val="22"/>
        </w:rPr>
      </w:pPr>
    </w:p>
    <w:p w14:paraId="23810BC1" w14:textId="77777777" w:rsidR="00B864DE" w:rsidRDefault="002925FD" w:rsidP="00BC66F1">
      <w:pPr>
        <w:keepNext/>
        <w:ind w:left="-567"/>
        <w:jc w:val="center"/>
      </w:pPr>
      <w:r w:rsidRPr="002925FD">
        <w:rPr>
          <w:noProof/>
          <w:sz w:val="28"/>
        </w:rPr>
        <w:drawing>
          <wp:inline distT="0" distB="0" distL="0" distR="0" wp14:anchorId="3045AFD5" wp14:editId="1162C07D">
            <wp:extent cx="1404000" cy="1404000"/>
            <wp:effectExtent l="0" t="0" r="5715" b="5715"/>
            <wp:docPr id="90" name="Imagem 90" descr="http://www.superdownloads.com.br/imagens/screenshots/5/3/ico-5303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uperdownloads.com.br/imagens/screenshots/5/3/ico-53033,25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4000" cy="1404000"/>
                    </a:xfrm>
                    <a:prstGeom prst="rect">
                      <a:avLst/>
                    </a:prstGeom>
                    <a:noFill/>
                    <a:ln>
                      <a:noFill/>
                    </a:ln>
                  </pic:spPr>
                </pic:pic>
              </a:graphicData>
            </a:graphic>
          </wp:inline>
        </w:drawing>
      </w:r>
    </w:p>
    <w:p w14:paraId="12887CDC" w14:textId="085AFE5F" w:rsidR="002925FD" w:rsidRPr="002925FD" w:rsidRDefault="006B54EB" w:rsidP="00680DFE">
      <w:pPr>
        <w:pStyle w:val="Legenda"/>
      </w:pPr>
      <w:r>
        <w:t xml:space="preserve">     </w:t>
      </w:r>
      <w:bookmarkStart w:id="28" w:name="_Toc466997475"/>
      <w:r w:rsidR="00B864DE">
        <w:t xml:space="preserve">Figura </w:t>
      </w:r>
      <w:r w:rsidR="0058346B">
        <w:fldChar w:fldCharType="begin"/>
      </w:r>
      <w:r w:rsidR="0058346B">
        <w:instrText xml:space="preserve"> SEQ Figura \* ARABIC </w:instrText>
      </w:r>
      <w:r w:rsidR="0058346B">
        <w:fldChar w:fldCharType="separate"/>
      </w:r>
      <w:r w:rsidR="00686C18">
        <w:rPr>
          <w:noProof/>
        </w:rPr>
        <w:t>3</w:t>
      </w:r>
      <w:r w:rsidR="0058346B">
        <w:rPr>
          <w:noProof/>
        </w:rPr>
        <w:fldChar w:fldCharType="end"/>
      </w:r>
      <w:r w:rsidR="00AF75D9">
        <w:rPr>
          <w:noProof/>
        </w:rPr>
        <w:t xml:space="preserve"> – Emblema SQLITE</w:t>
      </w:r>
      <w:bookmarkEnd w:id="28"/>
    </w:p>
    <w:p w14:paraId="192ABB85" w14:textId="77777777" w:rsidR="002925FD" w:rsidRPr="002925FD" w:rsidRDefault="002925FD" w:rsidP="005A0A04">
      <w:pPr>
        <w:spacing w:line="360" w:lineRule="auto"/>
        <w:rPr>
          <w:rFonts w:cs="Arial"/>
          <w:b/>
          <w:szCs w:val="22"/>
        </w:rPr>
      </w:pPr>
    </w:p>
    <w:p w14:paraId="1768AE9E" w14:textId="77777777" w:rsidR="002925FD" w:rsidRPr="002925FD" w:rsidRDefault="002925FD" w:rsidP="005A0A04">
      <w:pPr>
        <w:spacing w:line="360" w:lineRule="auto"/>
        <w:rPr>
          <w:rFonts w:cs="Arial"/>
          <w:b/>
          <w:szCs w:val="22"/>
        </w:rPr>
      </w:pPr>
    </w:p>
    <w:p w14:paraId="29D873FA" w14:textId="77777777" w:rsidR="00155D97" w:rsidRDefault="00155D97" w:rsidP="005A0A04">
      <w:pPr>
        <w:spacing w:line="360" w:lineRule="auto"/>
        <w:ind w:left="283"/>
        <w:rPr>
          <w:rFonts w:cs="Arial"/>
          <w:b/>
          <w:szCs w:val="22"/>
        </w:rPr>
      </w:pPr>
    </w:p>
    <w:p w14:paraId="25FF99F3" w14:textId="77777777" w:rsidR="002925FD" w:rsidRPr="002925FD" w:rsidRDefault="002925FD" w:rsidP="005A0A04">
      <w:pPr>
        <w:spacing w:line="360" w:lineRule="auto"/>
        <w:ind w:left="283"/>
        <w:rPr>
          <w:rFonts w:cs="Arial"/>
          <w:b/>
          <w:szCs w:val="22"/>
        </w:rPr>
      </w:pPr>
      <w:r w:rsidRPr="002925FD">
        <w:rPr>
          <w:rFonts w:cs="Arial"/>
          <w:b/>
          <w:szCs w:val="22"/>
        </w:rPr>
        <w:t xml:space="preserve">FICHA TÉCNICA </w:t>
      </w:r>
    </w:p>
    <w:p w14:paraId="59C1BBBE" w14:textId="77777777" w:rsidR="002925FD" w:rsidRPr="002925FD" w:rsidRDefault="002925FD" w:rsidP="005A0A04">
      <w:pPr>
        <w:spacing w:line="360" w:lineRule="auto"/>
        <w:rPr>
          <w:rFonts w:cs="Arial"/>
          <w:b/>
          <w:szCs w:val="22"/>
        </w:rPr>
      </w:pPr>
    </w:p>
    <w:p w14:paraId="784C5843" w14:textId="77777777" w:rsidR="002925FD" w:rsidRPr="002925FD" w:rsidRDefault="002925FD"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Sistema Operacional:</w:t>
      </w:r>
      <w:r w:rsidRPr="002925FD">
        <w:rPr>
          <w:rFonts w:ascii="Arial" w:hAnsi="Arial" w:cs="Arial"/>
          <w:b/>
          <w:color w:val="333333"/>
          <w:sz w:val="24"/>
          <w:shd w:val="clear" w:color="auto" w:fill="F5F5F5"/>
        </w:rPr>
        <w:t xml:space="preserve"> </w:t>
      </w:r>
      <w:r w:rsidRPr="002925FD">
        <w:rPr>
          <w:rFonts w:ascii="Arial" w:hAnsi="Arial" w:cs="Arial"/>
          <w:sz w:val="24"/>
        </w:rPr>
        <w:t>Windows</w:t>
      </w:r>
    </w:p>
    <w:p w14:paraId="577519C7" w14:textId="77777777" w:rsidR="002925FD" w:rsidRPr="002925FD" w:rsidRDefault="002925FD"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Tamanho:</w:t>
      </w:r>
      <w:r w:rsidRPr="002925FD">
        <w:rPr>
          <w:rFonts w:ascii="Arial" w:hAnsi="Arial" w:cs="Arial"/>
          <w:b/>
          <w:color w:val="333333"/>
          <w:sz w:val="24"/>
          <w:shd w:val="clear" w:color="auto" w:fill="F5F5F5"/>
        </w:rPr>
        <w:t xml:space="preserve"> </w:t>
      </w:r>
      <w:r w:rsidRPr="002925FD">
        <w:rPr>
          <w:rFonts w:ascii="Arial" w:hAnsi="Arial" w:cs="Arial"/>
          <w:sz w:val="24"/>
        </w:rPr>
        <w:t>40 MB</w:t>
      </w:r>
    </w:p>
    <w:p w14:paraId="426AB96A" w14:textId="77777777" w:rsidR="002925FD" w:rsidRPr="002925FD" w:rsidRDefault="002925FD"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Licença:</w:t>
      </w:r>
      <w:r w:rsidRPr="002925FD">
        <w:rPr>
          <w:rFonts w:ascii="Arial" w:hAnsi="Arial" w:cs="Arial"/>
          <w:b/>
          <w:color w:val="333333"/>
          <w:sz w:val="24"/>
          <w:shd w:val="clear" w:color="auto" w:fill="FFFFFF"/>
        </w:rPr>
        <w:t xml:space="preserve"> </w:t>
      </w:r>
      <w:r w:rsidRPr="002925FD">
        <w:rPr>
          <w:rFonts w:ascii="Arial" w:hAnsi="Arial" w:cs="Arial"/>
          <w:sz w:val="24"/>
        </w:rPr>
        <w:t>Freeware</w:t>
      </w:r>
    </w:p>
    <w:p w14:paraId="1357F459" w14:textId="0B49E676" w:rsidR="002925FD" w:rsidRPr="00897021" w:rsidRDefault="00897021" w:rsidP="005A0A04">
      <w:pPr>
        <w:pStyle w:val="PargrafodaLista"/>
        <w:numPr>
          <w:ilvl w:val="0"/>
          <w:numId w:val="21"/>
        </w:numPr>
        <w:spacing w:line="360" w:lineRule="auto"/>
        <w:ind w:left="1494"/>
        <w:rPr>
          <w:rFonts w:ascii="Arial" w:hAnsi="Arial" w:cs="Arial"/>
          <w:sz w:val="24"/>
        </w:rPr>
      </w:pPr>
      <w:r>
        <w:rPr>
          <w:rFonts w:ascii="Arial" w:hAnsi="Arial" w:cs="Arial"/>
          <w:b/>
          <w:sz w:val="24"/>
        </w:rPr>
        <w:t xml:space="preserve">Desenvolvedor: </w:t>
      </w:r>
      <w:hyperlink r:id="rId12" w:tgtFrame="_new" w:history="1">
        <w:r w:rsidR="002925FD" w:rsidRPr="00897021">
          <w:rPr>
            <w:rStyle w:val="Hyperlink"/>
            <w:rFonts w:ascii="Arial" w:hAnsi="Arial" w:cs="Arial"/>
            <w:color w:val="000000" w:themeColor="text1"/>
            <w:sz w:val="24"/>
            <w:u w:val="none"/>
          </w:rPr>
          <w:t>SQLite.org</w:t>
        </w:r>
      </w:hyperlink>
    </w:p>
    <w:p w14:paraId="315F4E1B" w14:textId="77777777" w:rsidR="002925FD" w:rsidRPr="002925FD" w:rsidRDefault="002925FD" w:rsidP="00906E7D">
      <w:pPr>
        <w:pStyle w:val="texto"/>
      </w:pPr>
    </w:p>
    <w:p w14:paraId="08EEA600" w14:textId="6C8BAFCC" w:rsidR="002925FD" w:rsidRDefault="00422C06" w:rsidP="0005269C">
      <w:pPr>
        <w:pStyle w:val="Ttulo3"/>
        <w:spacing w:line="360" w:lineRule="auto"/>
        <w:ind w:left="1570"/>
      </w:pPr>
      <w:bookmarkStart w:id="29" w:name="_Toc467333151"/>
      <w:r>
        <w:t>Photoshop CC</w:t>
      </w:r>
      <w:bookmarkEnd w:id="29"/>
    </w:p>
    <w:p w14:paraId="620054D7" w14:textId="40F7F305" w:rsidR="002925FD" w:rsidRPr="00DB5D84" w:rsidRDefault="007D6229" w:rsidP="00906E7D">
      <w:pPr>
        <w:pStyle w:val="texto"/>
      </w:pPr>
      <w:r>
        <w:tab/>
      </w:r>
      <w:r w:rsidR="002925FD" w:rsidRPr="00DB5D84">
        <w:t xml:space="preserve">Adobe Photoshop é um software caracterizado como editor de imagens bidimensionais do tipo raster (possuindo ainda algumas capacidades de edição típicas dos editores vetoriais) desenvolvido </w:t>
      </w:r>
      <w:r w:rsidR="00931A69" w:rsidRPr="00DB5D84">
        <w:t>pelo Adobe</w:t>
      </w:r>
      <w:r w:rsidR="002925FD" w:rsidRPr="00DB5D84">
        <w:t xml:space="preserve"> Systems. É considerado o líder no mercado dos editores de imagem profissionais, assim como o programa de fato para edição profissional de imagens digitais e trabalhos de pré-impressão.</w:t>
      </w:r>
    </w:p>
    <w:p w14:paraId="5E469667" w14:textId="77777777" w:rsidR="002925FD" w:rsidRPr="00DB5D84" w:rsidRDefault="002925FD" w:rsidP="00906E7D">
      <w:pPr>
        <w:pStyle w:val="texto"/>
      </w:pPr>
    </w:p>
    <w:p w14:paraId="5B4C9561" w14:textId="77777777" w:rsidR="00B864DE" w:rsidRDefault="002925FD" w:rsidP="005E6B1E">
      <w:pPr>
        <w:pStyle w:val="texto"/>
        <w:jc w:val="center"/>
      </w:pPr>
      <w:r>
        <w:rPr>
          <w:noProof/>
          <w:snapToGrid/>
        </w:rPr>
        <w:lastRenderedPageBreak/>
        <w:drawing>
          <wp:inline distT="0" distB="0" distL="0" distR="0" wp14:anchorId="2801BAC7" wp14:editId="65673849">
            <wp:extent cx="1432800" cy="1401241"/>
            <wp:effectExtent l="0" t="0" r="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jpg"/>
                    <pic:cNvPicPr/>
                  </pic:nvPicPr>
                  <pic:blipFill rotWithShape="1">
                    <a:blip r:embed="rId13">
                      <a:extLst>
                        <a:ext uri="{28A0092B-C50C-407E-A947-70E740481C1C}">
                          <a14:useLocalDpi xmlns:a14="http://schemas.microsoft.com/office/drawing/2010/main" val="0"/>
                        </a:ext>
                      </a:extLst>
                    </a:blip>
                    <a:srcRect/>
                    <a:stretch/>
                  </pic:blipFill>
                  <pic:spPr>
                    <a:xfrm>
                      <a:off x="0" y="0"/>
                      <a:ext cx="1432800" cy="1401241"/>
                    </a:xfrm>
                    <a:prstGeom prst="rect">
                      <a:avLst/>
                    </a:prstGeom>
                  </pic:spPr>
                </pic:pic>
              </a:graphicData>
            </a:graphic>
          </wp:inline>
        </w:drawing>
      </w:r>
    </w:p>
    <w:p w14:paraId="1739470B" w14:textId="37350704" w:rsidR="00DB5D84" w:rsidRDefault="006B54EB" w:rsidP="00680DFE">
      <w:pPr>
        <w:pStyle w:val="Legenda"/>
      </w:pPr>
      <w:r>
        <w:t xml:space="preserve">     </w:t>
      </w:r>
      <w:bookmarkStart w:id="30" w:name="_Toc466997476"/>
      <w:r w:rsidR="00B864DE">
        <w:t xml:space="preserve">Figura </w:t>
      </w:r>
      <w:r w:rsidR="0058346B">
        <w:fldChar w:fldCharType="begin"/>
      </w:r>
      <w:r w:rsidR="0058346B">
        <w:instrText xml:space="preserve"> SEQ Figura \* ARABIC </w:instrText>
      </w:r>
      <w:r w:rsidR="0058346B">
        <w:fldChar w:fldCharType="separate"/>
      </w:r>
      <w:r w:rsidR="00686C18">
        <w:rPr>
          <w:noProof/>
        </w:rPr>
        <w:t>4</w:t>
      </w:r>
      <w:r w:rsidR="0058346B">
        <w:rPr>
          <w:noProof/>
        </w:rPr>
        <w:fldChar w:fldCharType="end"/>
      </w:r>
      <w:r w:rsidR="00AF75D9">
        <w:rPr>
          <w:noProof/>
        </w:rPr>
        <w:t xml:space="preserve"> – Emblema Photoshop CC</w:t>
      </w:r>
      <w:bookmarkEnd w:id="30"/>
    </w:p>
    <w:p w14:paraId="43E73A1C" w14:textId="61261922" w:rsidR="002925FD" w:rsidRDefault="004D539F" w:rsidP="00906E7D">
      <w:pPr>
        <w:pStyle w:val="texto"/>
      </w:pPr>
      <w:r>
        <w:t xml:space="preserve">                   </w:t>
      </w:r>
      <w:r w:rsidR="00946724">
        <w:t xml:space="preserve">                                       </w:t>
      </w:r>
    </w:p>
    <w:p w14:paraId="6D193326" w14:textId="77777777" w:rsidR="00DB5D84" w:rsidRPr="002925FD" w:rsidRDefault="00DB5D84" w:rsidP="005A0A04">
      <w:pPr>
        <w:spacing w:line="360" w:lineRule="auto"/>
        <w:ind w:left="283"/>
        <w:rPr>
          <w:rFonts w:cs="Arial"/>
          <w:b/>
          <w:szCs w:val="22"/>
        </w:rPr>
      </w:pPr>
      <w:r w:rsidRPr="002925FD">
        <w:rPr>
          <w:rFonts w:cs="Arial"/>
          <w:b/>
          <w:szCs w:val="22"/>
        </w:rPr>
        <w:t xml:space="preserve">FICHA TÉCNICA </w:t>
      </w:r>
    </w:p>
    <w:p w14:paraId="7ACC31E3" w14:textId="77777777" w:rsidR="00DB5D84" w:rsidRPr="002925FD" w:rsidRDefault="00DB5D84" w:rsidP="005A0A04">
      <w:pPr>
        <w:spacing w:line="360" w:lineRule="auto"/>
        <w:rPr>
          <w:rFonts w:cs="Arial"/>
          <w:b/>
          <w:szCs w:val="22"/>
        </w:rPr>
      </w:pPr>
    </w:p>
    <w:p w14:paraId="2CA07DE8" w14:textId="347DF8D3" w:rsidR="00DB5D84" w:rsidRPr="00DB5D84" w:rsidRDefault="00DB5D84"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Sistema Operacional:</w:t>
      </w:r>
      <w:r w:rsidRPr="002925FD">
        <w:rPr>
          <w:rFonts w:ascii="Arial" w:hAnsi="Arial" w:cs="Arial"/>
          <w:b/>
          <w:color w:val="333333"/>
          <w:sz w:val="24"/>
          <w:shd w:val="clear" w:color="auto" w:fill="F5F5F5"/>
        </w:rPr>
        <w:t xml:space="preserve"> </w:t>
      </w:r>
      <w:r w:rsidRPr="002925FD">
        <w:rPr>
          <w:rFonts w:ascii="Arial" w:hAnsi="Arial" w:cs="Arial"/>
          <w:sz w:val="24"/>
        </w:rPr>
        <w:t>Windows</w:t>
      </w:r>
    </w:p>
    <w:p w14:paraId="240B0540" w14:textId="1688CBAC" w:rsidR="00DB5D84" w:rsidRPr="002925FD" w:rsidRDefault="00DB5D84"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Tamanho:</w:t>
      </w:r>
      <w:r w:rsidRPr="002925FD">
        <w:rPr>
          <w:rFonts w:ascii="Arial" w:hAnsi="Arial" w:cs="Arial"/>
          <w:b/>
          <w:color w:val="333333"/>
          <w:sz w:val="24"/>
          <w:shd w:val="clear" w:color="auto" w:fill="F5F5F5"/>
        </w:rPr>
        <w:t xml:space="preserve"> </w:t>
      </w:r>
      <w:r>
        <w:rPr>
          <w:rFonts w:ascii="Arial" w:hAnsi="Arial" w:cs="Arial"/>
          <w:sz w:val="24"/>
        </w:rPr>
        <w:t>2 GB</w:t>
      </w:r>
    </w:p>
    <w:p w14:paraId="55D5252A" w14:textId="5FB7A638" w:rsidR="00DB5D84" w:rsidRPr="002925FD" w:rsidRDefault="00DB5D84"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Licença:</w:t>
      </w:r>
      <w:r w:rsidRPr="002925FD">
        <w:rPr>
          <w:rFonts w:ascii="Arial" w:hAnsi="Arial" w:cs="Arial"/>
          <w:b/>
          <w:color w:val="333333"/>
          <w:sz w:val="24"/>
          <w:shd w:val="clear" w:color="auto" w:fill="FFFFFF"/>
        </w:rPr>
        <w:t xml:space="preserve"> </w:t>
      </w:r>
      <w:r>
        <w:rPr>
          <w:rFonts w:ascii="Arial" w:hAnsi="Arial" w:cs="Arial"/>
          <w:sz w:val="24"/>
        </w:rPr>
        <w:t>Comercial</w:t>
      </w:r>
    </w:p>
    <w:p w14:paraId="3F97CFE7" w14:textId="56A94695" w:rsidR="00467E6E" w:rsidRPr="004D539F" w:rsidRDefault="00DB5D84" w:rsidP="005A0A04">
      <w:pPr>
        <w:pStyle w:val="PargrafodaLista"/>
        <w:numPr>
          <w:ilvl w:val="0"/>
          <w:numId w:val="21"/>
        </w:numPr>
        <w:spacing w:line="360" w:lineRule="auto"/>
        <w:ind w:left="1494"/>
        <w:rPr>
          <w:rFonts w:ascii="Arial" w:hAnsi="Arial" w:cs="Arial"/>
          <w:sz w:val="24"/>
        </w:rPr>
      </w:pPr>
      <w:r w:rsidRPr="002925FD">
        <w:rPr>
          <w:rFonts w:ascii="Arial" w:hAnsi="Arial" w:cs="Arial"/>
          <w:b/>
          <w:sz w:val="24"/>
        </w:rPr>
        <w:t xml:space="preserve">Desenvolvedor: </w:t>
      </w:r>
      <w:r w:rsidRPr="00897021">
        <w:rPr>
          <w:rFonts w:ascii="Arial" w:hAnsi="Arial" w:cs="Arial"/>
          <w:color w:val="000000" w:themeColor="text1"/>
          <w:sz w:val="24"/>
          <w:szCs w:val="21"/>
          <w:shd w:val="clear" w:color="auto" w:fill="FFFFFF"/>
        </w:rPr>
        <w:t>www.adobe.com/</w:t>
      </w:r>
      <w:r w:rsidR="004D539F" w:rsidRPr="00897021">
        <w:rPr>
          <w:rFonts w:ascii="Arial" w:hAnsi="Arial" w:cs="Arial"/>
          <w:bCs/>
          <w:color w:val="000000" w:themeColor="text1"/>
          <w:sz w:val="24"/>
          <w:szCs w:val="21"/>
          <w:shd w:val="clear" w:color="auto" w:fill="FFFFFF"/>
        </w:rPr>
        <w:t>Photoshop</w:t>
      </w:r>
    </w:p>
    <w:p w14:paraId="7A2DA51C" w14:textId="77777777" w:rsidR="00467E6E" w:rsidRPr="00467E6E" w:rsidRDefault="00467E6E" w:rsidP="00906E7D">
      <w:pPr>
        <w:pStyle w:val="texto"/>
      </w:pPr>
    </w:p>
    <w:p w14:paraId="76469EB8" w14:textId="77777777" w:rsidR="00467B3E" w:rsidRDefault="00467B3E" w:rsidP="0005269C">
      <w:pPr>
        <w:pStyle w:val="Ttulo2"/>
      </w:pPr>
      <w:bookmarkStart w:id="31" w:name="_Toc467333152"/>
      <w:r w:rsidRPr="00467B3E">
        <w:lastRenderedPageBreak/>
        <w:t>Estrutura do Software</w:t>
      </w:r>
      <w:bookmarkEnd w:id="31"/>
    </w:p>
    <w:p w14:paraId="742585D9" w14:textId="090EE5C8" w:rsidR="00C11CAE" w:rsidRPr="00C11CAE" w:rsidRDefault="00C11CAE" w:rsidP="0005269C">
      <w:pPr>
        <w:pStyle w:val="Ttulo3"/>
        <w:spacing w:line="360" w:lineRule="auto"/>
        <w:ind w:left="1003"/>
        <w:jc w:val="left"/>
      </w:pPr>
      <w:bookmarkStart w:id="32" w:name="_Toc467333153"/>
      <w:r>
        <w:t>Formulário Principal</w:t>
      </w:r>
      <w:bookmarkEnd w:id="32"/>
    </w:p>
    <w:p w14:paraId="7C097370" w14:textId="01D2822C" w:rsidR="00C11CAE" w:rsidRPr="00C11CAE" w:rsidRDefault="000F34BC" w:rsidP="0005269C">
      <w:pPr>
        <w:pStyle w:val="Ttulo4"/>
        <w:spacing w:line="360" w:lineRule="auto"/>
        <w:ind w:left="1712"/>
        <w:jc w:val="left"/>
        <w:rPr>
          <w:rFonts w:cs="Arial"/>
        </w:rPr>
      </w:pPr>
      <w:r w:rsidRPr="000F34BC">
        <w:rPr>
          <w:rFonts w:cs="Arial"/>
        </w:rPr>
        <w:t xml:space="preserve"> </w:t>
      </w:r>
      <w:r w:rsidR="00C11CAE">
        <w:rPr>
          <w:rFonts w:cs="Arial"/>
        </w:rPr>
        <w:t>Primeiro Tab Item: Entrada</w:t>
      </w:r>
    </w:p>
    <w:p w14:paraId="1E3E8D01" w14:textId="77777777" w:rsidR="00B864DE" w:rsidRDefault="00467B3E" w:rsidP="005E6B1E">
      <w:pPr>
        <w:pStyle w:val="texto"/>
        <w:jc w:val="center"/>
      </w:pPr>
      <w:r>
        <w:rPr>
          <w:noProof/>
          <w:snapToGrid/>
        </w:rPr>
        <w:drawing>
          <wp:inline distT="0" distB="0" distL="0" distR="0" wp14:anchorId="0C7A01DC" wp14:editId="229DF913">
            <wp:extent cx="1843091" cy="3240000"/>
            <wp:effectExtent l="0" t="0" r="508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rotWithShape="1">
                    <a:blip r:embed="rId14">
                      <a:extLst>
                        <a:ext uri="{28A0092B-C50C-407E-A947-70E740481C1C}">
                          <a14:useLocalDpi xmlns:a14="http://schemas.microsoft.com/office/drawing/2010/main" val="0"/>
                        </a:ext>
                      </a:extLst>
                    </a:blip>
                    <a:srcRect l="2794" t="1344"/>
                    <a:stretch/>
                  </pic:blipFill>
                  <pic:spPr bwMode="auto">
                    <a:xfrm>
                      <a:off x="0" y="0"/>
                      <a:ext cx="1843091" cy="3240000"/>
                    </a:xfrm>
                    <a:prstGeom prst="rect">
                      <a:avLst/>
                    </a:prstGeom>
                    <a:ln>
                      <a:noFill/>
                    </a:ln>
                    <a:extLst>
                      <a:ext uri="{53640926-AAD7-44D8-BBD7-CCE9431645EC}">
                        <a14:shadowObscured xmlns:a14="http://schemas.microsoft.com/office/drawing/2010/main"/>
                      </a:ext>
                    </a:extLst>
                  </pic:spPr>
                </pic:pic>
              </a:graphicData>
            </a:graphic>
          </wp:inline>
        </w:drawing>
      </w:r>
    </w:p>
    <w:p w14:paraId="6D77E0EE" w14:textId="09059BC2" w:rsidR="00467B3E" w:rsidRPr="00467B3E" w:rsidRDefault="006B54EB" w:rsidP="00680DFE">
      <w:pPr>
        <w:pStyle w:val="Legenda"/>
        <w:rPr>
          <w:lang w:val="pt-PT"/>
        </w:rPr>
      </w:pPr>
      <w:r>
        <w:t xml:space="preserve">     </w:t>
      </w:r>
      <w:bookmarkStart w:id="33" w:name="_Toc466997477"/>
      <w:r w:rsidR="00B864DE">
        <w:t xml:space="preserve">Figura </w:t>
      </w:r>
      <w:r w:rsidR="0058346B">
        <w:fldChar w:fldCharType="begin"/>
      </w:r>
      <w:r w:rsidR="0058346B">
        <w:instrText xml:space="preserve"> SEQ Figura \* ARABIC </w:instrText>
      </w:r>
      <w:r w:rsidR="0058346B">
        <w:fldChar w:fldCharType="separate"/>
      </w:r>
      <w:r w:rsidR="00686C18">
        <w:rPr>
          <w:noProof/>
        </w:rPr>
        <w:t>5</w:t>
      </w:r>
      <w:r w:rsidR="0058346B">
        <w:rPr>
          <w:noProof/>
        </w:rPr>
        <w:fldChar w:fldCharType="end"/>
      </w:r>
      <w:r w:rsidR="004D539F">
        <w:t xml:space="preserve"> – Tela de Inicio: Primeiro tab Item</w:t>
      </w:r>
      <w:bookmarkEnd w:id="33"/>
    </w:p>
    <w:p w14:paraId="1BA1755F" w14:textId="440707FA" w:rsidR="00F57A87" w:rsidRPr="004D539F" w:rsidRDefault="00F57A87" w:rsidP="00680DFE">
      <w:pPr>
        <w:pStyle w:val="Legenda"/>
        <w:rPr>
          <w:lang w:val="pt-PT"/>
        </w:rPr>
      </w:pPr>
    </w:p>
    <w:tbl>
      <w:tblPr>
        <w:tblStyle w:val="Tabelacomgrade"/>
        <w:tblpPr w:leftFromText="141" w:rightFromText="141" w:vertAnchor="text" w:horzAnchor="margin" w:tblpY="1040"/>
        <w:tblW w:w="9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2"/>
        <w:gridCol w:w="4773"/>
      </w:tblGrid>
      <w:tr w:rsidR="000F34BC" w14:paraId="1F4BA3E9" w14:textId="77777777" w:rsidTr="000F34BC">
        <w:trPr>
          <w:trHeight w:val="3818"/>
        </w:trPr>
        <w:tc>
          <w:tcPr>
            <w:tcW w:w="4772" w:type="dxa"/>
          </w:tcPr>
          <w:p w14:paraId="5A579F70" w14:textId="77777777" w:rsidR="00B864DE" w:rsidRDefault="000F34BC" w:rsidP="001E356B">
            <w:pPr>
              <w:keepNext/>
              <w:jc w:val="center"/>
            </w:pPr>
            <w:r>
              <w:rPr>
                <w:rFonts w:cs="Arial"/>
                <w:noProof/>
                <w:color w:val="000000" w:themeColor="text1"/>
              </w:rPr>
              <w:drawing>
                <wp:inline distT="0" distB="0" distL="0" distR="0" wp14:anchorId="33DBD20D" wp14:editId="1315FD3D">
                  <wp:extent cx="2613458" cy="2335898"/>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618687" cy="2340572"/>
                          </a:xfrm>
                          <a:prstGeom prst="rect">
                            <a:avLst/>
                          </a:prstGeom>
                          <a:noFill/>
                          <a:ln>
                            <a:noFill/>
                          </a:ln>
                        </pic:spPr>
                      </pic:pic>
                    </a:graphicData>
                  </a:graphic>
                </wp:inline>
              </w:drawing>
            </w:r>
          </w:p>
          <w:p w14:paraId="6DAA416E" w14:textId="0C7D85A5" w:rsidR="000F34BC" w:rsidRDefault="00B864DE" w:rsidP="00680DFE">
            <w:pPr>
              <w:pStyle w:val="Legenda"/>
              <w:rPr>
                <w:color w:val="000000" w:themeColor="text1"/>
              </w:rPr>
            </w:pPr>
            <w:bookmarkStart w:id="34" w:name="_Toc466997478"/>
            <w:r>
              <w:t xml:space="preserve">Figura </w:t>
            </w:r>
            <w:r w:rsidR="0058346B">
              <w:fldChar w:fldCharType="begin"/>
            </w:r>
            <w:r w:rsidR="0058346B">
              <w:instrText xml:space="preserve"> SEQ Figura \* ARABIC </w:instrText>
            </w:r>
            <w:r w:rsidR="0058346B">
              <w:fldChar w:fldCharType="separate"/>
            </w:r>
            <w:r w:rsidR="00686C18">
              <w:rPr>
                <w:noProof/>
              </w:rPr>
              <w:t>6</w:t>
            </w:r>
            <w:r w:rsidR="0058346B">
              <w:rPr>
                <w:noProof/>
              </w:rPr>
              <w:fldChar w:fldCharType="end"/>
            </w:r>
            <w:r w:rsidR="00BC6C32">
              <w:t xml:space="preserve"> - Código da Função</w:t>
            </w:r>
            <w:bookmarkEnd w:id="34"/>
          </w:p>
        </w:tc>
        <w:tc>
          <w:tcPr>
            <w:tcW w:w="4773" w:type="dxa"/>
          </w:tcPr>
          <w:p w14:paraId="245D3B7B" w14:textId="6C0E0340" w:rsidR="000F34BC" w:rsidRDefault="007D6229" w:rsidP="005A0A04">
            <w:pPr>
              <w:spacing w:line="360" w:lineRule="auto"/>
              <w:rPr>
                <w:rFonts w:cs="Arial"/>
                <w:color w:val="000000" w:themeColor="text1"/>
              </w:rPr>
            </w:pPr>
            <w:r>
              <w:rPr>
                <w:rFonts w:cs="Arial"/>
                <w:color w:val="000000" w:themeColor="text1"/>
              </w:rPr>
              <w:t xml:space="preserve">      </w:t>
            </w:r>
            <w:r w:rsidR="000F34BC">
              <w:rPr>
                <w:rFonts w:cs="Arial"/>
                <w:color w:val="000000" w:themeColor="text1"/>
              </w:rPr>
              <w:t xml:space="preserve">Ao criar o Timer tem o intervalo de 500 milissegundos. Uma vez que o </w:t>
            </w:r>
            <w:r w:rsidR="00EC47F0">
              <w:rPr>
                <w:rFonts w:cs="Arial"/>
                <w:color w:val="000000" w:themeColor="text1"/>
              </w:rPr>
              <w:t>intervalo é executado, define-se</w:t>
            </w:r>
            <w:r w:rsidR="000F34BC">
              <w:rPr>
                <w:rFonts w:cs="Arial"/>
                <w:color w:val="000000" w:themeColor="text1"/>
              </w:rPr>
              <w:t xml:space="preserve"> um novo de 150 milissegundos, a partir dai a animação começará. Ao final somente o ‘S’ restará. </w:t>
            </w:r>
            <w:r w:rsidR="006B54EB">
              <w:rPr>
                <w:rFonts w:cs="Arial"/>
                <w:color w:val="000000" w:themeColor="text1"/>
              </w:rPr>
              <w:t xml:space="preserve">       </w:t>
            </w:r>
            <w:r w:rsidR="000F34BC">
              <w:rPr>
                <w:rFonts w:cs="Arial"/>
                <w:color w:val="000000" w:themeColor="text1"/>
              </w:rPr>
              <w:t xml:space="preserve">Quando isso ocorrer, o ‘I’ característico do logo do aplicativo aparecerá. O usuário poderá, então, deslizar o dedo para a esquerda no </w:t>
            </w:r>
            <w:r w:rsidR="000F34BC" w:rsidRPr="00EE38E9">
              <w:rPr>
                <w:rFonts w:cs="Arial"/>
                <w:i/>
                <w:color w:val="000000" w:themeColor="text1"/>
              </w:rPr>
              <w:t>touch screen</w:t>
            </w:r>
            <w:r w:rsidR="000F34BC">
              <w:rPr>
                <w:rFonts w:cs="Arial"/>
                <w:color w:val="000000" w:themeColor="text1"/>
              </w:rPr>
              <w:t xml:space="preserve">. </w:t>
            </w:r>
          </w:p>
          <w:p w14:paraId="379D0EC0" w14:textId="73B20E58" w:rsidR="000F34BC" w:rsidRDefault="000F34BC" w:rsidP="005A0A04">
            <w:pPr>
              <w:spacing w:line="360" w:lineRule="auto"/>
              <w:rPr>
                <w:rFonts w:cs="Arial"/>
                <w:color w:val="000000" w:themeColor="text1"/>
              </w:rPr>
            </w:pPr>
          </w:p>
        </w:tc>
      </w:tr>
    </w:tbl>
    <w:p w14:paraId="20893F32" w14:textId="46CC68DC" w:rsidR="006918EF" w:rsidRDefault="00F57A87" w:rsidP="007D6229">
      <w:pPr>
        <w:spacing w:line="360" w:lineRule="auto"/>
        <w:ind w:firstLine="567"/>
        <w:rPr>
          <w:rFonts w:cs="Arial"/>
          <w:color w:val="000000" w:themeColor="text1"/>
        </w:rPr>
      </w:pPr>
      <w:r>
        <w:rPr>
          <w:rFonts w:cs="Arial"/>
          <w:color w:val="000000" w:themeColor="text1"/>
        </w:rPr>
        <w:t>O programa inicia com uma animação simples da palavra ‘Student’ se reduzindo até sobrar somente a letra ‘S’, utilizando o componente TTimer:</w:t>
      </w:r>
    </w:p>
    <w:p w14:paraId="0960A9A0" w14:textId="229BD2ED" w:rsidR="00F57A87" w:rsidRDefault="00F57A87" w:rsidP="005A0A04">
      <w:pPr>
        <w:spacing w:line="360" w:lineRule="auto"/>
        <w:rPr>
          <w:rFonts w:cs="Arial"/>
          <w:color w:val="000000" w:themeColor="text1"/>
        </w:rPr>
        <w:sectPr w:rsidR="00F57A87" w:rsidSect="00E82B9B">
          <w:headerReference w:type="default" r:id="rId17"/>
          <w:type w:val="continuous"/>
          <w:pgSz w:w="12240" w:h="15840"/>
          <w:pgMar w:top="1701" w:right="1134" w:bottom="1134" w:left="1701" w:header="709" w:footer="709" w:gutter="0"/>
          <w:cols w:space="708"/>
          <w:docGrid w:linePitch="360"/>
        </w:sectPr>
      </w:pPr>
    </w:p>
    <w:p w14:paraId="71222265" w14:textId="2A988C62" w:rsidR="00F57A87" w:rsidRDefault="00F57A87" w:rsidP="005A0A04">
      <w:pPr>
        <w:spacing w:line="360" w:lineRule="auto"/>
        <w:rPr>
          <w:rFonts w:cs="Arial"/>
          <w:color w:val="000000" w:themeColor="text1"/>
        </w:rPr>
        <w:sectPr w:rsidR="00F57A87" w:rsidSect="00E82B9B">
          <w:headerReference w:type="default" r:id="rId18"/>
          <w:type w:val="continuous"/>
          <w:pgSz w:w="12240" w:h="15840"/>
          <w:pgMar w:top="1701" w:right="1134" w:bottom="1134" w:left="1701" w:header="709" w:footer="709" w:gutter="0"/>
          <w:cols w:num="2" w:space="708"/>
          <w:docGrid w:linePitch="360"/>
        </w:sectPr>
      </w:pPr>
    </w:p>
    <w:p w14:paraId="00FE8DC5" w14:textId="2AEF5ABC" w:rsidR="006918EF" w:rsidRPr="001E73D3" w:rsidRDefault="00C11CAE" w:rsidP="0005269C">
      <w:pPr>
        <w:pStyle w:val="Ttulo4"/>
        <w:spacing w:line="360" w:lineRule="auto"/>
        <w:ind w:left="1712"/>
        <w:jc w:val="left"/>
        <w:rPr>
          <w:rFonts w:cs="Arial"/>
          <w:b/>
        </w:rPr>
      </w:pPr>
      <w:r>
        <w:rPr>
          <w:rFonts w:cs="Arial"/>
        </w:rPr>
        <w:lastRenderedPageBreak/>
        <w:t>Segundo Tab Item: Menu</w:t>
      </w:r>
    </w:p>
    <w:p w14:paraId="608277DB" w14:textId="1B155EFF" w:rsidR="00B864DE" w:rsidRDefault="00BC66F1" w:rsidP="005E6B1E">
      <w:pPr>
        <w:pStyle w:val="texto"/>
        <w:jc w:val="center"/>
      </w:pPr>
      <w:r>
        <w:rPr>
          <w:noProof/>
          <w:snapToGrid/>
          <w:shd w:val="clear" w:color="auto" w:fill="auto"/>
        </w:rPr>
        <mc:AlternateContent>
          <mc:Choice Requires="wps">
            <w:drawing>
              <wp:anchor distT="0" distB="0" distL="114300" distR="114300" simplePos="0" relativeHeight="251660288" behindDoc="0" locked="0" layoutInCell="1" allowOverlap="1" wp14:anchorId="1996DABD" wp14:editId="3930C66C">
                <wp:simplePos x="0" y="0"/>
                <wp:positionH relativeFrom="column">
                  <wp:posOffset>3993515</wp:posOffset>
                </wp:positionH>
                <wp:positionV relativeFrom="paragraph">
                  <wp:posOffset>565150</wp:posOffset>
                </wp:positionV>
                <wp:extent cx="1276350" cy="283845"/>
                <wp:effectExtent l="0" t="0" r="0" b="1905"/>
                <wp:wrapNone/>
                <wp:docPr id="10" name="Caixa de texto 10"/>
                <wp:cNvGraphicFramePr/>
                <a:graphic xmlns:a="http://schemas.openxmlformats.org/drawingml/2006/main">
                  <a:graphicData uri="http://schemas.microsoft.com/office/word/2010/wordprocessingShape">
                    <wps:wsp>
                      <wps:cNvSpPr txBox="1"/>
                      <wps:spPr>
                        <a:xfrm>
                          <a:off x="0" y="0"/>
                          <a:ext cx="127635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8E9DA" w14:textId="71C3B794" w:rsidR="003A09AA" w:rsidRPr="0062398D" w:rsidRDefault="003A09AA" w:rsidP="001E73D3">
                            <w:pPr>
                              <w:jc w:val="center"/>
                              <w:rPr>
                                <w:rFonts w:cs="Arial"/>
                                <w:sz w:val="20"/>
                              </w:rPr>
                            </w:pPr>
                            <w:r w:rsidRPr="0062398D">
                              <w:rPr>
                                <w:rFonts w:cs="Arial"/>
                                <w:sz w:val="20"/>
                              </w:rPr>
                              <w:t>Widget da Agenda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96DABD" id="_x0000_t202" coordsize="21600,21600" o:spt="202" path="m,l,21600r21600,l21600,xe">
                <v:stroke joinstyle="miter"/>
                <v:path gradientshapeok="t" o:connecttype="rect"/>
              </v:shapetype>
              <v:shape id="Caixa de texto 10" o:spid="_x0000_s1026" type="#_x0000_t202" style="position:absolute;left:0;text-align:left;margin-left:314.45pt;margin-top:44.5pt;width:100.5pt;height:2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" filled="f" stroked="f" strokeweight=".5pt">
                <v:textbox>
                  <w:txbxContent>
                    <w:p w14:paraId="4BE8E9DA" w14:textId="71C3B794" w:rsidR="003A09AA" w:rsidRPr="0062398D" w:rsidRDefault="003A09AA" w:rsidP="001E73D3">
                      <w:pPr>
                        <w:jc w:val="center"/>
                        <w:rPr>
                          <w:rFonts w:cs="Arial"/>
                          <w:sz w:val="20"/>
                        </w:rPr>
                      </w:pPr>
                      <w:r w:rsidRPr="0062398D">
                        <w:rPr>
                          <w:rFonts w:cs="Arial"/>
                          <w:sz w:val="20"/>
                        </w:rPr>
                        <w:t>Widget da Agenda</w:t>
                      </w:r>
                    </w:p>
                  </w:txbxContent>
                </v:textbox>
              </v:shape>
            </w:pict>
          </mc:Fallback>
        </mc:AlternateContent>
      </w:r>
      <w:r>
        <w:rPr>
          <w:noProof/>
          <w:snapToGrid/>
          <w:shd w:val="clear" w:color="auto" w:fill="auto"/>
        </w:rPr>
        <mc:AlternateContent>
          <mc:Choice Requires="wps">
            <w:drawing>
              <wp:anchor distT="0" distB="0" distL="114300" distR="114300" simplePos="0" relativeHeight="251659264" behindDoc="0" locked="0" layoutInCell="1" allowOverlap="1" wp14:anchorId="26000D0C" wp14:editId="0BBF152C">
                <wp:simplePos x="0" y="0"/>
                <wp:positionH relativeFrom="column">
                  <wp:posOffset>3616325</wp:posOffset>
                </wp:positionH>
                <wp:positionV relativeFrom="paragraph">
                  <wp:posOffset>779145</wp:posOffset>
                </wp:positionV>
                <wp:extent cx="1551940" cy="0"/>
                <wp:effectExtent l="0" t="0" r="10160" b="19050"/>
                <wp:wrapNone/>
                <wp:docPr id="9" name="Conector reto 9"/>
                <wp:cNvGraphicFramePr/>
                <a:graphic xmlns:a="http://schemas.openxmlformats.org/drawingml/2006/main">
                  <a:graphicData uri="http://schemas.microsoft.com/office/word/2010/wordprocessingShape">
                    <wps:wsp>
                      <wps:cNvCnPr/>
                      <wps:spPr>
                        <a:xfrm>
                          <a:off x="0" y="0"/>
                          <a:ext cx="155194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31FDCA" id="Conector reto 9"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75pt,61.35pt" to="406.9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" strokecolor="black [3040]" strokeweight="1.5pt"/>
            </w:pict>
          </mc:Fallback>
        </mc:AlternateContent>
      </w:r>
      <w:r>
        <w:rPr>
          <w:noProof/>
          <w:snapToGrid/>
          <w:shd w:val="clear" w:color="auto" w:fill="auto"/>
        </w:rPr>
        <mc:AlternateContent>
          <mc:Choice Requires="wps">
            <w:drawing>
              <wp:anchor distT="0" distB="0" distL="114300" distR="114300" simplePos="0" relativeHeight="251664384" behindDoc="0" locked="0" layoutInCell="1" allowOverlap="1" wp14:anchorId="03AD9121" wp14:editId="722EF130">
                <wp:simplePos x="0" y="0"/>
                <wp:positionH relativeFrom="column">
                  <wp:posOffset>673100</wp:posOffset>
                </wp:positionH>
                <wp:positionV relativeFrom="paragraph">
                  <wp:posOffset>1949450</wp:posOffset>
                </wp:positionV>
                <wp:extent cx="1276350" cy="283845"/>
                <wp:effectExtent l="0" t="0" r="0" b="1905"/>
                <wp:wrapNone/>
                <wp:docPr id="12" name="Caixa de texto 12"/>
                <wp:cNvGraphicFramePr/>
                <a:graphic xmlns:a="http://schemas.openxmlformats.org/drawingml/2006/main">
                  <a:graphicData uri="http://schemas.microsoft.com/office/word/2010/wordprocessingShape">
                    <wps:wsp>
                      <wps:cNvSpPr txBox="1"/>
                      <wps:spPr>
                        <a:xfrm>
                          <a:off x="0" y="0"/>
                          <a:ext cx="127635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93DFC8" w14:textId="21304E41" w:rsidR="003A09AA" w:rsidRDefault="003A09AA" w:rsidP="0062398D">
                            <w:pPr>
                              <w:jc w:val="center"/>
                              <w:rPr>
                                <w:rFonts w:cs="Arial"/>
                                <w:sz w:val="20"/>
                              </w:rPr>
                            </w:pPr>
                            <w:r>
                              <w:rPr>
                                <w:rFonts w:cs="Arial"/>
                                <w:sz w:val="20"/>
                              </w:rPr>
                              <w:t>Botões do Menu</w:t>
                            </w:r>
                          </w:p>
                          <w:p w14:paraId="2F7506BC" w14:textId="77777777" w:rsidR="003A09AA" w:rsidRPr="0062398D" w:rsidRDefault="003A09AA" w:rsidP="0062398D">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D9121" id="Caixa de texto 12" o:spid="_x0000_s1027" type="#_x0000_t202" style="position:absolute;left:0;text-align:left;margin-left:53pt;margin-top:153.5pt;width:100.5pt;height:2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" filled="f" stroked="f" strokeweight=".5pt">
                <v:textbox>
                  <w:txbxContent>
                    <w:p w14:paraId="3D93DFC8" w14:textId="21304E41" w:rsidR="003A09AA" w:rsidRDefault="003A09AA" w:rsidP="0062398D">
                      <w:pPr>
                        <w:jc w:val="center"/>
                        <w:rPr>
                          <w:rFonts w:cs="Arial"/>
                          <w:sz w:val="20"/>
                        </w:rPr>
                      </w:pPr>
                      <w:r>
                        <w:rPr>
                          <w:rFonts w:cs="Arial"/>
                          <w:sz w:val="20"/>
                        </w:rPr>
                        <w:t>Botões do Menu</w:t>
                      </w:r>
                    </w:p>
                    <w:p w14:paraId="2F7506BC" w14:textId="77777777" w:rsidR="003A09AA" w:rsidRPr="0062398D" w:rsidRDefault="003A09AA" w:rsidP="0062398D">
                      <w:pPr>
                        <w:jc w:val="center"/>
                        <w:rPr>
                          <w:rFonts w:cs="Arial"/>
                          <w:sz w:val="20"/>
                        </w:rPr>
                      </w:pPr>
                    </w:p>
                  </w:txbxContent>
                </v:textbox>
              </v:shape>
            </w:pict>
          </mc:Fallback>
        </mc:AlternateContent>
      </w:r>
      <w:r>
        <w:rPr>
          <w:noProof/>
          <w:snapToGrid/>
          <w:shd w:val="clear" w:color="auto" w:fill="auto"/>
        </w:rPr>
        <mc:AlternateContent>
          <mc:Choice Requires="wps">
            <w:drawing>
              <wp:anchor distT="0" distB="0" distL="114300" distR="114300" simplePos="0" relativeHeight="251662336" behindDoc="0" locked="0" layoutInCell="1" allowOverlap="1" wp14:anchorId="257DCE4C" wp14:editId="1DEA1B94">
                <wp:simplePos x="0" y="0"/>
                <wp:positionH relativeFrom="column">
                  <wp:posOffset>783590</wp:posOffset>
                </wp:positionH>
                <wp:positionV relativeFrom="paragraph">
                  <wp:posOffset>2159635</wp:posOffset>
                </wp:positionV>
                <wp:extent cx="1327150" cy="0"/>
                <wp:effectExtent l="0" t="0" r="25400" b="19050"/>
                <wp:wrapNone/>
                <wp:docPr id="11" name="Conector reto 11"/>
                <wp:cNvGraphicFramePr/>
                <a:graphic xmlns:a="http://schemas.openxmlformats.org/drawingml/2006/main">
                  <a:graphicData uri="http://schemas.microsoft.com/office/word/2010/wordprocessingShape">
                    <wps:wsp>
                      <wps:cNvCnPr/>
                      <wps:spPr>
                        <a:xfrm>
                          <a:off x="0" y="0"/>
                          <a:ext cx="13271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56CE70A" id="Conector reto 11"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7pt,170.05pt" to="166.2pt,17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" strokecolor="black [3040]" strokeweight="1.5pt"/>
            </w:pict>
          </mc:Fallback>
        </mc:AlternateContent>
      </w:r>
      <w:r w:rsidR="001E73D3">
        <w:rPr>
          <w:noProof/>
          <w:snapToGrid/>
        </w:rPr>
        <w:drawing>
          <wp:inline distT="0" distB="0" distL="0" distR="0" wp14:anchorId="4F239E95" wp14:editId="21C5FD52">
            <wp:extent cx="1828800" cy="314864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rcRect t="1594" r="2162" b="1330"/>
                    <a:stretch/>
                  </pic:blipFill>
                  <pic:spPr bwMode="auto">
                    <a:xfrm>
                      <a:off x="0" y="0"/>
                      <a:ext cx="1831530" cy="3153343"/>
                    </a:xfrm>
                    <a:prstGeom prst="rect">
                      <a:avLst/>
                    </a:prstGeom>
                    <a:ln>
                      <a:noFill/>
                    </a:ln>
                    <a:extLst>
                      <a:ext uri="{53640926-AAD7-44D8-BBD7-CCE9431645EC}">
                        <a14:shadowObscured xmlns:a14="http://schemas.microsoft.com/office/drawing/2010/main"/>
                      </a:ext>
                    </a:extLst>
                  </pic:spPr>
                </pic:pic>
              </a:graphicData>
            </a:graphic>
          </wp:inline>
        </w:drawing>
      </w:r>
    </w:p>
    <w:p w14:paraId="493A3676" w14:textId="37851F11" w:rsidR="00251749" w:rsidRDefault="006B54EB" w:rsidP="00680DFE">
      <w:pPr>
        <w:pStyle w:val="Legenda"/>
      </w:pPr>
      <w:r>
        <w:t xml:space="preserve">  </w:t>
      </w:r>
      <w:bookmarkStart w:id="35" w:name="_Toc466997479"/>
      <w:r w:rsidR="00B864DE">
        <w:t xml:space="preserve">Figura </w:t>
      </w:r>
      <w:r w:rsidR="0058346B">
        <w:fldChar w:fldCharType="begin"/>
      </w:r>
      <w:r w:rsidR="0058346B">
        <w:instrText xml:space="preserve"> SEQ Figura \* ARABIC </w:instrText>
      </w:r>
      <w:r w:rsidR="0058346B">
        <w:fldChar w:fldCharType="separate"/>
      </w:r>
      <w:r w:rsidR="00686C18">
        <w:rPr>
          <w:noProof/>
        </w:rPr>
        <w:t>7</w:t>
      </w:r>
      <w:r w:rsidR="0058346B">
        <w:rPr>
          <w:noProof/>
        </w:rPr>
        <w:fldChar w:fldCharType="end"/>
      </w:r>
      <w:r w:rsidR="004D539F">
        <w:t xml:space="preserve"> – Tela de Menu</w:t>
      </w:r>
      <w:bookmarkEnd w:id="35"/>
    </w:p>
    <w:p w14:paraId="3F35A89C" w14:textId="77777777" w:rsidR="00251749" w:rsidRDefault="00251749" w:rsidP="00251749"/>
    <w:p w14:paraId="089233C1" w14:textId="77777777" w:rsidR="00251749" w:rsidRPr="00251749" w:rsidRDefault="00251749" w:rsidP="00251749"/>
    <w:p w14:paraId="2E35F238" w14:textId="4FAC344A" w:rsidR="0062398D" w:rsidRPr="007260E5" w:rsidRDefault="00C11CAE" w:rsidP="005A0A04">
      <w:pPr>
        <w:pStyle w:val="Ttulo5"/>
        <w:spacing w:line="360" w:lineRule="auto"/>
        <w:rPr>
          <w:rFonts w:cs="Arial"/>
        </w:rPr>
      </w:pPr>
      <w:r w:rsidRPr="007260E5">
        <w:rPr>
          <w:rFonts w:cs="Arial"/>
        </w:rPr>
        <w:t>Widget da Agenda</w:t>
      </w:r>
    </w:p>
    <w:p w14:paraId="6FF7D955" w14:textId="764C64C0" w:rsidR="009B2353" w:rsidRDefault="0062398D" w:rsidP="007D6229">
      <w:pPr>
        <w:spacing w:line="360" w:lineRule="auto"/>
        <w:ind w:firstLine="708"/>
        <w:rPr>
          <w:rFonts w:cs="Arial"/>
        </w:rPr>
      </w:pPr>
      <w:r>
        <w:rPr>
          <w:rFonts w:cs="Arial"/>
        </w:rPr>
        <w:t xml:space="preserve">Para poupar o tempo do usuário, </w:t>
      </w:r>
      <w:r w:rsidR="00F25441">
        <w:rPr>
          <w:rFonts w:cs="Arial"/>
        </w:rPr>
        <w:t xml:space="preserve">foi </w:t>
      </w:r>
      <w:r>
        <w:rPr>
          <w:rFonts w:cs="Arial"/>
        </w:rPr>
        <w:t>desenvolv</w:t>
      </w:r>
      <w:r w:rsidR="00F25441">
        <w:rPr>
          <w:rFonts w:cs="Arial"/>
        </w:rPr>
        <w:t>ido</w:t>
      </w:r>
      <w:r>
        <w:rPr>
          <w:rFonts w:cs="Arial"/>
        </w:rPr>
        <w:t xml:space="preserve"> um </w:t>
      </w:r>
      <w:r w:rsidRPr="0062398D">
        <w:rPr>
          <w:rFonts w:cs="Arial"/>
          <w:i/>
        </w:rPr>
        <w:t>widget</w:t>
      </w:r>
      <w:r>
        <w:rPr>
          <w:rFonts w:cs="Arial"/>
          <w:i/>
        </w:rPr>
        <w:t xml:space="preserve"> </w:t>
      </w:r>
      <w:r>
        <w:rPr>
          <w:rFonts w:cs="Arial"/>
        </w:rPr>
        <w:t xml:space="preserve">que informa os eventos agendados por ele sem a necessidade de entrar no formulário Agenda (página). Se o </w:t>
      </w:r>
      <w:r w:rsidR="00AB50CC">
        <w:rPr>
          <w:rFonts w:cs="Arial"/>
        </w:rPr>
        <w:t xml:space="preserve">usuário não tiver nada agendado o </w:t>
      </w:r>
      <w:r w:rsidR="00AB50CC" w:rsidRPr="00AB50CC">
        <w:rPr>
          <w:rFonts w:cs="Arial"/>
          <w:i/>
        </w:rPr>
        <w:t>widget</w:t>
      </w:r>
      <w:r w:rsidR="00AB50CC">
        <w:rPr>
          <w:rFonts w:cs="Arial"/>
        </w:rPr>
        <w:t xml:space="preserve"> ficará verde e informará que o usuário não tem nada agend</w:t>
      </w:r>
      <w:r w:rsidR="00A57378">
        <w:rPr>
          <w:rFonts w:cs="Arial"/>
        </w:rPr>
        <w:t>ado para dia atual, como se pode</w:t>
      </w:r>
      <w:r w:rsidR="00AB50CC">
        <w:rPr>
          <w:rFonts w:cs="Arial"/>
        </w:rPr>
        <w:t xml:space="preserve"> ver na imagem acima. Porém, se o usuário tiver algum compromisso </w:t>
      </w:r>
      <w:r w:rsidR="00EC06EB">
        <w:rPr>
          <w:rFonts w:cs="Arial"/>
        </w:rPr>
        <w:t>a</w:t>
      </w:r>
      <w:r w:rsidR="00AB50CC">
        <w:rPr>
          <w:rFonts w:cs="Arial"/>
        </w:rPr>
        <w:t xml:space="preserve"> cor do </w:t>
      </w:r>
      <w:r w:rsidR="00AB50CC" w:rsidRPr="00AB50CC">
        <w:rPr>
          <w:rFonts w:cs="Arial"/>
          <w:i/>
        </w:rPr>
        <w:t>widget</w:t>
      </w:r>
      <w:r w:rsidR="00AB50CC">
        <w:rPr>
          <w:rFonts w:cs="Arial"/>
        </w:rPr>
        <w:t xml:space="preserve"> mudará, dessa vez para vermelho</w:t>
      </w:r>
      <w:r w:rsidR="009B2353">
        <w:rPr>
          <w:rFonts w:cs="Arial"/>
        </w:rPr>
        <w:t xml:space="preserve"> e será informado o número de eventos agendados para o dia em questão.</w:t>
      </w:r>
    </w:p>
    <w:p w14:paraId="21B6BF36" w14:textId="77777777" w:rsidR="00EC06EB" w:rsidRDefault="00EC06EB" w:rsidP="005A0A04">
      <w:pPr>
        <w:spacing w:line="360" w:lineRule="auto"/>
        <w:ind w:firstLine="708"/>
        <w:rPr>
          <w:rFonts w:cs="Arial"/>
        </w:rPr>
      </w:pPr>
    </w:p>
    <w:p w14:paraId="2B508498" w14:textId="77777777" w:rsidR="004F44DE" w:rsidRDefault="004F44DE" w:rsidP="005A0A04">
      <w:pPr>
        <w:spacing w:line="360" w:lineRule="auto"/>
        <w:ind w:firstLine="708"/>
        <w:rPr>
          <w:rFonts w:cs="Arial"/>
        </w:rPr>
      </w:pPr>
    </w:p>
    <w:p w14:paraId="0AEDE73B" w14:textId="77777777" w:rsidR="00B864DE" w:rsidRDefault="00EC06EB" w:rsidP="00BC66F1">
      <w:pPr>
        <w:keepNext/>
        <w:ind w:left="-1134" w:firstLine="708"/>
        <w:jc w:val="center"/>
      </w:pPr>
      <w:r>
        <w:rPr>
          <w:noProof/>
        </w:rPr>
        <w:drawing>
          <wp:inline distT="0" distB="0" distL="0" distR="0" wp14:anchorId="3AC6A2CE" wp14:editId="71609811">
            <wp:extent cx="2052673" cy="759124"/>
            <wp:effectExtent l="0" t="0" r="5080" b="3175"/>
            <wp:docPr id="7" name="Imagem 7" descr="E:\TCC\iStudent\Escrita\Imagens\Princip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CC\iStudent\Escrita\Imagens\Principal\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809" t="15284" r="2239" b="64390"/>
                    <a:stretch/>
                  </pic:blipFill>
                  <pic:spPr bwMode="auto">
                    <a:xfrm>
                      <a:off x="0" y="0"/>
                      <a:ext cx="2052743" cy="759150"/>
                    </a:xfrm>
                    <a:prstGeom prst="rect">
                      <a:avLst/>
                    </a:prstGeom>
                    <a:noFill/>
                    <a:ln>
                      <a:noFill/>
                    </a:ln>
                    <a:extLst>
                      <a:ext uri="{53640926-AAD7-44D8-BBD7-CCE9431645EC}">
                        <a14:shadowObscured xmlns:a14="http://schemas.microsoft.com/office/drawing/2010/main"/>
                      </a:ext>
                    </a:extLst>
                  </pic:spPr>
                </pic:pic>
              </a:graphicData>
            </a:graphic>
          </wp:inline>
        </w:drawing>
      </w:r>
    </w:p>
    <w:p w14:paraId="7AD237FB" w14:textId="61B35307" w:rsidR="00EC06EB" w:rsidRDefault="006B54EB" w:rsidP="00680DFE">
      <w:pPr>
        <w:pStyle w:val="Legenda"/>
      </w:pPr>
      <w:r>
        <w:t xml:space="preserve">   </w:t>
      </w:r>
      <w:bookmarkStart w:id="36" w:name="_Toc466997480"/>
      <w:r w:rsidR="00B864DE">
        <w:t xml:space="preserve">Figura </w:t>
      </w:r>
      <w:r w:rsidR="0058346B">
        <w:fldChar w:fldCharType="begin"/>
      </w:r>
      <w:r w:rsidR="0058346B">
        <w:instrText xml:space="preserve"> SEQ Figura \* ARABIC </w:instrText>
      </w:r>
      <w:r w:rsidR="0058346B">
        <w:fldChar w:fldCharType="separate"/>
      </w:r>
      <w:r w:rsidR="00686C18">
        <w:rPr>
          <w:noProof/>
        </w:rPr>
        <w:t>8</w:t>
      </w:r>
      <w:r w:rsidR="0058346B">
        <w:rPr>
          <w:noProof/>
        </w:rPr>
        <w:fldChar w:fldCharType="end"/>
      </w:r>
      <w:r w:rsidR="00F45D9B">
        <w:rPr>
          <w:noProof/>
        </w:rPr>
        <w:t xml:space="preserve"> - </w:t>
      </w:r>
      <w:r w:rsidR="00F45D9B">
        <w:t>Widget</w:t>
      </w:r>
      <w:bookmarkEnd w:id="36"/>
    </w:p>
    <w:p w14:paraId="78E9E467" w14:textId="058E909A" w:rsidR="00EC06EB" w:rsidRDefault="00EC06EB" w:rsidP="005A0A04">
      <w:pPr>
        <w:spacing w:line="360" w:lineRule="auto"/>
        <w:ind w:firstLine="708"/>
        <w:jc w:val="center"/>
        <w:rPr>
          <w:rFonts w:cs="Arial"/>
          <w:sz w:val="20"/>
          <w:szCs w:val="20"/>
        </w:rPr>
      </w:pPr>
    </w:p>
    <w:p w14:paraId="2A271E37" w14:textId="77777777" w:rsidR="00EC06EB" w:rsidRDefault="00EC06EB" w:rsidP="005A0A04">
      <w:pPr>
        <w:spacing w:line="360" w:lineRule="auto"/>
        <w:ind w:firstLine="708"/>
        <w:jc w:val="center"/>
        <w:rPr>
          <w:rFonts w:cs="Arial"/>
          <w:sz w:val="20"/>
          <w:szCs w:val="20"/>
        </w:rPr>
      </w:pPr>
    </w:p>
    <w:p w14:paraId="53E2953D" w14:textId="603955FB" w:rsidR="00EC06EB" w:rsidRDefault="00EC06EB" w:rsidP="007D6229">
      <w:pPr>
        <w:spacing w:line="360" w:lineRule="auto"/>
        <w:ind w:firstLine="568"/>
        <w:rPr>
          <w:rFonts w:cs="Arial"/>
        </w:rPr>
      </w:pPr>
      <w:r>
        <w:rPr>
          <w:rFonts w:cs="Arial"/>
        </w:rPr>
        <w:lastRenderedPageBreak/>
        <w:t xml:space="preserve">O widget possui, também, uma aba que mostra ao usuário se ele tem algo agendado para o dia seguinte. Funciona do mesmo jeito que o primeiro: Se você tem algo agendado para o dia de amanhã o widget ficará vermelho e informará </w:t>
      </w:r>
      <w:r w:rsidR="00B45356">
        <w:rPr>
          <w:rFonts w:cs="Arial"/>
        </w:rPr>
        <w:t>quantos eventos você tem agendado</w:t>
      </w:r>
      <w:r>
        <w:rPr>
          <w:rFonts w:cs="Arial"/>
        </w:rPr>
        <w:t xml:space="preserve">. Caso contrário, o widget ficará verde e informará que você não tem nada agendado para amanhã. </w:t>
      </w:r>
    </w:p>
    <w:p w14:paraId="606CA806" w14:textId="77777777" w:rsidR="00EC06EB" w:rsidRDefault="00EC06EB" w:rsidP="005A0A04">
      <w:pPr>
        <w:spacing w:line="360" w:lineRule="auto"/>
        <w:ind w:firstLine="708"/>
        <w:jc w:val="right"/>
        <w:rPr>
          <w:rFonts w:cs="Arial"/>
          <w:noProof/>
        </w:rPr>
      </w:pPr>
    </w:p>
    <w:p w14:paraId="4AFB93C9" w14:textId="77777777" w:rsidR="004F44DE" w:rsidRDefault="004F44DE" w:rsidP="005A0A04">
      <w:pPr>
        <w:spacing w:line="360" w:lineRule="auto"/>
        <w:ind w:firstLine="708"/>
        <w:jc w:val="right"/>
        <w:rPr>
          <w:rFonts w:cs="Arial"/>
          <w:noProof/>
        </w:rPr>
      </w:pPr>
    </w:p>
    <w:p w14:paraId="21ACAE3D" w14:textId="77777777" w:rsidR="004D539F" w:rsidRDefault="00EC06EB" w:rsidP="001E356B">
      <w:pPr>
        <w:keepNext/>
        <w:ind w:firstLine="708"/>
      </w:pPr>
      <w:r>
        <w:rPr>
          <w:rFonts w:cs="Arial"/>
          <w:noProof/>
        </w:rPr>
        <w:drawing>
          <wp:inline distT="0" distB="0" distL="0" distR="0" wp14:anchorId="074E330E" wp14:editId="0AC7D342">
            <wp:extent cx="2187735" cy="792000"/>
            <wp:effectExtent l="0" t="0" r="3175" b="8255"/>
            <wp:docPr id="17" name="Imagem 17" descr="E:\TCC\iStudent\Escrita\Imagens\Princip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CC\iStudent\Escrita\Imagens\Principal\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090" t="15260" r="2246" b="64935"/>
                    <a:stretch/>
                  </pic:blipFill>
                  <pic:spPr bwMode="auto">
                    <a:xfrm>
                      <a:off x="0" y="0"/>
                      <a:ext cx="2187735" cy="792000"/>
                    </a:xfrm>
                    <a:prstGeom prst="rect">
                      <a:avLst/>
                    </a:prstGeom>
                    <a:noFill/>
                    <a:ln>
                      <a:noFill/>
                    </a:ln>
                    <a:extLst>
                      <a:ext uri="{53640926-AAD7-44D8-BBD7-CCE9431645EC}">
                        <a14:shadowObscured xmlns:a14="http://schemas.microsoft.com/office/drawing/2010/main"/>
                      </a:ext>
                    </a:extLst>
                  </pic:spPr>
                </pic:pic>
              </a:graphicData>
            </a:graphic>
          </wp:inline>
        </w:drawing>
      </w:r>
      <w:r>
        <w:rPr>
          <w:rFonts w:cs="Arial"/>
          <w:sz w:val="20"/>
          <w:szCs w:val="20"/>
        </w:rPr>
        <w:t xml:space="preserve">       </w:t>
      </w:r>
      <w:r>
        <w:rPr>
          <w:rFonts w:cs="Arial"/>
          <w:noProof/>
        </w:rPr>
        <w:drawing>
          <wp:inline distT="0" distB="0" distL="0" distR="0" wp14:anchorId="1635E31D" wp14:editId="0077608C">
            <wp:extent cx="2134536" cy="819509"/>
            <wp:effectExtent l="0" t="0" r="0" b="0"/>
            <wp:docPr id="15" name="Imagem 15" descr="E:\TCC\iStudent\Escrita\Imagens\Princip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CC\iStudent\Escrita\Imagens\Principal\5.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994" t="14658" r="2276" b="64332"/>
                    <a:stretch/>
                  </pic:blipFill>
                  <pic:spPr bwMode="auto">
                    <a:xfrm>
                      <a:off x="0" y="0"/>
                      <a:ext cx="2134503" cy="819496"/>
                    </a:xfrm>
                    <a:prstGeom prst="rect">
                      <a:avLst/>
                    </a:prstGeom>
                    <a:noFill/>
                    <a:ln>
                      <a:noFill/>
                    </a:ln>
                    <a:extLst>
                      <a:ext uri="{53640926-AAD7-44D8-BBD7-CCE9431645EC}">
                        <a14:shadowObscured xmlns:a14="http://schemas.microsoft.com/office/drawing/2010/main"/>
                      </a:ext>
                    </a:extLst>
                  </pic:spPr>
                </pic:pic>
              </a:graphicData>
            </a:graphic>
          </wp:inline>
        </w:drawing>
      </w:r>
    </w:p>
    <w:p w14:paraId="0239E267" w14:textId="089AA08E" w:rsidR="00EC06EB" w:rsidRDefault="004D539F" w:rsidP="00680DFE">
      <w:pPr>
        <w:pStyle w:val="Legenda"/>
      </w:pPr>
      <w:bookmarkStart w:id="37" w:name="_Toc466997481"/>
      <w:r>
        <w:t xml:space="preserve">Figura </w:t>
      </w:r>
      <w:r w:rsidR="0058346B">
        <w:fldChar w:fldCharType="begin"/>
      </w:r>
      <w:r w:rsidR="0058346B">
        <w:instrText xml:space="preserve"> SEQ Figura \* ARABIC </w:instrText>
      </w:r>
      <w:r w:rsidR="0058346B">
        <w:fldChar w:fldCharType="separate"/>
      </w:r>
      <w:r w:rsidR="00686C18">
        <w:rPr>
          <w:noProof/>
        </w:rPr>
        <w:t>9</w:t>
      </w:r>
      <w:r w:rsidR="0058346B">
        <w:rPr>
          <w:noProof/>
        </w:rPr>
        <w:fldChar w:fldCharType="end"/>
      </w:r>
      <w:r w:rsidR="00CB078E">
        <w:t xml:space="preserve"> – Widget respectivos</w:t>
      </w:r>
      <w:bookmarkEnd w:id="37"/>
    </w:p>
    <w:p w14:paraId="07D84F91" w14:textId="77777777" w:rsidR="00EC06EB" w:rsidRDefault="00EC06EB" w:rsidP="005A0A04">
      <w:pPr>
        <w:spacing w:line="360" w:lineRule="auto"/>
        <w:rPr>
          <w:rFonts w:cs="Arial"/>
          <w:sz w:val="20"/>
          <w:szCs w:val="20"/>
        </w:rPr>
      </w:pPr>
    </w:p>
    <w:p w14:paraId="30615452" w14:textId="77777777" w:rsidR="004F44DE" w:rsidRDefault="004F44DE" w:rsidP="005A0A04">
      <w:pPr>
        <w:spacing w:line="360" w:lineRule="auto"/>
        <w:rPr>
          <w:rFonts w:cs="Arial"/>
          <w:sz w:val="20"/>
          <w:szCs w:val="20"/>
        </w:rPr>
      </w:pPr>
    </w:p>
    <w:p w14:paraId="10114A89" w14:textId="709F9786" w:rsidR="006372A3" w:rsidRDefault="006B54EB" w:rsidP="00251749">
      <w:pPr>
        <w:spacing w:line="360" w:lineRule="auto"/>
        <w:ind w:firstLine="568"/>
        <w:rPr>
          <w:rFonts w:cs="Arial"/>
        </w:rPr>
      </w:pPr>
      <w:r>
        <w:rPr>
          <w:rFonts w:cs="Arial"/>
        </w:rPr>
        <w:t xml:space="preserve"> </w:t>
      </w:r>
      <w:r w:rsidR="006703B9">
        <w:rPr>
          <w:rFonts w:cs="Arial"/>
        </w:rPr>
        <w:t xml:space="preserve">No segundo item do </w:t>
      </w:r>
      <w:r w:rsidR="006703B9" w:rsidRPr="006703B9">
        <w:rPr>
          <w:rFonts w:cs="Arial"/>
          <w:i/>
        </w:rPr>
        <w:t>TabControl</w:t>
      </w:r>
      <w:r w:rsidR="006703B9">
        <w:rPr>
          <w:rFonts w:cs="Arial"/>
        </w:rPr>
        <w:t xml:space="preserve">, referentes as imagens acima, além da função de informar o usuários sobre seus compromissos futuros você pode clicar no ‘+’ (mais), e assim você é redirecionado para o formulário agenda e então ao </w:t>
      </w:r>
      <w:r w:rsidR="006372A3">
        <w:rPr>
          <w:rFonts w:cs="Arial"/>
          <w:i/>
        </w:rPr>
        <w:t>T</w:t>
      </w:r>
      <w:r w:rsidR="006703B9" w:rsidRPr="006703B9">
        <w:rPr>
          <w:rFonts w:cs="Arial"/>
          <w:i/>
        </w:rPr>
        <w:t>abitem</w:t>
      </w:r>
      <w:r w:rsidR="007260E5">
        <w:rPr>
          <w:rFonts w:cs="Arial"/>
        </w:rPr>
        <w:t xml:space="preserve"> de cadastro de um novo evento.</w:t>
      </w:r>
    </w:p>
    <w:p w14:paraId="5E530044" w14:textId="77777777" w:rsidR="00251749" w:rsidRDefault="00251749" w:rsidP="00251749">
      <w:pPr>
        <w:spacing w:line="360" w:lineRule="auto"/>
        <w:ind w:firstLine="568"/>
        <w:rPr>
          <w:rFonts w:cs="Arial"/>
        </w:rPr>
      </w:pPr>
    </w:p>
    <w:p w14:paraId="313E2837" w14:textId="77777777" w:rsidR="00251749" w:rsidRDefault="00251749" w:rsidP="00251749">
      <w:pPr>
        <w:spacing w:line="360" w:lineRule="auto"/>
        <w:ind w:firstLine="568"/>
        <w:rPr>
          <w:rFonts w:cs="Arial"/>
        </w:rPr>
      </w:pPr>
    </w:p>
    <w:p w14:paraId="35C3611F" w14:textId="20693BFD" w:rsidR="006372A3" w:rsidRDefault="00C11CAE" w:rsidP="005A0A04">
      <w:pPr>
        <w:pStyle w:val="Ttulo5"/>
        <w:spacing w:line="360" w:lineRule="auto"/>
      </w:pPr>
      <w:r>
        <w:t>Botões do Menu</w:t>
      </w:r>
    </w:p>
    <w:p w14:paraId="4A8EA9D4" w14:textId="36C779C9" w:rsidR="009A2DBA" w:rsidRDefault="006372A3" w:rsidP="007D6229">
      <w:pPr>
        <w:spacing w:line="360" w:lineRule="auto"/>
        <w:ind w:firstLine="708"/>
      </w:pPr>
      <w:r>
        <w:t xml:space="preserve">Abaixo do </w:t>
      </w:r>
      <w:r w:rsidRPr="006372A3">
        <w:rPr>
          <w:i/>
        </w:rPr>
        <w:t xml:space="preserve">widget </w:t>
      </w:r>
      <w:r w:rsidR="00A57378">
        <w:t>citado acima, tem</w:t>
      </w:r>
      <w:r>
        <w:t xml:space="preserve"> o layout que organiza os botões. São um total de 5 (cinco) botões, cada um possui a função de abrir um diferente tipo de formulário. Eles possuem um efeito </w:t>
      </w:r>
      <w:r w:rsidRPr="006372A3">
        <w:rPr>
          <w:i/>
        </w:rPr>
        <w:t>hover</w:t>
      </w:r>
      <w:r>
        <w:t xml:space="preserve">, isto é, na entrada com o mouse em cima deles a cor é alterada. </w:t>
      </w:r>
      <w:r w:rsidR="009A2DBA">
        <w:t>O botão volta com sua cor normal quando o mouse sai de cima dele.</w:t>
      </w:r>
    </w:p>
    <w:p w14:paraId="0F98BA7A" w14:textId="77777777" w:rsidR="009A2DBA" w:rsidRDefault="009A2DBA" w:rsidP="005A0A04">
      <w:pPr>
        <w:spacing w:line="360" w:lineRule="auto"/>
        <w:ind w:left="426"/>
      </w:pPr>
    </w:p>
    <w:p w14:paraId="20ECA083" w14:textId="77777777" w:rsidR="004F44DE" w:rsidRDefault="004F44DE" w:rsidP="005A0A04">
      <w:pPr>
        <w:spacing w:line="360" w:lineRule="auto"/>
        <w:ind w:left="426"/>
      </w:pPr>
    </w:p>
    <w:p w14:paraId="5EF43605" w14:textId="77777777" w:rsidR="004D539F" w:rsidRDefault="009A2DBA" w:rsidP="00BC66F1">
      <w:pPr>
        <w:keepNext/>
        <w:ind w:left="-283"/>
        <w:jc w:val="center"/>
      </w:pPr>
      <w:r>
        <w:rPr>
          <w:noProof/>
        </w:rPr>
        <w:drawing>
          <wp:inline distT="0" distB="0" distL="0" distR="0" wp14:anchorId="159F8071" wp14:editId="5B5AAA52">
            <wp:extent cx="672241" cy="776125"/>
            <wp:effectExtent l="0" t="0" r="0" b="5080"/>
            <wp:docPr id="18" name="Imagem 18" descr="E:\TCC\iStudent\Imagens\Ícones\Hor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CC\iStudent\Imagens\Ícones\Horar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2277" cy="776167"/>
                    </a:xfrm>
                    <a:prstGeom prst="rect">
                      <a:avLst/>
                    </a:prstGeom>
                    <a:noFill/>
                    <a:ln>
                      <a:noFill/>
                    </a:ln>
                  </pic:spPr>
                </pic:pic>
              </a:graphicData>
            </a:graphic>
          </wp:inline>
        </w:drawing>
      </w:r>
      <w:r>
        <w:t xml:space="preserve">      </w:t>
      </w:r>
      <w:r>
        <w:rPr>
          <w:noProof/>
        </w:rPr>
        <w:drawing>
          <wp:inline distT="0" distB="0" distL="0" distR="0" wp14:anchorId="6C483660" wp14:editId="5A9F7D1F">
            <wp:extent cx="673521" cy="777600"/>
            <wp:effectExtent l="0" t="0" r="0" b="3810"/>
            <wp:docPr id="19" name="Imagem 19" descr="E:\TCC\iStudent\Imagens\Ícones\Horari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CC\iStudent\Imagens\Ícones\Horario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521" cy="777600"/>
                    </a:xfrm>
                    <a:prstGeom prst="rect">
                      <a:avLst/>
                    </a:prstGeom>
                    <a:noFill/>
                    <a:ln>
                      <a:noFill/>
                    </a:ln>
                  </pic:spPr>
                </pic:pic>
              </a:graphicData>
            </a:graphic>
          </wp:inline>
        </w:drawing>
      </w:r>
    </w:p>
    <w:p w14:paraId="0858984D" w14:textId="4AA61D00" w:rsidR="009A2DBA" w:rsidRDefault="006B54EB" w:rsidP="00680DFE">
      <w:pPr>
        <w:pStyle w:val="Legenda"/>
      </w:pPr>
      <w:r>
        <w:t xml:space="preserve">   </w:t>
      </w:r>
      <w:bookmarkStart w:id="38" w:name="_Toc466997482"/>
      <w:r w:rsidR="004D539F">
        <w:t xml:space="preserve">Figura </w:t>
      </w:r>
      <w:r w:rsidR="0058346B">
        <w:fldChar w:fldCharType="begin"/>
      </w:r>
      <w:r w:rsidR="0058346B">
        <w:instrText xml:space="preserve"> SEQ Figura \* ARABIC </w:instrText>
      </w:r>
      <w:r w:rsidR="0058346B">
        <w:fldChar w:fldCharType="separate"/>
      </w:r>
      <w:r w:rsidR="00686C18">
        <w:rPr>
          <w:noProof/>
        </w:rPr>
        <w:t>10</w:t>
      </w:r>
      <w:r w:rsidR="0058346B">
        <w:rPr>
          <w:noProof/>
        </w:rPr>
        <w:fldChar w:fldCharType="end"/>
      </w:r>
      <w:r w:rsidR="00CB078E">
        <w:t xml:space="preserve"> – Botão padrão seguido de botão </w:t>
      </w:r>
      <w:r w:rsidR="00CB078E" w:rsidRPr="00CB078E">
        <w:rPr>
          <w:i/>
        </w:rPr>
        <w:t>hover</w:t>
      </w:r>
      <w:bookmarkEnd w:id="38"/>
    </w:p>
    <w:p w14:paraId="7B02FA89" w14:textId="2A1A961A" w:rsidR="009A2DBA" w:rsidRDefault="009A2DBA" w:rsidP="007D6229">
      <w:pPr>
        <w:spacing w:line="360" w:lineRule="auto"/>
        <w:ind w:firstLine="568"/>
      </w:pPr>
      <w:r>
        <w:lastRenderedPageBreak/>
        <w:t xml:space="preserve">Ao clique de um botão, duas funções são ativadas: A função responsável pela abertura do formulário requerido e a responsável pela troca do index do </w:t>
      </w:r>
      <w:r w:rsidRPr="009A2DBA">
        <w:rPr>
          <w:i/>
        </w:rPr>
        <w:t>tabcontrol</w:t>
      </w:r>
      <w:r>
        <w:t>.</w:t>
      </w:r>
    </w:p>
    <w:p w14:paraId="3D1C052C" w14:textId="77777777" w:rsidR="009A2DBA" w:rsidRDefault="009A2DBA" w:rsidP="005A0A04">
      <w:pPr>
        <w:spacing w:line="360" w:lineRule="auto"/>
      </w:pPr>
    </w:p>
    <w:p w14:paraId="754EE970" w14:textId="35403B78" w:rsidR="009A2DBA" w:rsidRDefault="00EE38E9" w:rsidP="005A0A04">
      <w:pPr>
        <w:spacing w:line="360" w:lineRule="auto"/>
      </w:pPr>
      <w:r>
        <w:t xml:space="preserve"> - Função </w:t>
      </w:r>
      <w:r w:rsidRPr="00150E26">
        <w:rPr>
          <w:b/>
        </w:rPr>
        <w:t>a</w:t>
      </w:r>
      <w:r w:rsidR="009A2DBA" w:rsidRPr="00150E26">
        <w:rPr>
          <w:b/>
        </w:rPr>
        <w:t>brirForm</w:t>
      </w:r>
      <w:r w:rsidR="009A2DBA" w:rsidRPr="00406F8F">
        <w:rPr>
          <w:b/>
        </w:rPr>
        <w:t>:</w:t>
      </w:r>
    </w:p>
    <w:p w14:paraId="1BB62795" w14:textId="77777777" w:rsidR="00B506EB" w:rsidRDefault="00B506EB" w:rsidP="005A0A04">
      <w:pPr>
        <w:spacing w:line="360" w:lineRule="auto"/>
        <w:jc w:val="left"/>
        <w:rPr>
          <w:noProof/>
        </w:rPr>
      </w:pPr>
    </w:p>
    <w:p w14:paraId="1F34C3D8" w14:textId="77777777" w:rsidR="00CB078E" w:rsidRDefault="00CB078E" w:rsidP="005A0A04">
      <w:pPr>
        <w:spacing w:line="360" w:lineRule="auto"/>
        <w:jc w:val="left"/>
        <w:rPr>
          <w:noProof/>
        </w:rPr>
        <w:sectPr w:rsidR="00CB078E" w:rsidSect="00E82B9B">
          <w:type w:val="continuous"/>
          <w:pgSz w:w="12240" w:h="15840"/>
          <w:pgMar w:top="1701" w:right="1134" w:bottom="1134" w:left="1701" w:header="709" w:footer="709" w:gutter="0"/>
          <w:cols w:space="708"/>
          <w:docGrid w:linePitch="360"/>
        </w:sectPr>
      </w:pPr>
    </w:p>
    <w:p w14:paraId="727905A8" w14:textId="77777777" w:rsidR="004D539F" w:rsidRDefault="009A2DBA" w:rsidP="001D62FB">
      <w:pPr>
        <w:keepNext/>
      </w:pPr>
      <w:r>
        <w:rPr>
          <w:noProof/>
        </w:rPr>
        <w:drawing>
          <wp:inline distT="0" distB="0" distL="0" distR="0" wp14:anchorId="76DA4566" wp14:editId="3DB72B3A">
            <wp:extent cx="3013696" cy="2372264"/>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Lst>
                    </a:blip>
                    <a:srcRect l="22616" t="26258" r="44461" b="27666"/>
                    <a:stretch/>
                  </pic:blipFill>
                  <pic:spPr bwMode="auto">
                    <a:xfrm>
                      <a:off x="0" y="0"/>
                      <a:ext cx="3013696" cy="2372264"/>
                    </a:xfrm>
                    <a:prstGeom prst="rect">
                      <a:avLst/>
                    </a:prstGeom>
                    <a:ln>
                      <a:noFill/>
                    </a:ln>
                    <a:extLst>
                      <a:ext uri="{53640926-AAD7-44D8-BBD7-CCE9431645EC}">
                        <a14:shadowObscured xmlns:a14="http://schemas.microsoft.com/office/drawing/2010/main"/>
                      </a:ext>
                    </a:extLst>
                  </pic:spPr>
                </pic:pic>
              </a:graphicData>
            </a:graphic>
          </wp:inline>
        </w:drawing>
      </w:r>
    </w:p>
    <w:p w14:paraId="27DAE8F5" w14:textId="0D520A4E" w:rsidR="004D539F" w:rsidRDefault="004D539F" w:rsidP="00680DFE">
      <w:pPr>
        <w:pStyle w:val="Legenda"/>
      </w:pPr>
      <w:bookmarkStart w:id="39" w:name="_Toc466997483"/>
      <w:r>
        <w:t xml:space="preserve">Figura </w:t>
      </w:r>
      <w:r w:rsidR="0058346B">
        <w:fldChar w:fldCharType="begin"/>
      </w:r>
      <w:r w:rsidR="0058346B">
        <w:instrText xml:space="preserve"> SEQ Figura \* ARABIC </w:instrText>
      </w:r>
      <w:r w:rsidR="0058346B">
        <w:fldChar w:fldCharType="separate"/>
      </w:r>
      <w:r w:rsidR="00686C18">
        <w:rPr>
          <w:noProof/>
        </w:rPr>
        <w:t>11</w:t>
      </w:r>
      <w:r w:rsidR="0058346B">
        <w:rPr>
          <w:noProof/>
        </w:rPr>
        <w:fldChar w:fldCharType="end"/>
      </w:r>
      <w:r w:rsidR="00BC6C32">
        <w:t xml:space="preserve"> - Código da Função</w:t>
      </w:r>
      <w:bookmarkEnd w:id="39"/>
    </w:p>
    <w:p w14:paraId="459CA703" w14:textId="77777777" w:rsidR="00643C8F" w:rsidRDefault="00643C8F" w:rsidP="00462EDA">
      <w:pPr>
        <w:spacing w:line="360" w:lineRule="auto"/>
      </w:pPr>
    </w:p>
    <w:p w14:paraId="25BFECD7" w14:textId="77777777" w:rsidR="00643C8F" w:rsidRDefault="00643C8F" w:rsidP="00462EDA">
      <w:pPr>
        <w:spacing w:line="360" w:lineRule="auto"/>
      </w:pPr>
    </w:p>
    <w:p w14:paraId="4EEDCA46" w14:textId="77777777" w:rsidR="00643C8F" w:rsidRDefault="00643C8F" w:rsidP="00462EDA">
      <w:pPr>
        <w:spacing w:line="360" w:lineRule="auto"/>
      </w:pPr>
    </w:p>
    <w:p w14:paraId="1375B4ED" w14:textId="77777777" w:rsidR="00643C8F" w:rsidRDefault="00643C8F" w:rsidP="00462EDA">
      <w:pPr>
        <w:spacing w:line="360" w:lineRule="auto"/>
      </w:pPr>
    </w:p>
    <w:p w14:paraId="25AAA53E" w14:textId="77777777" w:rsidR="00643C8F" w:rsidRDefault="00643C8F" w:rsidP="00462EDA">
      <w:pPr>
        <w:spacing w:line="360" w:lineRule="auto"/>
      </w:pPr>
    </w:p>
    <w:p w14:paraId="1E91F765" w14:textId="77777777" w:rsidR="00643C8F" w:rsidRDefault="00643C8F" w:rsidP="00462EDA">
      <w:pPr>
        <w:spacing w:line="360" w:lineRule="auto"/>
      </w:pPr>
    </w:p>
    <w:p w14:paraId="60CC9630" w14:textId="77777777" w:rsidR="00643C8F" w:rsidRDefault="00643C8F" w:rsidP="00462EDA">
      <w:pPr>
        <w:spacing w:line="360" w:lineRule="auto"/>
      </w:pPr>
    </w:p>
    <w:p w14:paraId="23AA87A1" w14:textId="77777777" w:rsidR="00643C8F" w:rsidRDefault="00643C8F" w:rsidP="00462EDA">
      <w:pPr>
        <w:spacing w:line="360" w:lineRule="auto"/>
      </w:pPr>
    </w:p>
    <w:p w14:paraId="6021FD4F" w14:textId="77777777" w:rsidR="00643C8F" w:rsidRDefault="00643C8F" w:rsidP="00462EDA">
      <w:pPr>
        <w:spacing w:line="360" w:lineRule="auto"/>
      </w:pPr>
    </w:p>
    <w:p w14:paraId="12FFA707" w14:textId="77777777" w:rsidR="00643C8F" w:rsidRDefault="00643C8F" w:rsidP="00462EDA">
      <w:pPr>
        <w:spacing w:line="360" w:lineRule="auto"/>
      </w:pPr>
    </w:p>
    <w:p w14:paraId="74B77D86" w14:textId="77777777" w:rsidR="00643C8F" w:rsidRDefault="00643C8F" w:rsidP="00462EDA">
      <w:pPr>
        <w:spacing w:line="360" w:lineRule="auto"/>
      </w:pPr>
    </w:p>
    <w:p w14:paraId="3E57708C" w14:textId="77777777" w:rsidR="00643C8F" w:rsidRDefault="00643C8F" w:rsidP="00462EDA">
      <w:pPr>
        <w:spacing w:line="360" w:lineRule="auto"/>
      </w:pPr>
    </w:p>
    <w:p w14:paraId="3B856FDE" w14:textId="77777777" w:rsidR="00643C8F" w:rsidRDefault="00643C8F" w:rsidP="00462EDA">
      <w:pPr>
        <w:spacing w:line="360" w:lineRule="auto"/>
      </w:pPr>
    </w:p>
    <w:p w14:paraId="09217CA8" w14:textId="77777777" w:rsidR="00643C8F" w:rsidRDefault="00643C8F" w:rsidP="00462EDA">
      <w:pPr>
        <w:spacing w:line="360" w:lineRule="auto"/>
      </w:pPr>
    </w:p>
    <w:p w14:paraId="64B7E6CF" w14:textId="77777777" w:rsidR="00643C8F" w:rsidRDefault="00643C8F" w:rsidP="00462EDA">
      <w:pPr>
        <w:spacing w:line="360" w:lineRule="auto"/>
      </w:pPr>
    </w:p>
    <w:p w14:paraId="7E1E92B9" w14:textId="77777777" w:rsidR="00643C8F" w:rsidRDefault="00643C8F" w:rsidP="00462EDA">
      <w:pPr>
        <w:spacing w:line="360" w:lineRule="auto"/>
      </w:pPr>
    </w:p>
    <w:p w14:paraId="4F16DC60" w14:textId="0CAD1FF3" w:rsidR="00B506EB" w:rsidRDefault="00B506EB" w:rsidP="00643C8F">
      <w:pPr>
        <w:spacing w:line="360" w:lineRule="auto"/>
        <w:ind w:firstLine="708"/>
      </w:pPr>
      <w:r>
        <w:t xml:space="preserve">A função acima verifica, primeiramente, se a variável FActiveForm do tipo </w:t>
      </w:r>
      <w:r w:rsidR="007D6229">
        <w:t xml:space="preserve">            </w:t>
      </w:r>
      <w:r>
        <w:t>TForm, definida no formulário principal, está vazia. Se estiver, asso</w:t>
      </w:r>
      <w:r w:rsidR="00905D60">
        <w:t xml:space="preserve">cia-se </w:t>
      </w:r>
      <w:r>
        <w:t>no tipo de classe da variável o tipo AFormClass. Ca</w:t>
      </w:r>
      <w:r w:rsidR="00667C7A">
        <w:t xml:space="preserve">so a variável não esteja vazia, se </w:t>
      </w:r>
      <w:r w:rsidR="00A0183E">
        <w:t>limpa</w:t>
      </w:r>
      <w:r w:rsidR="00905D60">
        <w:t xml:space="preserve"> </w:t>
      </w:r>
      <w:r>
        <w:t xml:space="preserve">executando os comandos de </w:t>
      </w:r>
      <w:r w:rsidRPr="009A2DBA">
        <w:rPr>
          <w:i/>
        </w:rPr>
        <w:t xml:space="preserve">DisposeOf </w:t>
      </w:r>
      <w:r>
        <w:t xml:space="preserve">e </w:t>
      </w:r>
      <w:r w:rsidR="00905D60">
        <w:t>se atribui</w:t>
      </w:r>
      <w:r>
        <w:t xml:space="preserve"> o </w:t>
      </w:r>
      <w:r w:rsidRPr="009A2DBA">
        <w:rPr>
          <w:i/>
        </w:rPr>
        <w:t>nil</w:t>
      </w:r>
      <w:r w:rsidR="00905D60">
        <w:t xml:space="preserve"> a</w:t>
      </w:r>
      <w:r>
        <w:t xml:space="preserve"> variável.  </w:t>
      </w:r>
    </w:p>
    <w:p w14:paraId="7F32FBED" w14:textId="1E31791B" w:rsidR="00B506EB" w:rsidRDefault="00B506EB" w:rsidP="00462EDA">
      <w:pPr>
        <w:spacing w:line="360" w:lineRule="auto"/>
        <w:sectPr w:rsidR="00B506EB" w:rsidSect="00E82B9B">
          <w:type w:val="continuous"/>
          <w:pgSz w:w="12240" w:h="15840"/>
          <w:pgMar w:top="1701" w:right="1134" w:bottom="1134" w:left="1701" w:header="709" w:footer="709" w:gutter="0"/>
          <w:cols w:num="2" w:space="708"/>
          <w:docGrid w:linePitch="360"/>
        </w:sectPr>
      </w:pPr>
      <w:r>
        <w:t xml:space="preserve">Após a verificação </w:t>
      </w:r>
      <w:r w:rsidR="00905D60">
        <w:t>é criado</w:t>
      </w:r>
      <w:r>
        <w:t xml:space="preserve"> um novo formulário, </w:t>
      </w:r>
      <w:r w:rsidR="00905D60">
        <w:t>movendo</w:t>
      </w:r>
      <w:r>
        <w:t xml:space="preserve"> todos os componentes do </w:t>
      </w:r>
      <w:r w:rsidRPr="00EE38E9">
        <w:rPr>
          <w:i/>
        </w:rPr>
        <w:t>form</w:t>
      </w:r>
      <w:r>
        <w:t xml:space="preserve"> criado para o layout ‘Apoio</w:t>
      </w:r>
      <w:r w:rsidR="006D75C7">
        <w:t>’ criado no terceiro t</w:t>
      </w:r>
      <w:r w:rsidR="007260E5">
        <w:t>ab item.</w:t>
      </w:r>
    </w:p>
    <w:p w14:paraId="0949EE8C" w14:textId="77777777" w:rsidR="00EE38E9" w:rsidRDefault="00EE38E9" w:rsidP="007260E5">
      <w:pPr>
        <w:spacing w:line="360" w:lineRule="auto"/>
      </w:pPr>
    </w:p>
    <w:p w14:paraId="6ACE87AD" w14:textId="50B82B4D" w:rsidR="00EE38E9" w:rsidRDefault="00EE38E9" w:rsidP="005A0A04">
      <w:pPr>
        <w:spacing w:line="360" w:lineRule="auto"/>
      </w:pPr>
      <w:r>
        <w:t xml:space="preserve"> - Função </w:t>
      </w:r>
      <w:r w:rsidRPr="00406F8F">
        <w:rPr>
          <w:b/>
        </w:rPr>
        <w:t>mudarAba:</w:t>
      </w:r>
    </w:p>
    <w:p w14:paraId="7B8BEC88" w14:textId="77777777" w:rsidR="00EE38E9" w:rsidRDefault="00EE38E9" w:rsidP="005A0A04">
      <w:pPr>
        <w:spacing w:line="360" w:lineRule="auto"/>
        <w:ind w:firstLine="426"/>
        <w:rPr>
          <w:noProof/>
        </w:rPr>
      </w:pPr>
      <w:r>
        <w:t xml:space="preserve"> </w:t>
      </w:r>
    </w:p>
    <w:p w14:paraId="19EE6B8C" w14:textId="77777777" w:rsidR="004D539F" w:rsidRDefault="00EE38E9" w:rsidP="00BC66F1">
      <w:pPr>
        <w:keepNext/>
        <w:ind w:left="-510" w:firstLine="426"/>
        <w:jc w:val="center"/>
      </w:pPr>
      <w:r>
        <w:rPr>
          <w:noProof/>
        </w:rPr>
        <w:drawing>
          <wp:inline distT="0" distB="0" distL="0" distR="0" wp14:anchorId="73742BBB" wp14:editId="093EB020">
            <wp:extent cx="3874462" cy="664234"/>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Lst>
                    </a:blip>
                    <a:srcRect l="22952" t="47260" r="36615" b="41650"/>
                    <a:stretch/>
                  </pic:blipFill>
                  <pic:spPr bwMode="auto">
                    <a:xfrm>
                      <a:off x="0" y="0"/>
                      <a:ext cx="3882746" cy="665654"/>
                    </a:xfrm>
                    <a:prstGeom prst="rect">
                      <a:avLst/>
                    </a:prstGeom>
                    <a:ln>
                      <a:noFill/>
                    </a:ln>
                    <a:extLst>
                      <a:ext uri="{53640926-AAD7-44D8-BBD7-CCE9431645EC}">
                        <a14:shadowObscured xmlns:a14="http://schemas.microsoft.com/office/drawing/2010/main"/>
                      </a:ext>
                    </a:extLst>
                  </pic:spPr>
                </pic:pic>
              </a:graphicData>
            </a:graphic>
          </wp:inline>
        </w:drawing>
      </w:r>
    </w:p>
    <w:p w14:paraId="488521AF" w14:textId="10D942FA" w:rsidR="00EE38E9" w:rsidRDefault="00BC66F1" w:rsidP="00680DFE">
      <w:pPr>
        <w:pStyle w:val="Legenda"/>
      </w:pPr>
      <w:r>
        <w:t xml:space="preserve">   </w:t>
      </w:r>
      <w:bookmarkStart w:id="40" w:name="_Toc466997484"/>
      <w:r w:rsidR="004D539F">
        <w:t xml:space="preserve">Figura </w:t>
      </w:r>
      <w:r w:rsidR="0058346B">
        <w:fldChar w:fldCharType="begin"/>
      </w:r>
      <w:r w:rsidR="0058346B">
        <w:instrText xml:space="preserve"> SEQ Figura \* ARABIC </w:instrText>
      </w:r>
      <w:r w:rsidR="0058346B">
        <w:fldChar w:fldCharType="separate"/>
      </w:r>
      <w:r w:rsidR="00686C18">
        <w:rPr>
          <w:noProof/>
        </w:rPr>
        <w:t>12</w:t>
      </w:r>
      <w:r w:rsidR="0058346B">
        <w:rPr>
          <w:noProof/>
        </w:rPr>
        <w:fldChar w:fldCharType="end"/>
      </w:r>
      <w:r w:rsidR="00BC6C32">
        <w:t xml:space="preserve"> - Código da Função</w:t>
      </w:r>
      <w:bookmarkEnd w:id="40"/>
    </w:p>
    <w:p w14:paraId="10993E48" w14:textId="57E2D77D" w:rsidR="0062398D" w:rsidRDefault="0062398D" w:rsidP="005A0A04">
      <w:pPr>
        <w:spacing w:line="360" w:lineRule="auto"/>
        <w:jc w:val="left"/>
      </w:pPr>
    </w:p>
    <w:p w14:paraId="3471AB9B" w14:textId="0267B643" w:rsidR="00EE38E9" w:rsidRDefault="00EE38E9" w:rsidP="007D6229">
      <w:pPr>
        <w:spacing w:line="360" w:lineRule="auto"/>
        <w:ind w:firstLine="567"/>
      </w:pPr>
      <w:r>
        <w:t>A função é simples</w:t>
      </w:r>
      <w:r w:rsidR="004F2C39">
        <w:t>:</w:t>
      </w:r>
      <w:r>
        <w:t xml:space="preserve"> pelos parâmetro</w:t>
      </w:r>
      <w:r w:rsidR="00667C7A">
        <w:t>s requeridos na função indica-se</w:t>
      </w:r>
      <w:r>
        <w:t xml:space="preserve"> o </w:t>
      </w:r>
      <w:r w:rsidR="004F2C39">
        <w:rPr>
          <w:i/>
        </w:rPr>
        <w:t>tab item</w:t>
      </w:r>
      <w:r>
        <w:t xml:space="preserve"> e o </w:t>
      </w:r>
      <w:r w:rsidRPr="00EE38E9">
        <w:rPr>
          <w:i/>
        </w:rPr>
        <w:t>sender</w:t>
      </w:r>
      <w:r>
        <w:t xml:space="preserve">. </w:t>
      </w:r>
      <w:r w:rsidR="00A0183E">
        <w:t>Com esses parâmetros modifica-se</w:t>
      </w:r>
      <w:r w:rsidR="004F2C39">
        <w:t xml:space="preserve"> as propriedades da ação ‘actMudarAba’ do </w:t>
      </w:r>
      <w:r w:rsidR="004F2C39" w:rsidRPr="004F2C39">
        <w:rPr>
          <w:i/>
        </w:rPr>
        <w:t>Action List</w:t>
      </w:r>
      <w:r w:rsidR="004F2C39">
        <w:t xml:space="preserve">. Depois </w:t>
      </w:r>
      <w:r w:rsidR="00A0183E">
        <w:t>é executada</w:t>
      </w:r>
      <w:r w:rsidR="004F2C39">
        <w:t xml:space="preserve">, criando o efeito de transição entre os dois </w:t>
      </w:r>
      <w:r w:rsidR="004F2C39" w:rsidRPr="004F2C39">
        <w:rPr>
          <w:i/>
        </w:rPr>
        <w:t>tabs</w:t>
      </w:r>
      <w:r w:rsidR="004F2C39">
        <w:t>.</w:t>
      </w:r>
    </w:p>
    <w:p w14:paraId="07D120F2" w14:textId="77777777" w:rsidR="00EE38E9" w:rsidRDefault="00EE38E9" w:rsidP="005A0A04">
      <w:pPr>
        <w:spacing w:line="360" w:lineRule="auto"/>
        <w:jc w:val="left"/>
      </w:pPr>
    </w:p>
    <w:p w14:paraId="7CE989E6" w14:textId="77777777" w:rsidR="00EE38E9" w:rsidRDefault="00EE38E9" w:rsidP="005A0A04">
      <w:pPr>
        <w:spacing w:line="360" w:lineRule="auto"/>
        <w:jc w:val="left"/>
      </w:pPr>
    </w:p>
    <w:p w14:paraId="265C4048" w14:textId="6665F58B" w:rsidR="00EE38E9" w:rsidRDefault="00C11CAE" w:rsidP="0005269C">
      <w:pPr>
        <w:pStyle w:val="Ttulo4"/>
        <w:spacing w:line="360" w:lineRule="auto"/>
        <w:ind w:left="1712"/>
        <w:jc w:val="left"/>
      </w:pPr>
      <w:r>
        <w:t>Terceiro Tab Item: Apoio</w:t>
      </w:r>
    </w:p>
    <w:p w14:paraId="76F43FB6" w14:textId="133D189D" w:rsidR="00251749" w:rsidRDefault="006219EB" w:rsidP="00251749">
      <w:pPr>
        <w:spacing w:line="360" w:lineRule="auto"/>
        <w:ind w:firstLine="567"/>
      </w:pPr>
      <w:r>
        <w:t xml:space="preserve">A </w:t>
      </w:r>
      <w:r w:rsidRPr="006219EB">
        <w:rPr>
          <w:i/>
        </w:rPr>
        <w:t>tab</w:t>
      </w:r>
      <w:r w:rsidR="0028693B">
        <w:t xml:space="preserve"> item </w:t>
      </w:r>
      <w:r w:rsidR="0028693B" w:rsidRPr="0028693B">
        <w:rPr>
          <w:b/>
        </w:rPr>
        <w:t>Apoio</w:t>
      </w:r>
      <w:r>
        <w:t xml:space="preserve"> é uma </w:t>
      </w:r>
      <w:r w:rsidRPr="006219EB">
        <w:rPr>
          <w:i/>
        </w:rPr>
        <w:t>tab</w:t>
      </w:r>
      <w:r>
        <w:t xml:space="preserve"> vazia. Nela está </w:t>
      </w:r>
      <w:r w:rsidR="0028693B">
        <w:t>localizado</w:t>
      </w:r>
      <w:r>
        <w:t xml:space="preserve"> o componente ‘</w:t>
      </w:r>
      <w:r w:rsidR="005F31F2">
        <w:t xml:space="preserve">Layout </w:t>
      </w:r>
      <w:r>
        <w:t>Apoio</w:t>
      </w:r>
      <w:r w:rsidR="005F31F2">
        <w:t xml:space="preserve">’ responsável por carregar os componentes de outros </w:t>
      </w:r>
      <w:r w:rsidR="005F31F2" w:rsidRPr="005F31F2">
        <w:rPr>
          <w:i/>
        </w:rPr>
        <w:t>form</w:t>
      </w:r>
      <w:r w:rsidR="005F31F2">
        <w:rPr>
          <w:i/>
        </w:rPr>
        <w:t>s</w:t>
      </w:r>
      <w:r w:rsidR="005F31F2">
        <w:t xml:space="preserve"> nele mesmo. Sendo essa sua única função.</w:t>
      </w:r>
    </w:p>
    <w:p w14:paraId="29E5FD4D" w14:textId="77777777" w:rsidR="00251749" w:rsidRDefault="00251749" w:rsidP="00251749">
      <w:pPr>
        <w:spacing w:line="360" w:lineRule="auto"/>
        <w:ind w:firstLine="567"/>
      </w:pPr>
    </w:p>
    <w:p w14:paraId="2EF8D102" w14:textId="0D281186" w:rsidR="006219EB" w:rsidRDefault="001F1E0E" w:rsidP="0005269C">
      <w:pPr>
        <w:pStyle w:val="Ttulo3"/>
        <w:spacing w:line="360" w:lineRule="auto"/>
        <w:ind w:left="1003"/>
        <w:jc w:val="left"/>
      </w:pPr>
      <w:bookmarkStart w:id="41" w:name="_Toc467333154"/>
      <w:r>
        <w:t>Formulário de A</w:t>
      </w:r>
      <w:r w:rsidR="005F31F2">
        <w:t>genda</w:t>
      </w:r>
      <w:bookmarkEnd w:id="41"/>
    </w:p>
    <w:p w14:paraId="6C07DEBA" w14:textId="7F21F910" w:rsidR="005F31F2" w:rsidRDefault="005F31F2" w:rsidP="0005269C">
      <w:pPr>
        <w:pStyle w:val="Ttulo4"/>
        <w:spacing w:line="360" w:lineRule="auto"/>
        <w:ind w:left="1712"/>
        <w:jc w:val="left"/>
      </w:pPr>
      <w:r>
        <w:t>Primeiro Tab</w:t>
      </w:r>
      <w:r w:rsidR="00C11CAE">
        <w:t xml:space="preserve"> Item</w:t>
      </w:r>
      <w:r>
        <w:t>: Agenda</w:t>
      </w:r>
      <w:r>
        <w:tab/>
      </w:r>
    </w:p>
    <w:p w14:paraId="34FCF607" w14:textId="77777777" w:rsidR="00A6161B" w:rsidRDefault="00A6161B" w:rsidP="00906E7D">
      <w:pPr>
        <w:pStyle w:val="texto"/>
        <w:rPr>
          <w:noProof/>
        </w:rPr>
      </w:pPr>
    </w:p>
    <w:p w14:paraId="71EE49A2" w14:textId="5C88D724" w:rsidR="004D539F" w:rsidRDefault="00BC66F1" w:rsidP="008579D5">
      <w:pPr>
        <w:pStyle w:val="texto"/>
        <w:jc w:val="center"/>
      </w:pPr>
      <w:r>
        <w:rPr>
          <w:noProof/>
          <w:snapToGrid/>
          <w:shd w:val="clear" w:color="auto" w:fill="auto"/>
        </w:rPr>
        <w:lastRenderedPageBreak/>
        <mc:AlternateContent>
          <mc:Choice Requires="wps">
            <w:drawing>
              <wp:anchor distT="0" distB="0" distL="114300" distR="114300" simplePos="0" relativeHeight="251672576" behindDoc="0" locked="0" layoutInCell="1" allowOverlap="1" wp14:anchorId="6AF52FA6" wp14:editId="446C7BE1">
                <wp:simplePos x="0" y="0"/>
                <wp:positionH relativeFrom="column">
                  <wp:posOffset>496570</wp:posOffset>
                </wp:positionH>
                <wp:positionV relativeFrom="paragraph">
                  <wp:posOffset>756285</wp:posOffset>
                </wp:positionV>
                <wp:extent cx="1259205" cy="283845"/>
                <wp:effectExtent l="0" t="0" r="0" b="1905"/>
                <wp:wrapNone/>
                <wp:docPr id="23" name="Caixa de texto 23"/>
                <wp:cNvGraphicFramePr/>
                <a:graphic xmlns:a="http://schemas.openxmlformats.org/drawingml/2006/main">
                  <a:graphicData uri="http://schemas.microsoft.com/office/word/2010/wordprocessingShape">
                    <wps:wsp>
                      <wps:cNvSpPr txBox="1"/>
                      <wps:spPr>
                        <a:xfrm>
                          <a:off x="0" y="0"/>
                          <a:ext cx="125920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5AD843" w14:textId="4EB7765E" w:rsidR="003A09AA" w:rsidRDefault="003A09AA" w:rsidP="00B10C55">
                            <w:pPr>
                              <w:jc w:val="center"/>
                              <w:rPr>
                                <w:rFonts w:cs="Arial"/>
                                <w:sz w:val="20"/>
                              </w:rPr>
                            </w:pPr>
                            <w:r>
                              <w:rPr>
                                <w:rFonts w:cs="Arial"/>
                                <w:sz w:val="20"/>
                              </w:rPr>
                              <w:t>Botões de Ação</w:t>
                            </w:r>
                          </w:p>
                          <w:p w14:paraId="3D27708F" w14:textId="77777777" w:rsidR="003A09AA" w:rsidRPr="0062398D" w:rsidRDefault="003A09AA" w:rsidP="00B10C55">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52FA6" id="Caixa de texto 23" o:spid="_x0000_s1028" type="#_x0000_t202" style="position:absolute;left:0;text-align:left;margin-left:39.1pt;margin-top:59.55pt;width:99.15pt;height:22.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" filled="f" stroked="f" strokeweight=".5pt">
                <v:textbox>
                  <w:txbxContent>
                    <w:p w14:paraId="495AD843" w14:textId="4EB7765E" w:rsidR="003A09AA" w:rsidRDefault="003A09AA" w:rsidP="00B10C55">
                      <w:pPr>
                        <w:jc w:val="center"/>
                        <w:rPr>
                          <w:rFonts w:cs="Arial"/>
                          <w:sz w:val="20"/>
                        </w:rPr>
                      </w:pPr>
                      <w:r>
                        <w:rPr>
                          <w:rFonts w:cs="Arial"/>
                          <w:sz w:val="20"/>
                        </w:rPr>
                        <w:t>Botões de Ação</w:t>
                      </w:r>
                    </w:p>
                    <w:p w14:paraId="3D27708F" w14:textId="77777777" w:rsidR="003A09AA" w:rsidRPr="0062398D" w:rsidRDefault="003A09AA" w:rsidP="00B10C55">
                      <w:pPr>
                        <w:jc w:val="center"/>
                        <w:rPr>
                          <w:rFonts w:cs="Arial"/>
                          <w:sz w:val="20"/>
                        </w:rPr>
                      </w:pPr>
                    </w:p>
                  </w:txbxContent>
                </v:textbox>
              </v:shape>
            </w:pict>
          </mc:Fallback>
        </mc:AlternateContent>
      </w:r>
      <w:r>
        <w:rPr>
          <w:noProof/>
          <w:snapToGrid/>
          <w:shd w:val="clear" w:color="auto" w:fill="auto"/>
        </w:rPr>
        <mc:AlternateContent>
          <mc:Choice Requires="wps">
            <w:drawing>
              <wp:anchor distT="0" distB="0" distL="114300" distR="114300" simplePos="0" relativeHeight="251670528" behindDoc="0" locked="0" layoutInCell="1" allowOverlap="1" wp14:anchorId="00A7CEF2" wp14:editId="08B25B45">
                <wp:simplePos x="0" y="0"/>
                <wp:positionH relativeFrom="column">
                  <wp:posOffset>605790</wp:posOffset>
                </wp:positionH>
                <wp:positionV relativeFrom="paragraph">
                  <wp:posOffset>1040130</wp:posOffset>
                </wp:positionV>
                <wp:extent cx="1716405" cy="0"/>
                <wp:effectExtent l="0" t="0" r="17145" b="19050"/>
                <wp:wrapNone/>
                <wp:docPr id="22" name="Conector reto 22"/>
                <wp:cNvGraphicFramePr/>
                <a:graphic xmlns:a="http://schemas.openxmlformats.org/drawingml/2006/main">
                  <a:graphicData uri="http://schemas.microsoft.com/office/word/2010/wordprocessingShape">
                    <wps:wsp>
                      <wps:cNvCnPr/>
                      <wps:spPr>
                        <a:xfrm>
                          <a:off x="0" y="0"/>
                          <a:ext cx="17164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1C2B5A" id="Conector reto 22" o:spid="_x0000_s1026" style="position:absolute;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7pt,81.9pt" to="182.85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" strokecolor="black [3040]" strokeweight="1.5pt"/>
            </w:pict>
          </mc:Fallback>
        </mc:AlternateContent>
      </w:r>
      <w:r>
        <w:rPr>
          <w:noProof/>
        </w:rPr>
        <w:drawing>
          <wp:inline distT="0" distB="0" distL="0" distR="0" wp14:anchorId="55FC8C8B" wp14:editId="54A89BB8">
            <wp:extent cx="1830853" cy="31680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9012" t="18477" r="38964" b="20551"/>
                    <a:stretch/>
                  </pic:blipFill>
                  <pic:spPr bwMode="auto">
                    <a:xfrm>
                      <a:off x="0" y="0"/>
                      <a:ext cx="1830853" cy="3168000"/>
                    </a:xfrm>
                    <a:prstGeom prst="rect">
                      <a:avLst/>
                    </a:prstGeom>
                    <a:ln>
                      <a:noFill/>
                    </a:ln>
                    <a:extLst>
                      <a:ext uri="{53640926-AAD7-44D8-BBD7-CCE9431645EC}">
                        <a14:shadowObscured xmlns:a14="http://schemas.microsoft.com/office/drawing/2010/main"/>
                      </a:ext>
                    </a:extLst>
                  </pic:spPr>
                </pic:pic>
              </a:graphicData>
            </a:graphic>
          </wp:inline>
        </w:drawing>
      </w:r>
      <w:r w:rsidR="00B10C55">
        <w:rPr>
          <w:noProof/>
          <w:snapToGrid/>
          <w:shd w:val="clear" w:color="auto" w:fill="auto"/>
        </w:rPr>
        <mc:AlternateContent>
          <mc:Choice Requires="wps">
            <w:drawing>
              <wp:anchor distT="0" distB="0" distL="114300" distR="114300" simplePos="0" relativeHeight="251676672" behindDoc="0" locked="0" layoutInCell="1" allowOverlap="1" wp14:anchorId="673F3DDE" wp14:editId="299F8D9A">
                <wp:simplePos x="0" y="0"/>
                <wp:positionH relativeFrom="column">
                  <wp:posOffset>4311015</wp:posOffset>
                </wp:positionH>
                <wp:positionV relativeFrom="paragraph">
                  <wp:posOffset>1515374</wp:posOffset>
                </wp:positionV>
                <wp:extent cx="1362974" cy="283845"/>
                <wp:effectExtent l="0" t="0" r="0" b="1905"/>
                <wp:wrapNone/>
                <wp:docPr id="25" name="Caixa de texto 25"/>
                <wp:cNvGraphicFramePr/>
                <a:graphic xmlns:a="http://schemas.openxmlformats.org/drawingml/2006/main">
                  <a:graphicData uri="http://schemas.microsoft.com/office/word/2010/wordprocessingShape">
                    <wps:wsp>
                      <wps:cNvSpPr txBox="1"/>
                      <wps:spPr>
                        <a:xfrm>
                          <a:off x="0" y="0"/>
                          <a:ext cx="1362974"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37E52E" w14:textId="728650D8" w:rsidR="003A09AA" w:rsidRDefault="003A09AA" w:rsidP="00B10C55">
                            <w:pPr>
                              <w:rPr>
                                <w:rFonts w:cs="Arial"/>
                                <w:sz w:val="20"/>
                              </w:rPr>
                            </w:pPr>
                            <w:r>
                              <w:rPr>
                                <w:rFonts w:cs="Arial"/>
                                <w:sz w:val="20"/>
                              </w:rPr>
                              <w:t>Eventos Agendados</w:t>
                            </w:r>
                          </w:p>
                          <w:p w14:paraId="74E78FD8" w14:textId="77777777" w:rsidR="003A09AA" w:rsidRDefault="003A09AA" w:rsidP="00B10C55">
                            <w:pPr>
                              <w:rPr>
                                <w:rFonts w:cs="Arial"/>
                                <w:sz w:val="20"/>
                              </w:rPr>
                            </w:pPr>
                          </w:p>
                          <w:p w14:paraId="105FE271" w14:textId="77777777" w:rsidR="003A09AA" w:rsidRPr="0062398D" w:rsidRDefault="003A09AA" w:rsidP="00B10C55">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F3DDE" id="Caixa de texto 25" o:spid="_x0000_s1029" type="#_x0000_t202" style="position:absolute;left:0;text-align:left;margin-left:339.45pt;margin-top:119.3pt;width:107.3pt;height:22.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" filled="f" stroked="f" strokeweight=".5pt">
                <v:textbox>
                  <w:txbxContent>
                    <w:p w14:paraId="1937E52E" w14:textId="728650D8" w:rsidR="003A09AA" w:rsidRDefault="003A09AA" w:rsidP="00B10C55">
                      <w:pPr>
                        <w:rPr>
                          <w:rFonts w:cs="Arial"/>
                          <w:sz w:val="20"/>
                        </w:rPr>
                      </w:pPr>
                      <w:r>
                        <w:rPr>
                          <w:rFonts w:cs="Arial"/>
                          <w:sz w:val="20"/>
                        </w:rPr>
                        <w:t>Eventos Agendados</w:t>
                      </w:r>
                    </w:p>
                    <w:p w14:paraId="74E78FD8" w14:textId="77777777" w:rsidR="003A09AA" w:rsidRDefault="003A09AA" w:rsidP="00B10C55">
                      <w:pPr>
                        <w:rPr>
                          <w:rFonts w:cs="Arial"/>
                          <w:sz w:val="20"/>
                        </w:rPr>
                      </w:pPr>
                    </w:p>
                    <w:p w14:paraId="105FE271" w14:textId="77777777" w:rsidR="003A09AA" w:rsidRPr="0062398D" w:rsidRDefault="003A09AA" w:rsidP="00B10C55">
                      <w:pPr>
                        <w:jc w:val="center"/>
                        <w:rPr>
                          <w:rFonts w:cs="Arial"/>
                          <w:sz w:val="20"/>
                        </w:rPr>
                      </w:pPr>
                    </w:p>
                  </w:txbxContent>
                </v:textbox>
              </v:shape>
            </w:pict>
          </mc:Fallback>
        </mc:AlternateContent>
      </w:r>
      <w:r w:rsidR="00B10C55">
        <w:rPr>
          <w:noProof/>
          <w:snapToGrid/>
          <w:shd w:val="clear" w:color="auto" w:fill="auto"/>
        </w:rPr>
        <mc:AlternateContent>
          <mc:Choice Requires="wps">
            <w:drawing>
              <wp:anchor distT="0" distB="0" distL="114300" distR="114300" simplePos="0" relativeHeight="251674624" behindDoc="0" locked="0" layoutInCell="1" allowOverlap="1" wp14:anchorId="1697600B" wp14:editId="78C66064">
                <wp:simplePos x="0" y="0"/>
                <wp:positionH relativeFrom="column">
                  <wp:posOffset>3851275</wp:posOffset>
                </wp:positionH>
                <wp:positionV relativeFrom="paragraph">
                  <wp:posOffset>1727296</wp:posOffset>
                </wp:positionV>
                <wp:extent cx="1716405" cy="0"/>
                <wp:effectExtent l="0" t="0" r="17145" b="19050"/>
                <wp:wrapNone/>
                <wp:docPr id="24" name="Conector reto 24"/>
                <wp:cNvGraphicFramePr/>
                <a:graphic xmlns:a="http://schemas.openxmlformats.org/drawingml/2006/main">
                  <a:graphicData uri="http://schemas.microsoft.com/office/word/2010/wordprocessingShape">
                    <wps:wsp>
                      <wps:cNvCnPr/>
                      <wps:spPr>
                        <a:xfrm>
                          <a:off x="0" y="0"/>
                          <a:ext cx="17164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DFDFE0" id="Conector reto 24"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3.25pt,136pt" to="438.4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" strokecolor="black [3040]" strokeweight="1.5pt"/>
            </w:pict>
          </mc:Fallback>
        </mc:AlternateContent>
      </w:r>
      <w:r w:rsidR="00A6161B">
        <w:rPr>
          <w:noProof/>
          <w:snapToGrid/>
          <w:shd w:val="clear" w:color="auto" w:fill="auto"/>
        </w:rPr>
        <mc:AlternateContent>
          <mc:Choice Requires="wps">
            <w:drawing>
              <wp:anchor distT="0" distB="0" distL="114300" distR="114300" simplePos="0" relativeHeight="251668480" behindDoc="0" locked="0" layoutInCell="1" allowOverlap="1" wp14:anchorId="70DF3CBE" wp14:editId="11023EB3">
                <wp:simplePos x="0" y="0"/>
                <wp:positionH relativeFrom="column">
                  <wp:posOffset>4069715</wp:posOffset>
                </wp:positionH>
                <wp:positionV relativeFrom="paragraph">
                  <wp:posOffset>454696</wp:posOffset>
                </wp:positionV>
                <wp:extent cx="1716405" cy="283845"/>
                <wp:effectExtent l="0" t="0" r="0" b="1905"/>
                <wp:wrapNone/>
                <wp:docPr id="21" name="Caixa de texto 21"/>
                <wp:cNvGraphicFramePr/>
                <a:graphic xmlns:a="http://schemas.openxmlformats.org/drawingml/2006/main">
                  <a:graphicData uri="http://schemas.microsoft.com/office/word/2010/wordprocessingShape">
                    <wps:wsp>
                      <wps:cNvSpPr txBox="1"/>
                      <wps:spPr>
                        <a:xfrm>
                          <a:off x="0" y="0"/>
                          <a:ext cx="171640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D1E44" w14:textId="7B9A5F24" w:rsidR="003A09AA" w:rsidRDefault="003A09AA" w:rsidP="00A6161B">
                            <w:pPr>
                              <w:jc w:val="center"/>
                              <w:rPr>
                                <w:rFonts w:cs="Arial"/>
                                <w:sz w:val="20"/>
                              </w:rPr>
                            </w:pPr>
                            <w:r>
                              <w:rPr>
                                <w:rFonts w:cs="Arial"/>
                                <w:sz w:val="20"/>
                              </w:rPr>
                              <w:t>Display do Dia da Semana</w:t>
                            </w:r>
                          </w:p>
                          <w:p w14:paraId="298EC6E2" w14:textId="77777777" w:rsidR="003A09AA" w:rsidRPr="0062398D" w:rsidRDefault="003A09AA" w:rsidP="00A6161B">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3CBE" id="Caixa de texto 21" o:spid="_x0000_s1030" type="#_x0000_t202" style="position:absolute;left:0;text-align:left;margin-left:320.45pt;margin-top:35.8pt;width:135.15pt;height:22.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" filled="f" stroked="f" strokeweight=".5pt">
                <v:textbox>
                  <w:txbxContent>
                    <w:p w14:paraId="004D1E44" w14:textId="7B9A5F24" w:rsidR="003A09AA" w:rsidRDefault="003A09AA" w:rsidP="00A6161B">
                      <w:pPr>
                        <w:jc w:val="center"/>
                        <w:rPr>
                          <w:rFonts w:cs="Arial"/>
                          <w:sz w:val="20"/>
                        </w:rPr>
                      </w:pPr>
                      <w:r>
                        <w:rPr>
                          <w:rFonts w:cs="Arial"/>
                          <w:sz w:val="20"/>
                        </w:rPr>
                        <w:t>Display do Dia da Semana</w:t>
                      </w:r>
                    </w:p>
                    <w:p w14:paraId="298EC6E2" w14:textId="77777777" w:rsidR="003A09AA" w:rsidRPr="0062398D" w:rsidRDefault="003A09AA" w:rsidP="00A6161B">
                      <w:pPr>
                        <w:jc w:val="center"/>
                        <w:rPr>
                          <w:rFonts w:cs="Arial"/>
                          <w:sz w:val="20"/>
                        </w:rPr>
                      </w:pPr>
                    </w:p>
                  </w:txbxContent>
                </v:textbox>
              </v:shape>
            </w:pict>
          </mc:Fallback>
        </mc:AlternateContent>
      </w:r>
      <w:r w:rsidR="00A6161B">
        <w:rPr>
          <w:noProof/>
          <w:snapToGrid/>
          <w:shd w:val="clear" w:color="auto" w:fill="auto"/>
        </w:rPr>
        <mc:AlternateContent>
          <mc:Choice Requires="wps">
            <w:drawing>
              <wp:anchor distT="0" distB="0" distL="114300" distR="114300" simplePos="0" relativeHeight="251666432" behindDoc="0" locked="0" layoutInCell="1" allowOverlap="1" wp14:anchorId="57805EED" wp14:editId="680C7A54">
                <wp:simplePos x="0" y="0"/>
                <wp:positionH relativeFrom="column">
                  <wp:posOffset>3612635</wp:posOffset>
                </wp:positionH>
                <wp:positionV relativeFrom="paragraph">
                  <wp:posOffset>712758</wp:posOffset>
                </wp:positionV>
                <wp:extent cx="2113472" cy="0"/>
                <wp:effectExtent l="0" t="0" r="20320" b="19050"/>
                <wp:wrapNone/>
                <wp:docPr id="16" name="Conector reto 16"/>
                <wp:cNvGraphicFramePr/>
                <a:graphic xmlns:a="http://schemas.openxmlformats.org/drawingml/2006/main">
                  <a:graphicData uri="http://schemas.microsoft.com/office/word/2010/wordprocessingShape">
                    <wps:wsp>
                      <wps:cNvCnPr/>
                      <wps:spPr>
                        <a:xfrm>
                          <a:off x="0" y="0"/>
                          <a:ext cx="2113472"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BFEAD1" id="Conector reto 1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45pt,56.1pt" to="450.8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" strokecolor="black [3040]" strokeweight="1.5pt"/>
            </w:pict>
          </mc:Fallback>
        </mc:AlternateContent>
      </w:r>
    </w:p>
    <w:p w14:paraId="387E258C" w14:textId="3584D176" w:rsidR="006D65F2" w:rsidRDefault="006B54EB" w:rsidP="00680DFE">
      <w:pPr>
        <w:pStyle w:val="Legenda"/>
      </w:pPr>
      <w:r>
        <w:t xml:space="preserve">      </w:t>
      </w:r>
      <w:bookmarkStart w:id="42" w:name="_Toc466997485"/>
      <w:r w:rsidR="004D539F">
        <w:t xml:space="preserve">Figura </w:t>
      </w:r>
      <w:r w:rsidR="0058346B">
        <w:fldChar w:fldCharType="begin"/>
      </w:r>
      <w:r w:rsidR="0058346B">
        <w:instrText xml:space="preserve"> SEQ Figura \* ARABIC </w:instrText>
      </w:r>
      <w:r w:rsidR="0058346B">
        <w:fldChar w:fldCharType="separate"/>
      </w:r>
      <w:r w:rsidR="00686C18">
        <w:rPr>
          <w:noProof/>
        </w:rPr>
        <w:t>13</w:t>
      </w:r>
      <w:r w:rsidR="0058346B">
        <w:rPr>
          <w:noProof/>
        </w:rPr>
        <w:fldChar w:fldCharType="end"/>
      </w:r>
      <w:r w:rsidR="003E3BB9">
        <w:t xml:space="preserve"> - Primeiro Tab Item: Agenda</w:t>
      </w:r>
      <w:bookmarkEnd w:id="42"/>
      <w:r w:rsidR="003E3BB9">
        <w:t xml:space="preserve"> </w:t>
      </w:r>
    </w:p>
    <w:p w14:paraId="39598D8F" w14:textId="77777777" w:rsidR="00251749" w:rsidRDefault="00251749" w:rsidP="00251749"/>
    <w:p w14:paraId="3B987B52" w14:textId="77777777" w:rsidR="00251749" w:rsidRPr="00251749" w:rsidRDefault="00251749" w:rsidP="00251749"/>
    <w:p w14:paraId="5A73488B" w14:textId="13B2F0CA" w:rsidR="006D65F2" w:rsidRDefault="006D65F2" w:rsidP="005A0A04">
      <w:pPr>
        <w:pStyle w:val="Ttulo5"/>
        <w:spacing w:line="360" w:lineRule="auto"/>
      </w:pPr>
      <w:r>
        <w:t>Display do dia da Semana</w:t>
      </w:r>
    </w:p>
    <w:p w14:paraId="6174C9E4" w14:textId="77777777" w:rsidR="008713C4" w:rsidRDefault="006D65F2" w:rsidP="00251749">
      <w:pPr>
        <w:spacing w:line="360" w:lineRule="auto"/>
        <w:ind w:firstLine="708"/>
      </w:pPr>
      <w:r>
        <w:t xml:space="preserve">O display do dia da semana é responsável de mostrar o dia da semana e a data. Cada vez que o usuário entra no formulário de Agenda a cor do dia da semana, data e o quadrado que os uni muda para algum pré-definida. A configuração do dia da semana, data e cor </w:t>
      </w:r>
      <w:r w:rsidR="008713C4">
        <w:t>são feitas pela seguinte função:</w:t>
      </w:r>
    </w:p>
    <w:p w14:paraId="19A82EE8" w14:textId="77777777" w:rsidR="005E6B1E" w:rsidRDefault="005E6B1E" w:rsidP="00251749">
      <w:pPr>
        <w:spacing w:line="360" w:lineRule="auto"/>
        <w:ind w:firstLine="708"/>
      </w:pPr>
    </w:p>
    <w:p w14:paraId="641C49C7" w14:textId="77777777" w:rsidR="005E6B1E" w:rsidRDefault="005E6B1E" w:rsidP="00251749">
      <w:pPr>
        <w:spacing w:line="360" w:lineRule="auto"/>
        <w:ind w:firstLine="708"/>
      </w:pPr>
    </w:p>
    <w:p w14:paraId="2C474CC8" w14:textId="77777777" w:rsidR="005E6B1E" w:rsidRDefault="005E6B1E" w:rsidP="00251749">
      <w:pPr>
        <w:spacing w:line="360" w:lineRule="auto"/>
        <w:ind w:firstLine="708"/>
      </w:pPr>
    </w:p>
    <w:p w14:paraId="4659674D" w14:textId="77777777" w:rsidR="005E6B1E" w:rsidRDefault="005E6B1E" w:rsidP="00251749">
      <w:pPr>
        <w:spacing w:line="360" w:lineRule="auto"/>
        <w:ind w:firstLine="708"/>
      </w:pPr>
    </w:p>
    <w:p w14:paraId="6EDCDC39" w14:textId="77777777" w:rsidR="005E6B1E" w:rsidRDefault="005E6B1E" w:rsidP="00251749">
      <w:pPr>
        <w:spacing w:line="360" w:lineRule="auto"/>
        <w:ind w:firstLine="708"/>
      </w:pPr>
    </w:p>
    <w:p w14:paraId="29F95C16" w14:textId="77777777" w:rsidR="005E6B1E" w:rsidRDefault="005E6B1E" w:rsidP="00251749">
      <w:pPr>
        <w:spacing w:line="360" w:lineRule="auto"/>
        <w:ind w:firstLine="708"/>
      </w:pPr>
    </w:p>
    <w:p w14:paraId="5E4E88B0" w14:textId="77777777" w:rsidR="005E6B1E" w:rsidRDefault="005E6B1E" w:rsidP="00251749">
      <w:pPr>
        <w:spacing w:line="360" w:lineRule="auto"/>
        <w:ind w:firstLine="708"/>
      </w:pPr>
    </w:p>
    <w:p w14:paraId="05DEB9D5" w14:textId="77777777" w:rsidR="005E6B1E" w:rsidRDefault="005E6B1E" w:rsidP="00251749">
      <w:pPr>
        <w:spacing w:line="360" w:lineRule="auto"/>
        <w:ind w:firstLine="708"/>
      </w:pPr>
    </w:p>
    <w:p w14:paraId="4C8BD773" w14:textId="77777777" w:rsidR="005E6B1E" w:rsidRDefault="005E6B1E" w:rsidP="00251749">
      <w:pPr>
        <w:spacing w:line="360" w:lineRule="auto"/>
        <w:ind w:firstLine="708"/>
      </w:pPr>
    </w:p>
    <w:p w14:paraId="2BD54406" w14:textId="77777777" w:rsidR="005E6B1E" w:rsidRDefault="005E6B1E" w:rsidP="00251749">
      <w:pPr>
        <w:spacing w:line="360" w:lineRule="auto"/>
        <w:ind w:firstLine="708"/>
      </w:pPr>
    </w:p>
    <w:p w14:paraId="2F9F6D94" w14:textId="77777777" w:rsidR="005E6B1E" w:rsidRDefault="005E6B1E" w:rsidP="00251749">
      <w:pPr>
        <w:spacing w:line="360" w:lineRule="auto"/>
        <w:ind w:firstLine="708"/>
      </w:pPr>
    </w:p>
    <w:p w14:paraId="38EDED32" w14:textId="5872252A" w:rsidR="006D65F2" w:rsidRDefault="006D65F2" w:rsidP="008713C4">
      <w:pPr>
        <w:spacing w:line="360" w:lineRule="auto"/>
        <w:ind w:firstLine="708"/>
      </w:pPr>
      <w:r>
        <w:lastRenderedPageBreak/>
        <w:t xml:space="preserve">- Função </w:t>
      </w:r>
      <w:r w:rsidRPr="00406F8F">
        <w:rPr>
          <w:b/>
        </w:rPr>
        <w:t>configurarDisplay</w:t>
      </w:r>
      <w:r>
        <w:t>:</w:t>
      </w:r>
    </w:p>
    <w:p w14:paraId="35F25013" w14:textId="453EF211" w:rsidR="006D65F2" w:rsidRDefault="0017114E" w:rsidP="005A0A04">
      <w:pPr>
        <w:spacing w:line="360" w:lineRule="auto"/>
        <w:rPr>
          <w:noProof/>
        </w:rPr>
      </w:pPr>
      <w:r>
        <w:tab/>
      </w:r>
    </w:p>
    <w:tbl>
      <w:tblPr>
        <w:tblStyle w:val="Tabelacomgrade"/>
        <w:tblpPr w:leftFromText="141" w:rightFromText="141" w:vertAnchor="text" w:tblpY="-23"/>
        <w:tblW w:w="0" w:type="auto"/>
        <w:tblLook w:val="04A0" w:firstRow="1" w:lastRow="0" w:firstColumn="1" w:lastColumn="0" w:noHBand="0" w:noVBand="1"/>
      </w:tblPr>
      <w:tblGrid>
        <w:gridCol w:w="4772"/>
        <w:gridCol w:w="4773"/>
      </w:tblGrid>
      <w:tr w:rsidR="006D65F2" w14:paraId="1BA3BD9D" w14:textId="77777777" w:rsidTr="0017114E">
        <w:tc>
          <w:tcPr>
            <w:tcW w:w="4772" w:type="dxa"/>
            <w:tcBorders>
              <w:top w:val="nil"/>
              <w:left w:val="nil"/>
              <w:bottom w:val="nil"/>
              <w:right w:val="nil"/>
            </w:tcBorders>
          </w:tcPr>
          <w:p w14:paraId="5C90E1A2" w14:textId="77777777" w:rsidR="004D539F" w:rsidRDefault="006D65F2" w:rsidP="00C240CC">
            <w:pPr>
              <w:keepNext/>
              <w:jc w:val="left"/>
            </w:pPr>
            <w:r>
              <w:rPr>
                <w:noProof/>
              </w:rPr>
              <w:drawing>
                <wp:inline distT="0" distB="0" distL="0" distR="0" wp14:anchorId="73ADF365" wp14:editId="2A6096B4">
                  <wp:extent cx="2694912" cy="3364302"/>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23867" t="24368" r="43077" b="9608"/>
                          <a:stretch/>
                        </pic:blipFill>
                        <pic:spPr bwMode="auto">
                          <a:xfrm>
                            <a:off x="0" y="0"/>
                            <a:ext cx="2699655" cy="3370224"/>
                          </a:xfrm>
                          <a:prstGeom prst="rect">
                            <a:avLst/>
                          </a:prstGeom>
                          <a:ln>
                            <a:noFill/>
                          </a:ln>
                          <a:extLst>
                            <a:ext uri="{53640926-AAD7-44D8-BBD7-CCE9431645EC}">
                              <a14:shadowObscured xmlns:a14="http://schemas.microsoft.com/office/drawing/2010/main"/>
                            </a:ext>
                          </a:extLst>
                        </pic:spPr>
                      </pic:pic>
                    </a:graphicData>
                  </a:graphic>
                </wp:inline>
              </w:drawing>
            </w:r>
          </w:p>
          <w:p w14:paraId="0DAB255D" w14:textId="5CF06221" w:rsidR="006D65F2" w:rsidRDefault="004D539F" w:rsidP="00680DFE">
            <w:pPr>
              <w:pStyle w:val="Legenda"/>
            </w:pPr>
            <w:bookmarkStart w:id="43" w:name="_Toc466997486"/>
            <w:r>
              <w:t xml:space="preserve">Figura </w:t>
            </w:r>
            <w:r w:rsidR="0058346B">
              <w:fldChar w:fldCharType="begin"/>
            </w:r>
            <w:r w:rsidR="0058346B">
              <w:instrText xml:space="preserve"> SEQ Figura \* ARABIC </w:instrText>
            </w:r>
            <w:r w:rsidR="0058346B">
              <w:fldChar w:fldCharType="separate"/>
            </w:r>
            <w:r w:rsidR="00686C18">
              <w:rPr>
                <w:noProof/>
              </w:rPr>
              <w:t>14</w:t>
            </w:r>
            <w:r w:rsidR="0058346B">
              <w:rPr>
                <w:noProof/>
              </w:rPr>
              <w:fldChar w:fldCharType="end"/>
            </w:r>
            <w:r w:rsidR="00BC6C32">
              <w:t xml:space="preserve"> – Código da Função</w:t>
            </w:r>
            <w:bookmarkEnd w:id="43"/>
          </w:p>
        </w:tc>
        <w:tc>
          <w:tcPr>
            <w:tcW w:w="4773" w:type="dxa"/>
            <w:tcBorders>
              <w:top w:val="nil"/>
              <w:left w:val="nil"/>
              <w:bottom w:val="nil"/>
              <w:right w:val="nil"/>
            </w:tcBorders>
          </w:tcPr>
          <w:p w14:paraId="03314017" w14:textId="2A20907F" w:rsidR="006D65F2" w:rsidRDefault="007D6229" w:rsidP="005A0A04">
            <w:pPr>
              <w:spacing w:line="360" w:lineRule="auto"/>
            </w:pPr>
            <w:r>
              <w:t xml:space="preserve">      </w:t>
            </w:r>
            <w:r w:rsidR="0017114E">
              <w:t xml:space="preserve">A função começa verificando que dia da semana é por meio do </w:t>
            </w:r>
            <w:r w:rsidR="0017114E" w:rsidRPr="0017114E">
              <w:rPr>
                <w:i/>
              </w:rPr>
              <w:t>DayOfWeek</w:t>
            </w:r>
            <w:r w:rsidR="0017114E">
              <w:t>, função que indica o dia da semana via números sendo domingo o número 1</w:t>
            </w:r>
            <w:r w:rsidR="00FB280A">
              <w:t xml:space="preserve"> e assim respectivamente. Usa-se</w:t>
            </w:r>
            <w:r w:rsidR="0017114E">
              <w:t xml:space="preserve"> o </w:t>
            </w:r>
            <w:r w:rsidR="0017114E">
              <w:rPr>
                <w:i/>
              </w:rPr>
              <w:t>case</w:t>
            </w:r>
            <w:r w:rsidR="0017114E">
              <w:t xml:space="preserve">, onde se o </w:t>
            </w:r>
            <w:r w:rsidR="0017114E" w:rsidRPr="0017114E">
              <w:rPr>
                <w:i/>
              </w:rPr>
              <w:t>DayOfWeek</w:t>
            </w:r>
            <w:r w:rsidR="0017114E">
              <w:t xml:space="preserve"> retornar </w:t>
            </w:r>
            <w:r w:rsidR="00667C7A">
              <w:t>um dos valores indicados muda-se</w:t>
            </w:r>
            <w:r w:rsidR="0017114E">
              <w:t xml:space="preserve"> o texto do </w:t>
            </w:r>
            <w:r w:rsidR="0017114E" w:rsidRPr="0017114E">
              <w:rPr>
                <w:i/>
              </w:rPr>
              <w:t>label</w:t>
            </w:r>
            <w:r w:rsidR="0017114E">
              <w:t xml:space="preserve"> ‘lblDisplaySemana’. </w:t>
            </w:r>
          </w:p>
          <w:p w14:paraId="606B26EF" w14:textId="77777777" w:rsidR="0017114E" w:rsidRDefault="0017114E" w:rsidP="005A0A04">
            <w:pPr>
              <w:spacing w:line="360" w:lineRule="auto"/>
            </w:pPr>
          </w:p>
          <w:p w14:paraId="572771BF" w14:textId="3E5425EA" w:rsidR="0017114E" w:rsidRDefault="007D6229" w:rsidP="005A0A04">
            <w:pPr>
              <w:spacing w:line="360" w:lineRule="auto"/>
            </w:pPr>
            <w:r>
              <w:t xml:space="preserve">      </w:t>
            </w:r>
            <w:r w:rsidR="00FB280A">
              <w:t>Em seguida, muda-se</w:t>
            </w:r>
            <w:r w:rsidR="0017114E">
              <w:t xml:space="preserve"> a propriedade texto do </w:t>
            </w:r>
            <w:r w:rsidR="0017114E" w:rsidRPr="0017114E">
              <w:rPr>
                <w:i/>
              </w:rPr>
              <w:t>label</w:t>
            </w:r>
            <w:r w:rsidR="0017114E">
              <w:t xml:space="preserve"> ‘lblDisplayDia’, que receba a data do dia atual. </w:t>
            </w:r>
          </w:p>
          <w:p w14:paraId="47569A52" w14:textId="77777777" w:rsidR="0017114E" w:rsidRDefault="0017114E" w:rsidP="005A0A04">
            <w:pPr>
              <w:spacing w:line="360" w:lineRule="auto"/>
            </w:pPr>
          </w:p>
          <w:p w14:paraId="09C1954A" w14:textId="3D3F4A50" w:rsidR="0017114E" w:rsidRDefault="007D6229" w:rsidP="005A0A04">
            <w:pPr>
              <w:spacing w:line="360" w:lineRule="auto"/>
            </w:pPr>
            <w:r>
              <w:t xml:space="preserve">      </w:t>
            </w:r>
            <w:r w:rsidR="00667C7A">
              <w:t>Por último sorteia-se</w:t>
            </w:r>
            <w:r w:rsidR="0017114E">
              <w:t xml:space="preserve"> </w:t>
            </w:r>
            <w:r w:rsidR="00667C7A">
              <w:t>um número de 0 a 6, e utiliza-se</w:t>
            </w:r>
            <w:r w:rsidR="0017114E">
              <w:t xml:space="preserve"> o case para definir uma cor diferente para cada número sorteado. </w:t>
            </w:r>
            <w:r w:rsidR="00667C7A">
              <w:t>Posteriormente é</w:t>
            </w:r>
            <w:r w:rsidR="0017114E">
              <w:t xml:space="preserve"> só </w:t>
            </w:r>
            <w:r w:rsidR="00667C7A">
              <w:t>configurar</w:t>
            </w:r>
            <w:r w:rsidR="0017114E">
              <w:t xml:space="preserve"> a propriedade de cor dos labels citados acima e a linha do quadrado.</w:t>
            </w:r>
          </w:p>
          <w:p w14:paraId="79C52830" w14:textId="4E8E621C" w:rsidR="0017114E" w:rsidRPr="0017114E" w:rsidRDefault="0017114E" w:rsidP="005A0A04">
            <w:pPr>
              <w:spacing w:line="360" w:lineRule="auto"/>
            </w:pPr>
          </w:p>
        </w:tc>
      </w:tr>
      <w:tr w:rsidR="0017114E" w14:paraId="61895573" w14:textId="77777777" w:rsidTr="0017114E">
        <w:tc>
          <w:tcPr>
            <w:tcW w:w="4772" w:type="dxa"/>
            <w:tcBorders>
              <w:top w:val="nil"/>
              <w:left w:val="nil"/>
              <w:bottom w:val="nil"/>
              <w:right w:val="nil"/>
            </w:tcBorders>
          </w:tcPr>
          <w:p w14:paraId="643910BE" w14:textId="77777777" w:rsidR="0017114E" w:rsidRDefault="0017114E" w:rsidP="005A0A04">
            <w:pPr>
              <w:spacing w:line="360" w:lineRule="auto"/>
              <w:jc w:val="left"/>
              <w:rPr>
                <w:noProof/>
              </w:rPr>
            </w:pPr>
          </w:p>
        </w:tc>
        <w:tc>
          <w:tcPr>
            <w:tcW w:w="4773" w:type="dxa"/>
            <w:tcBorders>
              <w:top w:val="nil"/>
              <w:left w:val="nil"/>
              <w:bottom w:val="nil"/>
              <w:right w:val="nil"/>
            </w:tcBorders>
          </w:tcPr>
          <w:p w14:paraId="7C444148" w14:textId="77777777" w:rsidR="0017114E" w:rsidRDefault="0017114E" w:rsidP="005A0A04">
            <w:pPr>
              <w:spacing w:line="360" w:lineRule="auto"/>
            </w:pPr>
          </w:p>
        </w:tc>
      </w:tr>
    </w:tbl>
    <w:p w14:paraId="39D51B70" w14:textId="2E62F0B3" w:rsidR="0017114E" w:rsidRPr="0017114E" w:rsidRDefault="0017114E" w:rsidP="005A0A04">
      <w:pPr>
        <w:pStyle w:val="Ttulo5"/>
        <w:spacing w:line="360" w:lineRule="auto"/>
      </w:pPr>
      <w:r>
        <w:t>Botões de ação</w:t>
      </w:r>
    </w:p>
    <w:p w14:paraId="3C1ACA38" w14:textId="1B32D429" w:rsidR="00EE38E9" w:rsidRDefault="0017114E" w:rsidP="007D6229">
      <w:pPr>
        <w:spacing w:line="360" w:lineRule="auto"/>
        <w:ind w:firstLine="708"/>
      </w:pPr>
      <w:r>
        <w:t>São 4 (quatro) botões no total, cada um possui uma função diferente que da ao usuário a capacidade de adicionar, editar, excluir ou mostrar uma janela de personalização do display dos dados.</w:t>
      </w:r>
    </w:p>
    <w:p w14:paraId="2E5F5B00" w14:textId="77777777" w:rsidR="0017114E" w:rsidRDefault="0017114E" w:rsidP="005A0A04">
      <w:pPr>
        <w:spacing w:line="360" w:lineRule="auto"/>
      </w:pPr>
    </w:p>
    <w:p w14:paraId="2EBD4F6C" w14:textId="77777777" w:rsidR="0017114E" w:rsidRDefault="0017114E" w:rsidP="005A0A04">
      <w:pPr>
        <w:spacing w:line="360" w:lineRule="auto"/>
        <w:rPr>
          <w:noProof/>
        </w:rPr>
      </w:pPr>
    </w:p>
    <w:p w14:paraId="1AFE07FE" w14:textId="77777777" w:rsidR="004D539F" w:rsidRDefault="0017114E" w:rsidP="00BC66F1">
      <w:pPr>
        <w:keepNext/>
        <w:ind w:left="-567"/>
        <w:jc w:val="center"/>
      </w:pPr>
      <w:r>
        <w:rPr>
          <w:noProof/>
        </w:rPr>
        <w:lastRenderedPageBreak/>
        <w:drawing>
          <wp:inline distT="0" distB="0" distL="0" distR="0" wp14:anchorId="04D4EA54" wp14:editId="2C6639DB">
            <wp:extent cx="597508" cy="405442"/>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blip>
                    <a:srcRect l="43584" t="36921" r="53692" b="60122"/>
                    <a:stretch/>
                  </pic:blipFill>
                  <pic:spPr bwMode="auto">
                    <a:xfrm>
                      <a:off x="0" y="0"/>
                      <a:ext cx="597508" cy="405442"/>
                    </a:xfrm>
                    <a:prstGeom prst="rect">
                      <a:avLst/>
                    </a:prstGeom>
                    <a:ln>
                      <a:noFill/>
                    </a:ln>
                    <a:extLst>
                      <a:ext uri="{53640926-AAD7-44D8-BBD7-CCE9431645EC}">
                        <a14:shadowObscured xmlns:a14="http://schemas.microsoft.com/office/drawing/2010/main"/>
                      </a:ext>
                    </a:extLst>
                  </pic:spPr>
                </pic:pic>
              </a:graphicData>
            </a:graphic>
          </wp:inline>
        </w:drawing>
      </w:r>
    </w:p>
    <w:p w14:paraId="48E788B3" w14:textId="2BFAAC06" w:rsidR="00EE38E9" w:rsidRDefault="00BC66F1" w:rsidP="00680DFE">
      <w:pPr>
        <w:pStyle w:val="Legenda"/>
      </w:pPr>
      <w:r>
        <w:t xml:space="preserve">  </w:t>
      </w:r>
      <w:r w:rsidR="006B54EB">
        <w:t xml:space="preserve">  </w:t>
      </w:r>
      <w:bookmarkStart w:id="44" w:name="_Toc466997487"/>
      <w:r w:rsidR="004D539F">
        <w:t xml:space="preserve">Figura </w:t>
      </w:r>
      <w:r w:rsidR="0058346B">
        <w:fldChar w:fldCharType="begin"/>
      </w:r>
      <w:r w:rsidR="0058346B">
        <w:instrText xml:space="preserve"> SEQ Figura \* ARABIC </w:instrText>
      </w:r>
      <w:r w:rsidR="0058346B">
        <w:fldChar w:fldCharType="separate"/>
      </w:r>
      <w:r w:rsidR="00686C18">
        <w:rPr>
          <w:noProof/>
        </w:rPr>
        <w:t>15</w:t>
      </w:r>
      <w:r w:rsidR="0058346B">
        <w:rPr>
          <w:noProof/>
        </w:rPr>
        <w:fldChar w:fldCharType="end"/>
      </w:r>
      <w:r w:rsidR="00256F72">
        <w:t xml:space="preserve"> – Botão de Adicionar</w:t>
      </w:r>
      <w:bookmarkEnd w:id="44"/>
    </w:p>
    <w:p w14:paraId="223C461B" w14:textId="77777777" w:rsidR="00251749" w:rsidRDefault="00251749" w:rsidP="00251749"/>
    <w:p w14:paraId="7D5A4602" w14:textId="77777777" w:rsidR="00251749" w:rsidRPr="00251749" w:rsidRDefault="00251749" w:rsidP="00251749"/>
    <w:p w14:paraId="24B8C497" w14:textId="4364775B" w:rsidR="00251749" w:rsidRPr="00251749" w:rsidRDefault="002F446D" w:rsidP="005A0A04">
      <w:pPr>
        <w:pStyle w:val="Ttulo6"/>
        <w:jc w:val="left"/>
        <w:rPr>
          <w:caps w:val="0"/>
        </w:rPr>
      </w:pPr>
      <w:r>
        <w:rPr>
          <w:caps w:val="0"/>
        </w:rPr>
        <w:t xml:space="preserve"> BOTÃO ADICIONAR</w:t>
      </w:r>
    </w:p>
    <w:p w14:paraId="0E44CA5B" w14:textId="51425E34" w:rsidR="00C240CC" w:rsidRDefault="0017114E" w:rsidP="00251749">
      <w:pPr>
        <w:spacing w:line="360" w:lineRule="auto"/>
        <w:ind w:firstLine="708"/>
      </w:pPr>
      <w:r>
        <w:t>Ao clicar no botão adi</w:t>
      </w:r>
      <w:r w:rsidR="00017CD0">
        <w:t xml:space="preserve">cionar </w:t>
      </w:r>
      <w:r w:rsidR="00C172BE">
        <w:t xml:space="preserve">se </w:t>
      </w:r>
      <w:r w:rsidR="00017CD0">
        <w:t>executa a função mudarAba</w:t>
      </w:r>
      <w:r w:rsidR="00597E67">
        <w:t xml:space="preserve"> </w:t>
      </w:r>
      <w:r w:rsidR="00017CD0">
        <w:t xml:space="preserve">(página) do formulário principal. </w:t>
      </w:r>
      <w:r w:rsidR="00C172BE">
        <w:t>É enviado</w:t>
      </w:r>
      <w:r w:rsidR="00017CD0">
        <w:t xml:space="preserve"> para a tab de Cadast</w:t>
      </w:r>
      <w:r w:rsidR="00251749">
        <w:t xml:space="preserve">ro de um novo Evento (página). </w:t>
      </w:r>
    </w:p>
    <w:p w14:paraId="7A24E4CD" w14:textId="77777777" w:rsidR="00251749" w:rsidRDefault="00251749" w:rsidP="00251749">
      <w:pPr>
        <w:spacing w:line="360" w:lineRule="auto"/>
        <w:ind w:firstLine="708"/>
      </w:pPr>
    </w:p>
    <w:p w14:paraId="746A8C99" w14:textId="77777777" w:rsidR="00251749" w:rsidRDefault="00251749" w:rsidP="00251749">
      <w:pPr>
        <w:spacing w:line="360" w:lineRule="auto"/>
        <w:ind w:firstLine="708"/>
      </w:pPr>
    </w:p>
    <w:p w14:paraId="51635627" w14:textId="77777777" w:rsidR="004D539F" w:rsidRDefault="00017CD0" w:rsidP="00BC66F1">
      <w:pPr>
        <w:keepNext/>
        <w:spacing w:line="360" w:lineRule="auto"/>
        <w:ind w:left="-567"/>
        <w:jc w:val="center"/>
      </w:pPr>
      <w:r>
        <w:rPr>
          <w:noProof/>
        </w:rPr>
        <w:drawing>
          <wp:inline distT="0" distB="0" distL="0" distR="0" wp14:anchorId="758C18B5" wp14:editId="0F96EF47">
            <wp:extent cx="422351" cy="432000"/>
            <wp:effectExtent l="0" t="0" r="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blip>
                    <a:srcRect l="47127" t="36675" r="50615" b="59629"/>
                    <a:stretch/>
                  </pic:blipFill>
                  <pic:spPr bwMode="auto">
                    <a:xfrm>
                      <a:off x="0" y="0"/>
                      <a:ext cx="422351" cy="432000"/>
                    </a:xfrm>
                    <a:prstGeom prst="rect">
                      <a:avLst/>
                    </a:prstGeom>
                    <a:ln>
                      <a:noFill/>
                    </a:ln>
                    <a:extLst>
                      <a:ext uri="{53640926-AAD7-44D8-BBD7-CCE9431645EC}">
                        <a14:shadowObscured xmlns:a14="http://schemas.microsoft.com/office/drawing/2010/main"/>
                      </a:ext>
                    </a:extLst>
                  </pic:spPr>
                </pic:pic>
              </a:graphicData>
            </a:graphic>
          </wp:inline>
        </w:drawing>
      </w:r>
    </w:p>
    <w:p w14:paraId="48699864" w14:textId="7239BC53" w:rsidR="00462EDA" w:rsidRDefault="00BC66F1" w:rsidP="00680DFE">
      <w:pPr>
        <w:pStyle w:val="Legenda"/>
      </w:pPr>
      <w:r>
        <w:t xml:space="preserve">   </w:t>
      </w:r>
      <w:r w:rsidR="006B54EB">
        <w:t xml:space="preserve">  </w:t>
      </w:r>
      <w:bookmarkStart w:id="45" w:name="_Toc466997488"/>
      <w:r w:rsidR="004D539F">
        <w:t xml:space="preserve">Figura </w:t>
      </w:r>
      <w:r w:rsidR="0058346B">
        <w:fldChar w:fldCharType="begin"/>
      </w:r>
      <w:r w:rsidR="0058346B">
        <w:instrText xml:space="preserve"> SEQ Figura \* ARABIC </w:instrText>
      </w:r>
      <w:r w:rsidR="0058346B">
        <w:fldChar w:fldCharType="separate"/>
      </w:r>
      <w:r w:rsidR="00686C18">
        <w:rPr>
          <w:noProof/>
        </w:rPr>
        <w:t>16</w:t>
      </w:r>
      <w:r w:rsidR="0058346B">
        <w:rPr>
          <w:noProof/>
        </w:rPr>
        <w:fldChar w:fldCharType="end"/>
      </w:r>
      <w:r w:rsidR="001666AF">
        <w:t xml:space="preserve"> - Botão de Edição</w:t>
      </w:r>
      <w:bookmarkEnd w:id="45"/>
    </w:p>
    <w:p w14:paraId="4F254FE4" w14:textId="77777777" w:rsidR="00251749" w:rsidRDefault="00251749" w:rsidP="00251749"/>
    <w:p w14:paraId="6576B2A5" w14:textId="77777777" w:rsidR="00251749" w:rsidRPr="00251749" w:rsidRDefault="00251749" w:rsidP="00251749"/>
    <w:p w14:paraId="757421E7" w14:textId="08AE2221" w:rsidR="00EE38E9" w:rsidRPr="0014360E" w:rsidRDefault="00017CD0" w:rsidP="004F44DE">
      <w:pPr>
        <w:pStyle w:val="PargrafodaLista"/>
        <w:numPr>
          <w:ilvl w:val="0"/>
          <w:numId w:val="29"/>
        </w:numPr>
        <w:spacing w:line="360" w:lineRule="auto"/>
        <w:ind w:left="1777"/>
        <w:jc w:val="left"/>
        <w:rPr>
          <w:rFonts w:ascii="Arial" w:hAnsi="Arial" w:cs="Arial"/>
          <w:b/>
          <w:caps/>
          <w:sz w:val="24"/>
        </w:rPr>
      </w:pPr>
      <w:r w:rsidRPr="0014360E">
        <w:rPr>
          <w:rFonts w:ascii="Arial" w:hAnsi="Arial" w:cs="Arial"/>
          <w:b/>
          <w:caps/>
          <w:sz w:val="24"/>
        </w:rPr>
        <w:t>Botão de Edição:</w:t>
      </w:r>
    </w:p>
    <w:p w14:paraId="32B46546" w14:textId="0B361E53" w:rsidR="00017CD0" w:rsidRDefault="00017CD0" w:rsidP="00251749">
      <w:pPr>
        <w:spacing w:line="360" w:lineRule="auto"/>
        <w:ind w:firstLine="708"/>
      </w:pPr>
      <w:r>
        <w:t xml:space="preserve">Ao clicar no botão de edição a label onde antes estava escrito ‘Agenda’ muda para ‘Editar’, e o a programação do clique do item no </w:t>
      </w:r>
      <w:r w:rsidRPr="00017CD0">
        <w:rPr>
          <w:i/>
        </w:rPr>
        <w:t>list view</w:t>
      </w:r>
      <w:r>
        <w:t xml:space="preserve"> muda</w:t>
      </w:r>
      <w:r w:rsidR="0090136A">
        <w:t xml:space="preserve"> além dos outros botões serem desativados</w:t>
      </w:r>
      <w:r>
        <w:t xml:space="preserve">. Agora, ao clicar em um item (Evento Agendados) você é redirecionado para a página de Cadastro (página), porém agora você poderá editar um item já criado. Quando você não quiser mais editar itens já cadastrados você deverá clicar novamente no botão, isso fará com que a programação volte ao normal e você possa adicionar e </w:t>
      </w:r>
      <w:r w:rsidR="00251749">
        <w:t xml:space="preserve">excluir item se assim desejar. </w:t>
      </w:r>
    </w:p>
    <w:p w14:paraId="36361DDC" w14:textId="77777777" w:rsidR="00251749" w:rsidRDefault="00251749" w:rsidP="00251749">
      <w:pPr>
        <w:spacing w:line="360" w:lineRule="auto"/>
        <w:ind w:firstLine="708"/>
      </w:pPr>
    </w:p>
    <w:p w14:paraId="5524543E" w14:textId="77777777" w:rsidR="00251749" w:rsidRDefault="00251749" w:rsidP="00251749">
      <w:pPr>
        <w:spacing w:line="360" w:lineRule="auto"/>
        <w:ind w:firstLine="708"/>
      </w:pPr>
    </w:p>
    <w:p w14:paraId="13C2BB67" w14:textId="77777777" w:rsidR="004D539F" w:rsidRDefault="00017CD0" w:rsidP="00BC66F1">
      <w:pPr>
        <w:keepNext/>
        <w:ind w:left="-567"/>
        <w:jc w:val="center"/>
      </w:pPr>
      <w:r>
        <w:rPr>
          <w:noProof/>
        </w:rPr>
        <w:drawing>
          <wp:inline distT="0" distB="0" distL="0" distR="0" wp14:anchorId="686D0935" wp14:editId="790DE438">
            <wp:extent cx="449315" cy="432000"/>
            <wp:effectExtent l="0" t="0" r="8255"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360" t="36675" r="47077" b="59382"/>
                    <a:stretch/>
                  </pic:blipFill>
                  <pic:spPr bwMode="auto">
                    <a:xfrm>
                      <a:off x="0" y="0"/>
                      <a:ext cx="449315" cy="432000"/>
                    </a:xfrm>
                    <a:prstGeom prst="rect">
                      <a:avLst/>
                    </a:prstGeom>
                    <a:ln>
                      <a:noFill/>
                    </a:ln>
                    <a:extLst>
                      <a:ext uri="{53640926-AAD7-44D8-BBD7-CCE9431645EC}">
                        <a14:shadowObscured xmlns:a14="http://schemas.microsoft.com/office/drawing/2010/main"/>
                      </a:ext>
                    </a:extLst>
                  </pic:spPr>
                </pic:pic>
              </a:graphicData>
            </a:graphic>
          </wp:inline>
        </w:drawing>
      </w:r>
    </w:p>
    <w:p w14:paraId="17F4BD97" w14:textId="5D507C4D" w:rsidR="0014360E" w:rsidRDefault="004D539F" w:rsidP="00680DFE">
      <w:pPr>
        <w:pStyle w:val="Legenda"/>
      </w:pPr>
      <w:bookmarkStart w:id="46" w:name="_Toc466997489"/>
      <w:r>
        <w:t xml:space="preserve">Figura </w:t>
      </w:r>
      <w:r w:rsidR="0058346B">
        <w:fldChar w:fldCharType="begin"/>
      </w:r>
      <w:r w:rsidR="0058346B">
        <w:instrText xml:space="preserve"> SEQ Figura \* ARABIC </w:instrText>
      </w:r>
      <w:r w:rsidR="0058346B">
        <w:fldChar w:fldCharType="separate"/>
      </w:r>
      <w:r w:rsidR="00686C18">
        <w:rPr>
          <w:noProof/>
        </w:rPr>
        <w:t>17</w:t>
      </w:r>
      <w:r w:rsidR="0058346B">
        <w:rPr>
          <w:noProof/>
        </w:rPr>
        <w:fldChar w:fldCharType="end"/>
      </w:r>
      <w:r w:rsidR="0004537D">
        <w:t xml:space="preserve"> - Botão de Exclusão</w:t>
      </w:r>
      <w:bookmarkEnd w:id="46"/>
    </w:p>
    <w:p w14:paraId="12F0CA7F" w14:textId="77777777" w:rsidR="00251749" w:rsidRDefault="00251749" w:rsidP="00251749"/>
    <w:p w14:paraId="3A9517C5" w14:textId="77777777" w:rsidR="00251749" w:rsidRDefault="00251749" w:rsidP="00251749"/>
    <w:p w14:paraId="04BDABCC" w14:textId="77777777" w:rsidR="00251749" w:rsidRDefault="00251749" w:rsidP="00251749"/>
    <w:p w14:paraId="7B7472AB" w14:textId="77777777" w:rsidR="00251749" w:rsidRDefault="00251749" w:rsidP="00251749"/>
    <w:p w14:paraId="3D6007DA" w14:textId="77777777" w:rsidR="00251749" w:rsidRDefault="00251749" w:rsidP="00251749"/>
    <w:p w14:paraId="281A0818" w14:textId="77777777" w:rsidR="00251749" w:rsidRPr="00251749" w:rsidRDefault="00251749" w:rsidP="00251749"/>
    <w:p w14:paraId="3E6F5B88" w14:textId="4CCAB7A9" w:rsidR="00017CD0" w:rsidRPr="0014360E" w:rsidRDefault="00017CD0" w:rsidP="004F44DE">
      <w:pPr>
        <w:pStyle w:val="PargrafodaLista"/>
        <w:numPr>
          <w:ilvl w:val="0"/>
          <w:numId w:val="29"/>
        </w:numPr>
        <w:spacing w:line="360" w:lineRule="auto"/>
        <w:ind w:left="1777"/>
        <w:jc w:val="left"/>
        <w:rPr>
          <w:rFonts w:ascii="Arial" w:hAnsi="Arial" w:cs="Arial"/>
          <w:b/>
          <w:caps/>
          <w:sz w:val="24"/>
        </w:rPr>
      </w:pPr>
      <w:r w:rsidRPr="0014360E">
        <w:rPr>
          <w:rFonts w:ascii="Arial" w:hAnsi="Arial" w:cs="Arial"/>
          <w:b/>
          <w:caps/>
          <w:sz w:val="24"/>
        </w:rPr>
        <w:lastRenderedPageBreak/>
        <w:t>Botão de Exclusão:</w:t>
      </w:r>
    </w:p>
    <w:p w14:paraId="41085E48" w14:textId="6E71F560" w:rsidR="00251749" w:rsidRDefault="00017CD0" w:rsidP="00C7762C">
      <w:pPr>
        <w:spacing w:line="360" w:lineRule="auto"/>
        <w:ind w:firstLine="708"/>
      </w:pPr>
      <w:r>
        <w:t xml:space="preserve">Como o botão de edição, ao clicar no nesse botão o label que antes mostrava ‘Agenda’ mostra ‘Exclusão’, e os outros botões são desativados. </w:t>
      </w:r>
      <w:r w:rsidR="0090136A">
        <w:t xml:space="preserve">Ao clicar em um item do </w:t>
      </w:r>
      <w:r w:rsidR="001B22F5" w:rsidRPr="0090136A">
        <w:rPr>
          <w:i/>
        </w:rPr>
        <w:t>List view</w:t>
      </w:r>
      <w:r w:rsidR="0090136A">
        <w:t xml:space="preserve"> uma janela de confirmação aparece:</w:t>
      </w:r>
    </w:p>
    <w:p w14:paraId="2D62D2BB" w14:textId="77777777" w:rsidR="004D539F" w:rsidRDefault="0090136A" w:rsidP="00BC66F1">
      <w:pPr>
        <w:keepNext/>
        <w:ind w:left="-1134" w:firstLine="708"/>
        <w:jc w:val="center"/>
      </w:pPr>
      <w:r>
        <w:rPr>
          <w:noProof/>
        </w:rPr>
        <w:drawing>
          <wp:inline distT="0" distB="0" distL="0" distR="0" wp14:anchorId="055EBCD2" wp14:editId="491411D2">
            <wp:extent cx="2360761" cy="1188000"/>
            <wp:effectExtent l="0" t="0" r="190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308" t="40860" r="37846" b="39941"/>
                    <a:stretch/>
                  </pic:blipFill>
                  <pic:spPr bwMode="auto">
                    <a:xfrm>
                      <a:off x="0" y="0"/>
                      <a:ext cx="2360761" cy="1188000"/>
                    </a:xfrm>
                    <a:prstGeom prst="rect">
                      <a:avLst/>
                    </a:prstGeom>
                    <a:ln>
                      <a:noFill/>
                    </a:ln>
                    <a:extLst>
                      <a:ext uri="{53640926-AAD7-44D8-BBD7-CCE9431645EC}">
                        <a14:shadowObscured xmlns:a14="http://schemas.microsoft.com/office/drawing/2010/main"/>
                      </a:ext>
                    </a:extLst>
                  </pic:spPr>
                </pic:pic>
              </a:graphicData>
            </a:graphic>
          </wp:inline>
        </w:drawing>
      </w:r>
    </w:p>
    <w:p w14:paraId="7ABD1E10" w14:textId="5609B541" w:rsidR="0090136A" w:rsidRDefault="004D539F" w:rsidP="00680DFE">
      <w:pPr>
        <w:pStyle w:val="Legenda"/>
      </w:pPr>
      <w:bookmarkStart w:id="47" w:name="_Toc466997490"/>
      <w:r>
        <w:t xml:space="preserve">Figura </w:t>
      </w:r>
      <w:r w:rsidR="0058346B">
        <w:fldChar w:fldCharType="begin"/>
      </w:r>
      <w:r w:rsidR="0058346B">
        <w:instrText xml:space="preserve"> SEQ Figura \* ARABIC </w:instrText>
      </w:r>
      <w:r w:rsidR="0058346B">
        <w:fldChar w:fldCharType="separate"/>
      </w:r>
      <w:r w:rsidR="00686C18">
        <w:rPr>
          <w:noProof/>
        </w:rPr>
        <w:t>18</w:t>
      </w:r>
      <w:r w:rsidR="0058346B">
        <w:rPr>
          <w:noProof/>
        </w:rPr>
        <w:fldChar w:fldCharType="end"/>
      </w:r>
      <w:r w:rsidR="00AC070B">
        <w:t xml:space="preserve"> – Tela de Confirmação</w:t>
      </w:r>
      <w:bookmarkEnd w:id="47"/>
    </w:p>
    <w:p w14:paraId="4D7B58C0" w14:textId="77777777" w:rsidR="00251749" w:rsidRDefault="00251749" w:rsidP="00251749"/>
    <w:p w14:paraId="1008AB4C" w14:textId="77777777" w:rsidR="00251749" w:rsidRPr="00251749" w:rsidRDefault="00251749" w:rsidP="00251749"/>
    <w:p w14:paraId="6D864099" w14:textId="37A04B84" w:rsidR="00133B00" w:rsidRDefault="0090136A" w:rsidP="00251749">
      <w:pPr>
        <w:spacing w:line="360" w:lineRule="auto"/>
        <w:ind w:firstLine="568"/>
      </w:pPr>
      <w:r>
        <w:t>Se o usuário clicar em ‘Sim’ o item selecionado é excluído, se clicar e</w:t>
      </w:r>
      <w:r w:rsidR="00C240CC">
        <w:t xml:space="preserve">m ‘Não’ o item fica como está. </w:t>
      </w:r>
    </w:p>
    <w:p w14:paraId="1B7DD6AE" w14:textId="77777777" w:rsidR="00251749" w:rsidRDefault="00251749" w:rsidP="00251749">
      <w:pPr>
        <w:spacing w:line="360" w:lineRule="auto"/>
        <w:ind w:firstLine="568"/>
      </w:pPr>
    </w:p>
    <w:p w14:paraId="45A18EE0" w14:textId="77777777" w:rsidR="00251749" w:rsidRPr="00133B00" w:rsidRDefault="00251749" w:rsidP="00251749">
      <w:pPr>
        <w:spacing w:line="360" w:lineRule="auto"/>
        <w:ind w:firstLine="568"/>
      </w:pPr>
    </w:p>
    <w:p w14:paraId="3B5F6B5F" w14:textId="77777777" w:rsidR="004D539F" w:rsidRDefault="00AB74CE" w:rsidP="00680DFE">
      <w:pPr>
        <w:pStyle w:val="Legenda"/>
      </w:pPr>
      <w:r>
        <w:rPr>
          <w:noProof/>
        </w:rPr>
        <w:drawing>
          <wp:inline distT="0" distB="0" distL="0" distR="0" wp14:anchorId="0DC5AD69" wp14:editId="1B25AE28">
            <wp:extent cx="454050" cy="465826"/>
            <wp:effectExtent l="0" t="0" r="317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blip>
                    <a:srcRect l="53902" t="36429" r="43846" b="59875"/>
                    <a:stretch/>
                  </pic:blipFill>
                  <pic:spPr bwMode="auto">
                    <a:xfrm>
                      <a:off x="0" y="0"/>
                      <a:ext cx="463417" cy="475436"/>
                    </a:xfrm>
                    <a:prstGeom prst="rect">
                      <a:avLst/>
                    </a:prstGeom>
                    <a:ln>
                      <a:noFill/>
                    </a:ln>
                    <a:extLst>
                      <a:ext uri="{53640926-AAD7-44D8-BBD7-CCE9431645EC}">
                        <a14:shadowObscured xmlns:a14="http://schemas.microsoft.com/office/drawing/2010/main"/>
                      </a:ext>
                    </a:extLst>
                  </pic:spPr>
                </pic:pic>
              </a:graphicData>
            </a:graphic>
          </wp:inline>
        </w:drawing>
      </w:r>
    </w:p>
    <w:p w14:paraId="5DB1AFC6" w14:textId="61F31405" w:rsidR="00C240CC" w:rsidRDefault="004D539F" w:rsidP="00680DFE">
      <w:pPr>
        <w:pStyle w:val="Legenda"/>
      </w:pPr>
      <w:bookmarkStart w:id="48" w:name="_Toc466997491"/>
      <w:r>
        <w:t xml:space="preserve">Figura </w:t>
      </w:r>
      <w:r w:rsidR="0058346B">
        <w:fldChar w:fldCharType="begin"/>
      </w:r>
      <w:r w:rsidR="0058346B">
        <w:instrText xml:space="preserve"> SEQ Figura \* ARABIC </w:instrText>
      </w:r>
      <w:r w:rsidR="0058346B">
        <w:fldChar w:fldCharType="separate"/>
      </w:r>
      <w:r w:rsidR="00686C18">
        <w:rPr>
          <w:noProof/>
        </w:rPr>
        <w:t>19</w:t>
      </w:r>
      <w:r w:rsidR="0058346B">
        <w:rPr>
          <w:noProof/>
        </w:rPr>
        <w:fldChar w:fldCharType="end"/>
      </w:r>
      <w:r w:rsidR="00875C96">
        <w:t xml:space="preserve"> - </w:t>
      </w:r>
      <w:r w:rsidR="00875C96" w:rsidRPr="00875C96">
        <w:t>Botão de Personalização</w:t>
      </w:r>
      <w:bookmarkEnd w:id="48"/>
    </w:p>
    <w:p w14:paraId="4553EC31" w14:textId="77777777" w:rsidR="00251749" w:rsidRDefault="00251749" w:rsidP="00251749"/>
    <w:p w14:paraId="3F98EE9D" w14:textId="77777777" w:rsidR="00251749" w:rsidRPr="00251749" w:rsidRDefault="00251749" w:rsidP="00251749"/>
    <w:p w14:paraId="322B2B4E" w14:textId="3C837C1D" w:rsidR="00AB74CE" w:rsidRPr="0014360E" w:rsidRDefault="00AB74CE" w:rsidP="004F44DE">
      <w:pPr>
        <w:pStyle w:val="PargrafodaLista"/>
        <w:numPr>
          <w:ilvl w:val="0"/>
          <w:numId w:val="29"/>
        </w:numPr>
        <w:spacing w:line="360" w:lineRule="auto"/>
        <w:ind w:left="1777"/>
        <w:jc w:val="left"/>
        <w:rPr>
          <w:rFonts w:ascii="Arial" w:hAnsi="Arial" w:cs="Arial"/>
          <w:b/>
          <w:caps/>
          <w:sz w:val="24"/>
        </w:rPr>
      </w:pPr>
      <w:r w:rsidRPr="0014360E">
        <w:rPr>
          <w:rFonts w:ascii="Arial" w:hAnsi="Arial" w:cs="Arial"/>
          <w:b/>
          <w:caps/>
          <w:sz w:val="24"/>
        </w:rPr>
        <w:t>Botão de Personalização:</w:t>
      </w:r>
    </w:p>
    <w:p w14:paraId="1C615442" w14:textId="4582B220" w:rsidR="00AB74CE" w:rsidRDefault="00AB74CE" w:rsidP="00C7762C">
      <w:pPr>
        <w:spacing w:line="360" w:lineRule="auto"/>
        <w:ind w:firstLine="708"/>
      </w:pPr>
      <w:r>
        <w:t xml:space="preserve">Ao clicar no botão acima uma janela aparece dando opção de personalização do display dos dados no </w:t>
      </w:r>
      <w:r w:rsidRPr="00AB74CE">
        <w:rPr>
          <w:i/>
        </w:rPr>
        <w:t>list view</w:t>
      </w:r>
      <w:r>
        <w:t>:</w:t>
      </w:r>
    </w:p>
    <w:tbl>
      <w:tblPr>
        <w:tblStyle w:val="Tabelacomgrade"/>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2"/>
        <w:gridCol w:w="5416"/>
      </w:tblGrid>
      <w:tr w:rsidR="00AB74CE" w14:paraId="578B531E" w14:textId="77777777" w:rsidTr="003C6CCA">
        <w:trPr>
          <w:trHeight w:val="3384"/>
        </w:trPr>
        <w:tc>
          <w:tcPr>
            <w:tcW w:w="3522" w:type="dxa"/>
          </w:tcPr>
          <w:p w14:paraId="20022FDA" w14:textId="77777777" w:rsidR="004D539F" w:rsidRDefault="00AB74CE" w:rsidP="00C240CC">
            <w:pPr>
              <w:keepNext/>
              <w:jc w:val="center"/>
            </w:pPr>
            <w:r>
              <w:rPr>
                <w:noProof/>
              </w:rPr>
              <w:lastRenderedPageBreak/>
              <w:drawing>
                <wp:inline distT="0" distB="0" distL="0" distR="0" wp14:anchorId="17009612" wp14:editId="1035DF7E">
                  <wp:extent cx="1578634" cy="2066526"/>
                  <wp:effectExtent l="0" t="0" r="254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338" t="31785" r="41931" b="33344"/>
                          <a:stretch/>
                        </pic:blipFill>
                        <pic:spPr bwMode="auto">
                          <a:xfrm>
                            <a:off x="0" y="0"/>
                            <a:ext cx="1578425" cy="2066253"/>
                          </a:xfrm>
                          <a:prstGeom prst="rect">
                            <a:avLst/>
                          </a:prstGeom>
                          <a:ln>
                            <a:noFill/>
                          </a:ln>
                          <a:extLst>
                            <a:ext uri="{53640926-AAD7-44D8-BBD7-CCE9431645EC}">
                              <a14:shadowObscured xmlns:a14="http://schemas.microsoft.com/office/drawing/2010/main"/>
                            </a:ext>
                          </a:extLst>
                        </pic:spPr>
                      </pic:pic>
                    </a:graphicData>
                  </a:graphic>
                </wp:inline>
              </w:drawing>
            </w:r>
          </w:p>
          <w:p w14:paraId="3236A011" w14:textId="431782E2" w:rsidR="00AB74CE" w:rsidRDefault="00AA76F5" w:rsidP="00680DFE">
            <w:pPr>
              <w:pStyle w:val="Legenda"/>
            </w:pPr>
            <w:r>
              <w:t xml:space="preserve">   </w:t>
            </w:r>
            <w:bookmarkStart w:id="49" w:name="_Toc466997492"/>
            <w:r w:rsidR="00680DFE">
              <w:t xml:space="preserve"> </w:t>
            </w:r>
            <w:r w:rsidR="004D539F">
              <w:t xml:space="preserve">Figura </w:t>
            </w:r>
            <w:r w:rsidR="0058346B">
              <w:fldChar w:fldCharType="begin"/>
            </w:r>
            <w:r w:rsidR="0058346B">
              <w:instrText xml:space="preserve"> SEQ Figura \* ARABIC </w:instrText>
            </w:r>
            <w:r w:rsidR="0058346B">
              <w:fldChar w:fldCharType="separate"/>
            </w:r>
            <w:r w:rsidR="00686C18">
              <w:rPr>
                <w:noProof/>
              </w:rPr>
              <w:t>20</w:t>
            </w:r>
            <w:r w:rsidR="0058346B">
              <w:rPr>
                <w:noProof/>
              </w:rPr>
              <w:fldChar w:fldCharType="end"/>
            </w:r>
            <w:r w:rsidR="00941F75">
              <w:t xml:space="preserve"> – Tela de Personalização</w:t>
            </w:r>
            <w:bookmarkEnd w:id="49"/>
          </w:p>
        </w:tc>
        <w:tc>
          <w:tcPr>
            <w:tcW w:w="5416" w:type="dxa"/>
          </w:tcPr>
          <w:p w14:paraId="52EFF1A2" w14:textId="4012C3C4" w:rsidR="00AB74CE" w:rsidRDefault="007D6229" w:rsidP="005A0A04">
            <w:pPr>
              <w:spacing w:line="360" w:lineRule="auto"/>
            </w:pPr>
            <w:r>
              <w:t xml:space="preserve">      </w:t>
            </w:r>
            <w:r w:rsidR="00AB74CE">
              <w:t xml:space="preserve">Os três primeiro botões deixam o usuário escolher se quer ver os eventos agendados hoje, amanhã ou mostrar todos. </w:t>
            </w:r>
          </w:p>
          <w:p w14:paraId="5A15B22F" w14:textId="77777777" w:rsidR="002478FA" w:rsidRDefault="002478FA" w:rsidP="005A0A04">
            <w:pPr>
              <w:spacing w:line="360" w:lineRule="auto"/>
            </w:pPr>
          </w:p>
          <w:p w14:paraId="6A70C21D" w14:textId="717C30CA" w:rsidR="002478FA" w:rsidRDefault="007D6229" w:rsidP="005A0A04">
            <w:pPr>
              <w:spacing w:line="360" w:lineRule="auto"/>
            </w:pPr>
            <w:r>
              <w:t xml:space="preserve">     </w:t>
            </w:r>
            <w:r w:rsidR="002478FA">
              <w:t xml:space="preserve">O quarto botão leva o usuário ao formulário de Configuração (página) e depois para a aba ‘Agenda’, onde lá ele poderá escolher opções de display dos eventos permanentemente. </w:t>
            </w:r>
          </w:p>
          <w:p w14:paraId="02D3B705" w14:textId="77777777" w:rsidR="002478FA" w:rsidRDefault="002478FA" w:rsidP="005A0A04">
            <w:pPr>
              <w:spacing w:line="360" w:lineRule="auto"/>
            </w:pPr>
          </w:p>
          <w:p w14:paraId="74A776F4" w14:textId="7603E69A" w:rsidR="002478FA" w:rsidRPr="00AB74CE" w:rsidRDefault="007D6229" w:rsidP="005A0A04">
            <w:pPr>
              <w:spacing w:line="360" w:lineRule="auto"/>
            </w:pPr>
            <w:r>
              <w:t xml:space="preserve">    </w:t>
            </w:r>
            <w:r w:rsidR="002478FA">
              <w:t xml:space="preserve">O quinto e último fecha a janela ao lado. </w:t>
            </w:r>
          </w:p>
        </w:tc>
      </w:tr>
    </w:tbl>
    <w:p w14:paraId="1B60016A" w14:textId="2C7643F0" w:rsidR="0014360E" w:rsidRDefault="0014360E" w:rsidP="00251749">
      <w:pPr>
        <w:spacing w:line="360" w:lineRule="auto"/>
      </w:pPr>
    </w:p>
    <w:p w14:paraId="50191FEF" w14:textId="77777777" w:rsidR="00251749" w:rsidRDefault="00251749" w:rsidP="00251749">
      <w:pPr>
        <w:spacing w:line="360" w:lineRule="auto"/>
      </w:pPr>
    </w:p>
    <w:p w14:paraId="3F624758" w14:textId="64FBE073" w:rsidR="008C13F6" w:rsidRDefault="008736D7" w:rsidP="005A0A04">
      <w:pPr>
        <w:pStyle w:val="Ttulo5"/>
        <w:spacing w:line="360" w:lineRule="auto"/>
      </w:pPr>
      <w:r>
        <w:t>Eventos agendados</w:t>
      </w:r>
    </w:p>
    <w:p w14:paraId="2DDE82A8" w14:textId="77777777" w:rsidR="00251749" w:rsidRDefault="00251749" w:rsidP="00251749"/>
    <w:p w14:paraId="4C472991" w14:textId="77777777" w:rsidR="00251749" w:rsidRPr="00251749" w:rsidRDefault="00251749" w:rsidP="00251749"/>
    <w:p w14:paraId="2EC5195B" w14:textId="77777777" w:rsidR="004D539F" w:rsidRDefault="00512788" w:rsidP="00C240CC">
      <w:pPr>
        <w:keepNext/>
        <w:jc w:val="center"/>
      </w:pPr>
      <w:r>
        <w:rPr>
          <w:noProof/>
        </w:rPr>
        <mc:AlternateContent>
          <mc:Choice Requires="wps">
            <w:drawing>
              <wp:anchor distT="0" distB="0" distL="114300" distR="114300" simplePos="0" relativeHeight="251678720" behindDoc="0" locked="0" layoutInCell="1" allowOverlap="1" wp14:anchorId="744EB865" wp14:editId="64235F25">
                <wp:simplePos x="0" y="0"/>
                <wp:positionH relativeFrom="column">
                  <wp:posOffset>4061208</wp:posOffset>
                </wp:positionH>
                <wp:positionV relativeFrom="paragraph">
                  <wp:posOffset>305375</wp:posOffset>
                </wp:positionV>
                <wp:extent cx="1233170" cy="1"/>
                <wp:effectExtent l="0" t="0" r="24130" b="19050"/>
                <wp:wrapNone/>
                <wp:docPr id="35" name="Conector reto 35"/>
                <wp:cNvGraphicFramePr/>
                <a:graphic xmlns:a="http://schemas.openxmlformats.org/drawingml/2006/main">
                  <a:graphicData uri="http://schemas.microsoft.com/office/word/2010/wordprocessingShape">
                    <wps:wsp>
                      <wps:cNvCnPr/>
                      <wps:spPr>
                        <a:xfrm flipV="1">
                          <a:off x="0" y="0"/>
                          <a:ext cx="1233170" cy="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218E2A" id="Conector reto 3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8pt,24.05pt" to="416.9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" strokecolor="black [3040]" strokeweight="1.5pt"/>
            </w:pict>
          </mc:Fallback>
        </mc:AlternateContent>
      </w:r>
      <w:r>
        <w:rPr>
          <w:noProof/>
        </w:rPr>
        <mc:AlternateContent>
          <mc:Choice Requires="wps">
            <w:drawing>
              <wp:anchor distT="0" distB="0" distL="114300" distR="114300" simplePos="0" relativeHeight="251680768" behindDoc="0" locked="0" layoutInCell="1" allowOverlap="1" wp14:anchorId="749F92CA" wp14:editId="5EB9C570">
                <wp:simplePos x="0" y="0"/>
                <wp:positionH relativeFrom="column">
                  <wp:posOffset>4432144</wp:posOffset>
                </wp:positionH>
                <wp:positionV relativeFrom="paragraph">
                  <wp:posOffset>81460</wp:posOffset>
                </wp:positionV>
                <wp:extent cx="1035170" cy="283845"/>
                <wp:effectExtent l="0" t="0" r="0" b="1905"/>
                <wp:wrapNone/>
                <wp:docPr id="36" name="Caixa de texto 36"/>
                <wp:cNvGraphicFramePr/>
                <a:graphic xmlns:a="http://schemas.openxmlformats.org/drawingml/2006/main">
                  <a:graphicData uri="http://schemas.microsoft.com/office/word/2010/wordprocessingShape">
                    <wps:wsp>
                      <wps:cNvSpPr txBox="1"/>
                      <wps:spPr>
                        <a:xfrm>
                          <a:off x="0" y="0"/>
                          <a:ext cx="103517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623B25" w14:textId="7D0156B2" w:rsidR="003A09AA" w:rsidRDefault="003A09AA" w:rsidP="008C13F6">
                            <w:pPr>
                              <w:rPr>
                                <w:rFonts w:cs="Arial"/>
                                <w:sz w:val="20"/>
                              </w:rPr>
                            </w:pPr>
                            <w:r>
                              <w:rPr>
                                <w:rFonts w:cs="Arial"/>
                                <w:sz w:val="20"/>
                              </w:rPr>
                              <w:t>Emoji e fundo</w:t>
                            </w:r>
                          </w:p>
                          <w:p w14:paraId="655BA601" w14:textId="0F83D87B" w:rsidR="003A09AA" w:rsidRDefault="003A09AA" w:rsidP="008C13F6">
                            <w:pPr>
                              <w:rPr>
                                <w:rFonts w:cs="Arial"/>
                                <w:sz w:val="20"/>
                              </w:rPr>
                            </w:pPr>
                            <w:r>
                              <w:rPr>
                                <w:rFonts w:cs="Arial"/>
                                <w:sz w:val="20"/>
                              </w:rPr>
                              <w:t>i</w:t>
                            </w:r>
                          </w:p>
                          <w:p w14:paraId="55902515" w14:textId="77777777" w:rsidR="003A09AA" w:rsidRDefault="003A09AA" w:rsidP="008C13F6">
                            <w:pPr>
                              <w:rPr>
                                <w:rFonts w:cs="Arial"/>
                                <w:sz w:val="20"/>
                              </w:rPr>
                            </w:pPr>
                          </w:p>
                          <w:p w14:paraId="07FC66EF" w14:textId="77777777" w:rsidR="003A09AA" w:rsidRDefault="003A09AA" w:rsidP="008C13F6">
                            <w:pPr>
                              <w:rPr>
                                <w:rFonts w:cs="Arial"/>
                                <w:sz w:val="20"/>
                              </w:rPr>
                            </w:pPr>
                          </w:p>
                          <w:p w14:paraId="790587E2" w14:textId="77777777" w:rsidR="003A09AA" w:rsidRPr="0062398D" w:rsidRDefault="003A09AA" w:rsidP="008C13F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92CA" id="Caixa de texto 36" o:spid="_x0000_s1031" type="#_x0000_t202" style="position:absolute;left:0;text-align:left;margin-left:349pt;margin-top:6.4pt;width:81.5pt;height:22.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" filled="f" stroked="f" strokeweight=".5pt">
                <v:textbox>
                  <w:txbxContent>
                    <w:p w14:paraId="6C623B25" w14:textId="7D0156B2" w:rsidR="003A09AA" w:rsidRDefault="003A09AA" w:rsidP="008C13F6">
                      <w:pPr>
                        <w:rPr>
                          <w:rFonts w:cs="Arial"/>
                          <w:sz w:val="20"/>
                        </w:rPr>
                      </w:pPr>
                      <w:r>
                        <w:rPr>
                          <w:rFonts w:cs="Arial"/>
                          <w:sz w:val="20"/>
                        </w:rPr>
                        <w:t>Emoji e fundo</w:t>
                      </w:r>
                    </w:p>
                    <w:p w14:paraId="655BA601" w14:textId="0F83D87B" w:rsidR="003A09AA" w:rsidRDefault="003A09AA" w:rsidP="008C13F6">
                      <w:pPr>
                        <w:rPr>
                          <w:rFonts w:cs="Arial"/>
                          <w:sz w:val="20"/>
                        </w:rPr>
                      </w:pPr>
                      <w:r>
                        <w:rPr>
                          <w:rFonts w:cs="Arial"/>
                          <w:sz w:val="20"/>
                        </w:rPr>
                        <w:t>i</w:t>
                      </w:r>
                    </w:p>
                    <w:p w14:paraId="55902515" w14:textId="77777777" w:rsidR="003A09AA" w:rsidRDefault="003A09AA" w:rsidP="008C13F6">
                      <w:pPr>
                        <w:rPr>
                          <w:rFonts w:cs="Arial"/>
                          <w:sz w:val="20"/>
                        </w:rPr>
                      </w:pPr>
                    </w:p>
                    <w:p w14:paraId="07FC66EF" w14:textId="77777777" w:rsidR="003A09AA" w:rsidRDefault="003A09AA" w:rsidP="008C13F6">
                      <w:pPr>
                        <w:rPr>
                          <w:rFonts w:cs="Arial"/>
                          <w:sz w:val="20"/>
                        </w:rPr>
                      </w:pPr>
                    </w:p>
                    <w:p w14:paraId="790587E2" w14:textId="77777777" w:rsidR="003A09AA" w:rsidRPr="0062398D" w:rsidRDefault="003A09AA" w:rsidP="008C13F6">
                      <w:pPr>
                        <w:jc w:val="center"/>
                        <w:rPr>
                          <w:rFonts w:cs="Arial"/>
                          <w:sz w:val="20"/>
                        </w:rPr>
                      </w:pPr>
                    </w:p>
                  </w:txbxContent>
                </v:textbox>
              </v:shape>
            </w:pict>
          </mc:Fallback>
        </mc:AlternateContent>
      </w:r>
      <w:r w:rsidR="008C13F6">
        <w:rPr>
          <w:noProof/>
        </w:rPr>
        <mc:AlternateContent>
          <mc:Choice Requires="wps">
            <w:drawing>
              <wp:anchor distT="0" distB="0" distL="114300" distR="114300" simplePos="0" relativeHeight="251684864" behindDoc="0" locked="0" layoutInCell="1" allowOverlap="1" wp14:anchorId="33D24EBF" wp14:editId="7E6EBB35">
                <wp:simplePos x="0" y="0"/>
                <wp:positionH relativeFrom="column">
                  <wp:posOffset>-73025</wp:posOffset>
                </wp:positionH>
                <wp:positionV relativeFrom="paragraph">
                  <wp:posOffset>83244</wp:posOffset>
                </wp:positionV>
                <wp:extent cx="1776730" cy="283845"/>
                <wp:effectExtent l="0" t="0" r="0" b="1905"/>
                <wp:wrapNone/>
                <wp:docPr id="39" name="Caixa de texto 39"/>
                <wp:cNvGraphicFramePr/>
                <a:graphic xmlns:a="http://schemas.openxmlformats.org/drawingml/2006/main">
                  <a:graphicData uri="http://schemas.microsoft.com/office/word/2010/wordprocessingShape">
                    <wps:wsp>
                      <wps:cNvSpPr txBox="1"/>
                      <wps:spPr>
                        <a:xfrm>
                          <a:off x="0" y="0"/>
                          <a:ext cx="177673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52A003" w14:textId="3D9E2B11" w:rsidR="003A09AA" w:rsidRPr="008C13F6" w:rsidRDefault="003A09AA" w:rsidP="008C13F6">
                            <w:pPr>
                              <w:rPr>
                                <w:rFonts w:cs="Arial"/>
                                <w:sz w:val="20"/>
                              </w:rPr>
                            </w:pPr>
                            <w:r w:rsidRPr="008C13F6">
                              <w:rPr>
                                <w:rFonts w:cs="Arial"/>
                                <w:sz w:val="20"/>
                              </w:rPr>
                              <w:t>Tipo e assunto do Evento</w:t>
                            </w:r>
                          </w:p>
                          <w:p w14:paraId="20D189DA" w14:textId="77777777" w:rsidR="003A09AA" w:rsidRDefault="003A09AA" w:rsidP="008C13F6">
                            <w:pPr>
                              <w:rPr>
                                <w:rFonts w:cs="Arial"/>
                                <w:sz w:val="20"/>
                              </w:rPr>
                            </w:pPr>
                          </w:p>
                          <w:p w14:paraId="21A2464A" w14:textId="77777777" w:rsidR="003A09AA" w:rsidRDefault="003A09AA" w:rsidP="008C13F6">
                            <w:pPr>
                              <w:rPr>
                                <w:rFonts w:cs="Arial"/>
                                <w:sz w:val="20"/>
                              </w:rPr>
                            </w:pPr>
                          </w:p>
                          <w:p w14:paraId="696F5368" w14:textId="77777777" w:rsidR="003A09AA" w:rsidRPr="0062398D" w:rsidRDefault="003A09AA" w:rsidP="008C13F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24EBF" id="Caixa de texto 39" o:spid="_x0000_s1032" type="#_x0000_t202" style="position:absolute;left:0;text-align:left;margin-left:-5.75pt;margin-top:6.55pt;width:139.9pt;height:2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" filled="f" stroked="f" strokeweight=".5pt">
                <v:textbox>
                  <w:txbxContent>
                    <w:p w14:paraId="7452A003" w14:textId="3D9E2B11" w:rsidR="003A09AA" w:rsidRPr="008C13F6" w:rsidRDefault="003A09AA" w:rsidP="008C13F6">
                      <w:pPr>
                        <w:rPr>
                          <w:rFonts w:cs="Arial"/>
                          <w:sz w:val="20"/>
                        </w:rPr>
                      </w:pPr>
                      <w:r w:rsidRPr="008C13F6">
                        <w:rPr>
                          <w:rFonts w:cs="Arial"/>
                          <w:sz w:val="20"/>
                        </w:rPr>
                        <w:t>Tipo e assunto do Evento</w:t>
                      </w:r>
                    </w:p>
                    <w:p w14:paraId="20D189DA" w14:textId="77777777" w:rsidR="003A09AA" w:rsidRDefault="003A09AA" w:rsidP="008C13F6">
                      <w:pPr>
                        <w:rPr>
                          <w:rFonts w:cs="Arial"/>
                          <w:sz w:val="20"/>
                        </w:rPr>
                      </w:pPr>
                    </w:p>
                    <w:p w14:paraId="21A2464A" w14:textId="77777777" w:rsidR="003A09AA" w:rsidRDefault="003A09AA" w:rsidP="008C13F6">
                      <w:pPr>
                        <w:rPr>
                          <w:rFonts w:cs="Arial"/>
                          <w:sz w:val="20"/>
                        </w:rPr>
                      </w:pPr>
                    </w:p>
                    <w:p w14:paraId="696F5368" w14:textId="77777777" w:rsidR="003A09AA" w:rsidRPr="0062398D" w:rsidRDefault="003A09AA" w:rsidP="008C13F6">
                      <w:pPr>
                        <w:jc w:val="center"/>
                        <w:rPr>
                          <w:rFonts w:cs="Arial"/>
                          <w:sz w:val="20"/>
                        </w:rPr>
                      </w:pPr>
                    </w:p>
                  </w:txbxContent>
                </v:textbox>
              </v:shape>
            </w:pict>
          </mc:Fallback>
        </mc:AlternateContent>
      </w:r>
      <w:r w:rsidR="008C13F6">
        <w:rPr>
          <w:noProof/>
        </w:rPr>
        <mc:AlternateContent>
          <mc:Choice Requires="wps">
            <w:drawing>
              <wp:anchor distT="0" distB="0" distL="114300" distR="114300" simplePos="0" relativeHeight="251682816" behindDoc="0" locked="0" layoutInCell="1" allowOverlap="1" wp14:anchorId="066C73C2" wp14:editId="09E328A1">
                <wp:simplePos x="0" y="0"/>
                <wp:positionH relativeFrom="column">
                  <wp:posOffset>-1270</wp:posOffset>
                </wp:positionH>
                <wp:positionV relativeFrom="paragraph">
                  <wp:posOffset>296545</wp:posOffset>
                </wp:positionV>
                <wp:extent cx="1706880" cy="0"/>
                <wp:effectExtent l="0" t="0" r="26670" b="19050"/>
                <wp:wrapNone/>
                <wp:docPr id="37" name="Conector reto 37"/>
                <wp:cNvGraphicFramePr/>
                <a:graphic xmlns:a="http://schemas.openxmlformats.org/drawingml/2006/main">
                  <a:graphicData uri="http://schemas.microsoft.com/office/word/2010/wordprocessingShape">
                    <wps:wsp>
                      <wps:cNvCnPr/>
                      <wps:spPr>
                        <a:xfrm>
                          <a:off x="0" y="0"/>
                          <a:ext cx="170688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1AB55" id="Conector reto 3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23.35pt" to="134.3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" strokecolor="black [3040]" strokeweight="1.5pt"/>
            </w:pict>
          </mc:Fallback>
        </mc:AlternateContent>
      </w:r>
      <w:r w:rsidR="008C13F6">
        <w:rPr>
          <w:noProof/>
        </w:rPr>
        <w:drawing>
          <wp:inline distT="0" distB="0" distL="0" distR="0" wp14:anchorId="11A55EE7" wp14:editId="6F345379">
            <wp:extent cx="2731216" cy="439639"/>
            <wp:effectExtent l="76200" t="76200" r="88265" b="749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blip>
                    <a:srcRect l="39012" t="41747" r="38964" b="52581"/>
                    <a:stretch/>
                  </pic:blipFill>
                  <pic:spPr bwMode="auto">
                    <a:xfrm>
                      <a:off x="0" y="0"/>
                      <a:ext cx="2747242" cy="442219"/>
                    </a:xfrm>
                    <a:prstGeom prst="rect">
                      <a:avLst/>
                    </a:prstGeom>
                    <a:ln>
                      <a:noFill/>
                    </a:ln>
                    <a:effectLst>
                      <a:outerShdw blurRad="63500" sx="102000" sy="102000" algn="ctr" rotWithShape="0">
                        <a:prstClr val="black">
                          <a:alpha val="9000"/>
                        </a:prstClr>
                      </a:outerShdw>
                    </a:effectLst>
                    <a:extLst>
                      <a:ext uri="{53640926-AAD7-44D8-BBD7-CCE9431645EC}">
                        <a14:shadowObscured xmlns:a14="http://schemas.microsoft.com/office/drawing/2010/main"/>
                      </a:ext>
                    </a:extLst>
                  </pic:spPr>
                </pic:pic>
              </a:graphicData>
            </a:graphic>
          </wp:inline>
        </w:drawing>
      </w:r>
    </w:p>
    <w:p w14:paraId="73CEC98C" w14:textId="611284E7" w:rsidR="008C13F6" w:rsidRDefault="004D539F" w:rsidP="00680DFE">
      <w:pPr>
        <w:pStyle w:val="Legenda"/>
      </w:pPr>
      <w:bookmarkStart w:id="50" w:name="_Toc466997493"/>
      <w:r>
        <w:t xml:space="preserve">Figura </w:t>
      </w:r>
      <w:r w:rsidR="0058346B">
        <w:fldChar w:fldCharType="begin"/>
      </w:r>
      <w:r w:rsidR="0058346B">
        <w:instrText xml:space="preserve"> SEQ Figura \* ARABIC </w:instrText>
      </w:r>
      <w:r w:rsidR="0058346B">
        <w:fldChar w:fldCharType="separate"/>
      </w:r>
      <w:r w:rsidR="00686C18">
        <w:rPr>
          <w:noProof/>
        </w:rPr>
        <w:t>21</w:t>
      </w:r>
      <w:r w:rsidR="0058346B">
        <w:rPr>
          <w:noProof/>
        </w:rPr>
        <w:fldChar w:fldCharType="end"/>
      </w:r>
      <w:r w:rsidR="00E9300A">
        <w:t xml:space="preserve"> – Exemplo de evento agendado</w:t>
      </w:r>
      <w:bookmarkEnd w:id="50"/>
    </w:p>
    <w:p w14:paraId="1E817AF8" w14:textId="77777777" w:rsidR="00251749" w:rsidRDefault="00251749" w:rsidP="00251749"/>
    <w:p w14:paraId="685748E5" w14:textId="77777777" w:rsidR="00251749" w:rsidRPr="00251749" w:rsidRDefault="00251749" w:rsidP="00251749"/>
    <w:p w14:paraId="4DC389BF" w14:textId="779459FF" w:rsidR="00C240CC" w:rsidRDefault="008C13F6" w:rsidP="00251749">
      <w:pPr>
        <w:spacing w:line="360" w:lineRule="auto"/>
        <w:ind w:right="851" w:firstLine="360"/>
      </w:pPr>
      <w:r>
        <w:t xml:space="preserve">Os eventos agendados são mostrados em um </w:t>
      </w:r>
      <w:r w:rsidRPr="008C13F6">
        <w:rPr>
          <w:i/>
        </w:rPr>
        <w:t>ListView</w:t>
      </w:r>
      <w:r>
        <w:t>,</w:t>
      </w:r>
      <w:r w:rsidR="003C6CCA">
        <w:t xml:space="preserve"> e</w:t>
      </w:r>
      <w:r>
        <w:t xml:space="preserve"> com a ferramenta </w:t>
      </w:r>
      <w:r w:rsidRPr="008C13F6">
        <w:rPr>
          <w:i/>
        </w:rPr>
        <w:t xml:space="preserve">Dynamic Appearance </w:t>
      </w:r>
      <w:r w:rsidRPr="008C13F6">
        <w:t>do</w:t>
      </w:r>
      <w:r w:rsidR="005312E1">
        <w:t xml:space="preserve"> Delphi 10.1 Berlin altera-se</w:t>
      </w:r>
      <w:r w:rsidR="003C6CCA">
        <w:t xml:space="preserve"> o item da forma que</w:t>
      </w:r>
      <w:r w:rsidR="005312E1">
        <w:t xml:space="preserve"> se</w:t>
      </w:r>
      <w:r w:rsidR="003C6CCA">
        <w:t xml:space="preserve"> deseja:</w:t>
      </w:r>
    </w:p>
    <w:p w14:paraId="114D7F8E" w14:textId="77777777" w:rsidR="00251749" w:rsidRDefault="00251749" w:rsidP="00251749">
      <w:pPr>
        <w:spacing w:line="360" w:lineRule="auto"/>
        <w:ind w:right="851" w:firstLine="360"/>
      </w:pPr>
    </w:p>
    <w:p w14:paraId="65231E0F" w14:textId="77777777" w:rsidR="00251749" w:rsidRPr="003C6CCA" w:rsidRDefault="00251749" w:rsidP="00251749">
      <w:pPr>
        <w:spacing w:line="360" w:lineRule="auto"/>
        <w:ind w:right="851" w:firstLine="360"/>
      </w:pPr>
    </w:p>
    <w:p w14:paraId="7DA2FB97" w14:textId="5F13017C" w:rsidR="003C6CCA" w:rsidRDefault="003C6CCA" w:rsidP="004F44DE">
      <w:pPr>
        <w:pStyle w:val="PargrafodaLista"/>
        <w:numPr>
          <w:ilvl w:val="0"/>
          <w:numId w:val="27"/>
        </w:numPr>
        <w:spacing w:line="360" w:lineRule="auto"/>
        <w:ind w:left="1777"/>
        <w:jc w:val="left"/>
        <w:rPr>
          <w:rFonts w:ascii="Arial" w:hAnsi="Arial" w:cs="Arial"/>
          <w:b/>
          <w:caps/>
          <w:sz w:val="24"/>
        </w:rPr>
      </w:pPr>
      <w:r w:rsidRPr="003C6CCA">
        <w:rPr>
          <w:rFonts w:ascii="Arial" w:hAnsi="Arial" w:cs="Arial"/>
          <w:b/>
          <w:caps/>
          <w:sz w:val="24"/>
        </w:rPr>
        <w:t>Tipo e assunto do Evento:</w:t>
      </w:r>
    </w:p>
    <w:p w14:paraId="53BEBD77" w14:textId="0F451D7D" w:rsidR="0014360E" w:rsidRDefault="003C6CCA" w:rsidP="00251749">
      <w:pPr>
        <w:spacing w:line="360" w:lineRule="auto"/>
        <w:ind w:firstLine="360"/>
        <w:rPr>
          <w:rFonts w:cs="Arial"/>
        </w:rPr>
      </w:pPr>
      <w:r>
        <w:rPr>
          <w:rFonts w:cs="Arial"/>
          <w:caps/>
        </w:rPr>
        <w:t>N</w:t>
      </w:r>
      <w:r>
        <w:rPr>
          <w:rFonts w:cs="Arial"/>
        </w:rPr>
        <w:t xml:space="preserve">a hora do cadastro do evento o usuário informa o tipo do evento (Prova, trabalho, dever, </w:t>
      </w:r>
      <w:r w:rsidR="001B22F5">
        <w:rPr>
          <w:rFonts w:cs="Arial"/>
        </w:rPr>
        <w:t>tec.</w:t>
      </w:r>
      <w:r>
        <w:rPr>
          <w:rFonts w:cs="Arial"/>
        </w:rPr>
        <w:t>), a matéria em questão e o assunto (sobre o que é a prova, trabalho, dever). Além da data e da dificuldade n</w:t>
      </w:r>
      <w:r w:rsidR="008F469D">
        <w:rPr>
          <w:rFonts w:cs="Arial"/>
        </w:rPr>
        <w:t>o evento atual. Na programação acumula-se</w:t>
      </w:r>
      <w:r>
        <w:rPr>
          <w:rFonts w:cs="Arial"/>
        </w:rPr>
        <w:t xml:space="preserve"> todos os itens citados e </w:t>
      </w:r>
      <w:r w:rsidR="008F469D">
        <w:rPr>
          <w:rFonts w:cs="Arial"/>
        </w:rPr>
        <w:t>se forma</w:t>
      </w:r>
      <w:r>
        <w:rPr>
          <w:rFonts w:cs="Arial"/>
        </w:rPr>
        <w:t xml:space="preserve"> o display do Tipo (Prova de História) e o Assunto. Eles são mostrados como na imagem acima.</w:t>
      </w:r>
      <w:r w:rsidR="00512788">
        <w:rPr>
          <w:rFonts w:cs="Arial"/>
        </w:rPr>
        <w:t xml:space="preserve"> </w:t>
      </w:r>
    </w:p>
    <w:p w14:paraId="6988F76F" w14:textId="77777777" w:rsidR="00251749" w:rsidRDefault="00251749" w:rsidP="00251749">
      <w:pPr>
        <w:spacing w:line="360" w:lineRule="auto"/>
        <w:ind w:firstLine="360"/>
        <w:rPr>
          <w:rFonts w:cs="Arial"/>
        </w:rPr>
      </w:pPr>
    </w:p>
    <w:p w14:paraId="6ED18F88" w14:textId="5007269F" w:rsidR="00512788" w:rsidRDefault="00512788" w:rsidP="004F44DE">
      <w:pPr>
        <w:pStyle w:val="PargrafodaLista"/>
        <w:numPr>
          <w:ilvl w:val="0"/>
          <w:numId w:val="27"/>
        </w:numPr>
        <w:spacing w:line="360" w:lineRule="auto"/>
        <w:ind w:left="1777"/>
        <w:jc w:val="left"/>
        <w:rPr>
          <w:rFonts w:ascii="Arial" w:hAnsi="Arial" w:cs="Arial"/>
          <w:b/>
          <w:sz w:val="24"/>
        </w:rPr>
      </w:pPr>
      <w:r w:rsidRPr="00512788">
        <w:rPr>
          <w:rFonts w:ascii="Arial" w:hAnsi="Arial" w:cs="Arial"/>
          <w:b/>
          <w:sz w:val="24"/>
        </w:rPr>
        <w:lastRenderedPageBreak/>
        <w:t>EMOJI E FUNDO:</w:t>
      </w:r>
    </w:p>
    <w:p w14:paraId="468951EA" w14:textId="77777777" w:rsidR="00251749" w:rsidRDefault="00512788" w:rsidP="007D6229">
      <w:pPr>
        <w:spacing w:line="360" w:lineRule="auto"/>
        <w:ind w:firstLine="360"/>
      </w:pPr>
      <w:r>
        <w:t xml:space="preserve">Com a dificuldade definida pelo usuário definimos o </w:t>
      </w:r>
      <w:r w:rsidRPr="00512788">
        <w:rPr>
          <w:i/>
        </w:rPr>
        <w:t>emoji</w:t>
      </w:r>
      <w:r>
        <w:rPr>
          <w:i/>
        </w:rPr>
        <w:t xml:space="preserve"> </w:t>
      </w:r>
      <w:r>
        <w:t xml:space="preserve">e o fundo. São 4 (quatro) </w:t>
      </w:r>
      <w:r w:rsidRPr="00512788">
        <w:rPr>
          <w:i/>
        </w:rPr>
        <w:t>emojis</w:t>
      </w:r>
      <w:r>
        <w:t xml:space="preserve"> para cada uma das 4 (quatro) dificuldades: De Boa!, OK!, Eita! e OMG!</w:t>
      </w:r>
    </w:p>
    <w:p w14:paraId="4ECE6ED0" w14:textId="1D1849C3" w:rsidR="00512788" w:rsidRDefault="00512788" w:rsidP="007D6229">
      <w:pPr>
        <w:spacing w:line="360" w:lineRule="auto"/>
        <w:ind w:firstLine="360"/>
      </w:pPr>
      <w:r>
        <w:t xml:space="preserve"> </w:t>
      </w:r>
    </w:p>
    <w:p w14:paraId="6394221E" w14:textId="77777777" w:rsidR="00B477A9" w:rsidRDefault="00B477A9" w:rsidP="00BC66F1">
      <w:pPr>
        <w:spacing w:line="360" w:lineRule="auto"/>
        <w:ind w:left="-283"/>
      </w:pPr>
    </w:p>
    <w:p w14:paraId="1130C22A" w14:textId="2CEE8999" w:rsidR="004D539F" w:rsidRDefault="00512788" w:rsidP="00BC66F1">
      <w:pPr>
        <w:keepNext/>
        <w:ind w:left="-283"/>
        <w:jc w:val="center"/>
      </w:pPr>
      <w:r>
        <w:rPr>
          <w:noProof/>
        </w:rPr>
        <w:drawing>
          <wp:inline distT="0" distB="0" distL="0" distR="0" wp14:anchorId="572C1707" wp14:editId="222E2FF8">
            <wp:extent cx="679072" cy="681379"/>
            <wp:effectExtent l="0" t="0" r="6985" b="4445"/>
            <wp:docPr id="40" name="Imagem 40" descr="G:\TCC\iStudent\Imagens\Ní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CC\iStudent\Imagens\Nível 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9057" cy="681364"/>
                    </a:xfrm>
                    <a:prstGeom prst="rect">
                      <a:avLst/>
                    </a:prstGeom>
                    <a:noFill/>
                    <a:ln>
                      <a:noFill/>
                    </a:ln>
                  </pic:spPr>
                </pic:pic>
              </a:graphicData>
            </a:graphic>
          </wp:inline>
        </w:drawing>
      </w:r>
      <w:r>
        <w:rPr>
          <w:noProof/>
        </w:rPr>
        <w:drawing>
          <wp:inline distT="0" distB="0" distL="0" distR="0" wp14:anchorId="581C07C9" wp14:editId="4713750E">
            <wp:extent cx="680400" cy="680400"/>
            <wp:effectExtent l="0" t="0" r="5715" b="5715"/>
            <wp:docPr id="41" name="Imagem 41" descr="G:\TCC\iStudent\Imagens\Nív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CC\iStudent\Imagens\Nível 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0400" cy="680400"/>
                    </a:xfrm>
                    <a:prstGeom prst="rect">
                      <a:avLst/>
                    </a:prstGeom>
                    <a:noFill/>
                    <a:ln>
                      <a:noFill/>
                    </a:ln>
                  </pic:spPr>
                </pic:pic>
              </a:graphicData>
            </a:graphic>
          </wp:inline>
        </w:drawing>
      </w:r>
    </w:p>
    <w:p w14:paraId="3D1DCD87" w14:textId="77777777" w:rsidR="004D539F" w:rsidRDefault="00512788" w:rsidP="00BC66F1">
      <w:pPr>
        <w:keepNext/>
        <w:ind w:left="-283"/>
        <w:jc w:val="center"/>
      </w:pPr>
      <w:r>
        <w:rPr>
          <w:noProof/>
        </w:rPr>
        <w:drawing>
          <wp:inline distT="0" distB="0" distL="0" distR="0" wp14:anchorId="60F5BF78" wp14:editId="4EBF4013">
            <wp:extent cx="680400" cy="680400"/>
            <wp:effectExtent l="0" t="0" r="5715" b="5715"/>
            <wp:docPr id="42" name="Imagem 42" descr="G:\TCC\iStudent\Imagens\Nív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CC\iStudent\Imagens\Nível 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0400" cy="680400"/>
                    </a:xfrm>
                    <a:prstGeom prst="rect">
                      <a:avLst/>
                    </a:prstGeom>
                    <a:noFill/>
                    <a:ln>
                      <a:noFill/>
                    </a:ln>
                  </pic:spPr>
                </pic:pic>
              </a:graphicData>
            </a:graphic>
          </wp:inline>
        </w:drawing>
      </w:r>
      <w:r>
        <w:rPr>
          <w:noProof/>
        </w:rPr>
        <w:drawing>
          <wp:inline distT="0" distB="0" distL="0" distR="0" wp14:anchorId="2B9BD9F5" wp14:editId="443A66C3">
            <wp:extent cx="654754" cy="680400"/>
            <wp:effectExtent l="0" t="0" r="0" b="5715"/>
            <wp:docPr id="43" name="Imagem 43" descr="G:\TCC\iStudent\Imagens\Níve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TCC\iStudent\Imagens\Nível 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4754" cy="680400"/>
                    </a:xfrm>
                    <a:prstGeom prst="rect">
                      <a:avLst/>
                    </a:prstGeom>
                    <a:noFill/>
                    <a:ln>
                      <a:noFill/>
                    </a:ln>
                  </pic:spPr>
                </pic:pic>
              </a:graphicData>
            </a:graphic>
          </wp:inline>
        </w:drawing>
      </w:r>
    </w:p>
    <w:p w14:paraId="47D289D1" w14:textId="0D52BC2B" w:rsidR="00251749" w:rsidRDefault="00680DFE" w:rsidP="00680DFE">
      <w:pPr>
        <w:pStyle w:val="Legenda"/>
      </w:pPr>
      <w:bookmarkStart w:id="51" w:name="_Toc466997494"/>
      <w:r>
        <w:t xml:space="preserve">      </w:t>
      </w:r>
      <w:r w:rsidR="004D539F">
        <w:t xml:space="preserve">Figura </w:t>
      </w:r>
      <w:r w:rsidR="0058346B">
        <w:fldChar w:fldCharType="begin"/>
      </w:r>
      <w:r w:rsidR="0058346B">
        <w:instrText xml:space="preserve"> SEQ Figura \* ARABIC </w:instrText>
      </w:r>
      <w:r w:rsidR="0058346B">
        <w:fldChar w:fldCharType="separate"/>
      </w:r>
      <w:r w:rsidR="00686C18">
        <w:rPr>
          <w:noProof/>
        </w:rPr>
        <w:t>22</w:t>
      </w:r>
      <w:r w:rsidR="0058346B">
        <w:rPr>
          <w:noProof/>
        </w:rPr>
        <w:fldChar w:fldCharType="end"/>
      </w:r>
      <w:r w:rsidR="00551032">
        <w:t xml:space="preserve"> </w:t>
      </w:r>
      <w:r w:rsidR="00251749">
        <w:t>–</w:t>
      </w:r>
      <w:r w:rsidR="00551032">
        <w:t xml:space="preserve"> Emojis</w:t>
      </w:r>
      <w:bookmarkEnd w:id="51"/>
    </w:p>
    <w:p w14:paraId="4E085BAA" w14:textId="77777777" w:rsidR="00251749" w:rsidRDefault="00251749" w:rsidP="00251749"/>
    <w:p w14:paraId="6524F0AF" w14:textId="77777777" w:rsidR="00251749" w:rsidRPr="00251749" w:rsidRDefault="00251749" w:rsidP="00251749"/>
    <w:p w14:paraId="29386FA6" w14:textId="76DDEAA6" w:rsidR="00B477A9" w:rsidRDefault="00B477A9" w:rsidP="007D6229">
      <w:pPr>
        <w:spacing w:line="360" w:lineRule="auto"/>
        <w:ind w:firstLine="568"/>
      </w:pPr>
      <w:r>
        <w:t>Já o</w:t>
      </w:r>
      <w:r w:rsidR="00DE0988">
        <w:t>s</w:t>
      </w:r>
      <w:r>
        <w:t xml:space="preserve"> fundo difere</w:t>
      </w:r>
      <w:r w:rsidR="00DE0988">
        <w:t>m</w:t>
      </w:r>
      <w:r>
        <w:t xml:space="preserve"> dos </w:t>
      </w:r>
      <w:r w:rsidRPr="00B477A9">
        <w:rPr>
          <w:i/>
        </w:rPr>
        <w:t>emojis</w:t>
      </w:r>
      <w:r>
        <w:rPr>
          <w:i/>
        </w:rPr>
        <w:t>,</w:t>
      </w:r>
      <w:r>
        <w:t xml:space="preserve"> há somente 3 (três)</w:t>
      </w:r>
      <w:r w:rsidR="00DE0988">
        <w:t xml:space="preserve"> deles</w:t>
      </w:r>
      <w:r>
        <w:t>. Um verde para as duas primeiras dificuldades, um amarelo para a terceira e um vermelho para a última:</w:t>
      </w:r>
    </w:p>
    <w:p w14:paraId="2853B71F" w14:textId="77777777" w:rsidR="00B477A9" w:rsidRDefault="00B477A9" w:rsidP="005A0A04">
      <w:pPr>
        <w:spacing w:line="360" w:lineRule="auto"/>
      </w:pPr>
    </w:p>
    <w:p w14:paraId="55325924" w14:textId="77777777" w:rsidR="00251749" w:rsidRDefault="00251749" w:rsidP="005A0A04">
      <w:pPr>
        <w:spacing w:line="360" w:lineRule="auto"/>
      </w:pPr>
    </w:p>
    <w:p w14:paraId="75AC642C" w14:textId="77777777" w:rsidR="004D539F" w:rsidRDefault="00B477A9" w:rsidP="00C240CC">
      <w:pPr>
        <w:keepNext/>
        <w:jc w:val="center"/>
      </w:pPr>
      <w:r>
        <w:rPr>
          <w:noProof/>
        </w:rPr>
        <w:drawing>
          <wp:inline distT="0" distB="0" distL="0" distR="0" wp14:anchorId="69BB02C2" wp14:editId="6ED554AC">
            <wp:extent cx="1174384" cy="508958"/>
            <wp:effectExtent l="76200" t="76200" r="83185" b="81915"/>
            <wp:docPr id="44" name="Imagem 44" descr="G:\TCC\iStudent\Image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TCC\iStudent\Imagens\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4720" cy="509104"/>
                    </a:xfrm>
                    <a:prstGeom prst="rect">
                      <a:avLst/>
                    </a:prstGeom>
                    <a:noFill/>
                    <a:ln>
                      <a:noFill/>
                    </a:ln>
                    <a:effectLst>
                      <a:outerShdw blurRad="63500" sx="102000" sy="102000" algn="ctr" rotWithShape="0">
                        <a:prstClr val="black">
                          <a:alpha val="19000"/>
                        </a:prstClr>
                      </a:outerShdw>
                    </a:effectLst>
                  </pic:spPr>
                </pic:pic>
              </a:graphicData>
            </a:graphic>
          </wp:inline>
        </w:drawing>
      </w:r>
      <w:r>
        <w:t xml:space="preserve">  </w:t>
      </w:r>
      <w:r>
        <w:rPr>
          <w:noProof/>
        </w:rPr>
        <w:drawing>
          <wp:inline distT="0" distB="0" distL="0" distR="0" wp14:anchorId="5F0E3FBC" wp14:editId="6708D5F5">
            <wp:extent cx="1162945" cy="504000"/>
            <wp:effectExtent l="57150" t="76200" r="75565" b="67945"/>
            <wp:docPr id="45" name="Imagem 45" descr="G:\TCC\iStudent\Image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TCC\iStudent\Imagens\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62945" cy="504000"/>
                    </a:xfrm>
                    <a:prstGeom prst="rect">
                      <a:avLst/>
                    </a:prstGeom>
                    <a:noFill/>
                    <a:ln>
                      <a:noFill/>
                    </a:ln>
                    <a:effectLst>
                      <a:outerShdw blurRad="63500" sx="102000" sy="102000" algn="ctr" rotWithShape="0">
                        <a:prstClr val="black">
                          <a:alpha val="13000"/>
                        </a:prstClr>
                      </a:outerShdw>
                    </a:effectLst>
                  </pic:spPr>
                </pic:pic>
              </a:graphicData>
            </a:graphic>
          </wp:inline>
        </w:drawing>
      </w:r>
      <w:r>
        <w:t xml:space="preserve">  </w:t>
      </w:r>
      <w:r>
        <w:rPr>
          <w:noProof/>
        </w:rPr>
        <w:drawing>
          <wp:inline distT="0" distB="0" distL="0" distR="0" wp14:anchorId="3E8FD747" wp14:editId="0A4F0639">
            <wp:extent cx="1162945" cy="504000"/>
            <wp:effectExtent l="76200" t="76200" r="75565" b="67945"/>
            <wp:docPr id="46" name="Imagem 46" descr="G:\TCC\iStudent\Image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TCC\iStudent\Imagens\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62945" cy="504000"/>
                    </a:xfrm>
                    <a:prstGeom prst="rect">
                      <a:avLst/>
                    </a:prstGeom>
                    <a:noFill/>
                    <a:ln>
                      <a:noFill/>
                    </a:ln>
                    <a:effectLst>
                      <a:outerShdw blurRad="63500" sx="102000" sy="102000" algn="ctr" rotWithShape="0">
                        <a:prstClr val="black">
                          <a:alpha val="14000"/>
                        </a:prstClr>
                      </a:outerShdw>
                    </a:effectLst>
                  </pic:spPr>
                </pic:pic>
              </a:graphicData>
            </a:graphic>
          </wp:inline>
        </w:drawing>
      </w:r>
    </w:p>
    <w:p w14:paraId="4F1AFBDD" w14:textId="686E6C0F" w:rsidR="00510873" w:rsidRDefault="006B54EB" w:rsidP="00680DFE">
      <w:pPr>
        <w:pStyle w:val="Legenda"/>
      </w:pPr>
      <w:r>
        <w:t xml:space="preserve">                   </w:t>
      </w:r>
      <w:bookmarkStart w:id="52" w:name="_Toc466997495"/>
      <w:r w:rsidR="004D539F">
        <w:t xml:space="preserve">Figura </w:t>
      </w:r>
      <w:r w:rsidR="0058346B">
        <w:fldChar w:fldCharType="begin"/>
      </w:r>
      <w:r w:rsidR="0058346B">
        <w:instrText xml:space="preserve"> SEQ Figura \* ARABIC </w:instrText>
      </w:r>
      <w:r w:rsidR="0058346B">
        <w:fldChar w:fldCharType="separate"/>
      </w:r>
      <w:r w:rsidR="00686C18">
        <w:rPr>
          <w:noProof/>
        </w:rPr>
        <w:t>23</w:t>
      </w:r>
      <w:r w:rsidR="0058346B">
        <w:rPr>
          <w:noProof/>
        </w:rPr>
        <w:fldChar w:fldCharType="end"/>
      </w:r>
      <w:r w:rsidR="00EE0533">
        <w:t xml:space="preserve"> – Imagens de Fundo</w:t>
      </w:r>
      <w:bookmarkEnd w:id="52"/>
      <w:r w:rsidR="00EE0533">
        <w:t xml:space="preserve"> </w:t>
      </w:r>
    </w:p>
    <w:p w14:paraId="1FEAB165" w14:textId="77777777" w:rsidR="00251749" w:rsidRDefault="00251749" w:rsidP="00251749"/>
    <w:p w14:paraId="09A4377A" w14:textId="77777777" w:rsidR="00251749" w:rsidRPr="00251749" w:rsidRDefault="00251749" w:rsidP="00251749"/>
    <w:p w14:paraId="41EF4F88" w14:textId="4FB43325" w:rsidR="00B477A9" w:rsidRDefault="00DE0988" w:rsidP="005A0A04">
      <w:pPr>
        <w:spacing w:line="360" w:lineRule="auto"/>
        <w:rPr>
          <w:i/>
        </w:rPr>
      </w:pPr>
      <w:r>
        <w:t>Juntos</w:t>
      </w:r>
      <w:r w:rsidR="00510873">
        <w:t>, esses</w:t>
      </w:r>
      <w:r>
        <w:t xml:space="preserve"> elementos formam o item do </w:t>
      </w:r>
      <w:r w:rsidRPr="00DE0988">
        <w:rPr>
          <w:i/>
        </w:rPr>
        <w:t>Listview</w:t>
      </w:r>
      <w:r>
        <w:rPr>
          <w:i/>
        </w:rPr>
        <w:t>.</w:t>
      </w:r>
    </w:p>
    <w:p w14:paraId="6E49DDBE" w14:textId="77777777" w:rsidR="00510873" w:rsidRPr="00B477A9" w:rsidRDefault="00510873" w:rsidP="005A0A04">
      <w:pPr>
        <w:spacing w:line="360" w:lineRule="auto"/>
      </w:pPr>
    </w:p>
    <w:p w14:paraId="4C2DCD1E" w14:textId="7309BD3E" w:rsidR="00510873" w:rsidRPr="00510873" w:rsidRDefault="00C11CAE" w:rsidP="006B7C4A">
      <w:pPr>
        <w:pStyle w:val="Ttulo4"/>
        <w:spacing w:line="360" w:lineRule="auto"/>
        <w:ind w:left="1712"/>
        <w:jc w:val="left"/>
      </w:pPr>
      <w:r>
        <w:lastRenderedPageBreak/>
        <w:t>Segundo Tab Item: Exibição</w:t>
      </w:r>
    </w:p>
    <w:p w14:paraId="3F5E0D5F" w14:textId="6EFDA989" w:rsidR="004D539F" w:rsidRDefault="00BC66F1" w:rsidP="00BC66F1">
      <w:pPr>
        <w:keepNext/>
        <w:ind w:left="-567"/>
        <w:jc w:val="center"/>
      </w:pPr>
      <w:r w:rsidRPr="00510873">
        <w:rPr>
          <w:noProof/>
        </w:rPr>
        <mc:AlternateContent>
          <mc:Choice Requires="wps">
            <w:drawing>
              <wp:anchor distT="0" distB="0" distL="114300" distR="114300" simplePos="0" relativeHeight="251703296" behindDoc="0" locked="0" layoutInCell="1" allowOverlap="1" wp14:anchorId="17E85B14" wp14:editId="064CBCAB">
                <wp:simplePos x="0" y="0"/>
                <wp:positionH relativeFrom="column">
                  <wp:posOffset>1160145</wp:posOffset>
                </wp:positionH>
                <wp:positionV relativeFrom="paragraph">
                  <wp:posOffset>2193290</wp:posOffset>
                </wp:positionV>
                <wp:extent cx="586105" cy="283845"/>
                <wp:effectExtent l="0" t="0" r="0" b="1905"/>
                <wp:wrapNone/>
                <wp:docPr id="57" name="Caixa de texto 57"/>
                <wp:cNvGraphicFramePr/>
                <a:graphic xmlns:a="http://schemas.openxmlformats.org/drawingml/2006/main">
                  <a:graphicData uri="http://schemas.microsoft.com/office/word/2010/wordprocessingShape">
                    <wps:wsp>
                      <wps:cNvSpPr txBox="1"/>
                      <wps:spPr>
                        <a:xfrm>
                          <a:off x="0" y="0"/>
                          <a:ext cx="58610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E04E1" w14:textId="22D51F31" w:rsidR="003A09AA" w:rsidRDefault="003A09AA" w:rsidP="002D7F0E">
                            <w:pPr>
                              <w:jc w:val="left"/>
                              <w:rPr>
                                <w:rFonts w:cs="Arial"/>
                                <w:sz w:val="20"/>
                              </w:rPr>
                            </w:pPr>
                            <w:r>
                              <w:rPr>
                                <w:rFonts w:cs="Arial"/>
                                <w:sz w:val="20"/>
                              </w:rPr>
                              <w:t>Emoji</w:t>
                            </w:r>
                          </w:p>
                          <w:p w14:paraId="5ADE171C" w14:textId="77777777" w:rsidR="003A09AA" w:rsidRDefault="003A09AA" w:rsidP="002D7F0E">
                            <w:pPr>
                              <w:rPr>
                                <w:rFonts w:cs="Arial"/>
                                <w:sz w:val="20"/>
                              </w:rPr>
                            </w:pPr>
                          </w:p>
                          <w:p w14:paraId="1529722E" w14:textId="77777777" w:rsidR="003A09AA" w:rsidRDefault="003A09AA" w:rsidP="002D7F0E">
                            <w:pPr>
                              <w:rPr>
                                <w:rFonts w:cs="Arial"/>
                                <w:sz w:val="20"/>
                              </w:rPr>
                            </w:pPr>
                            <w:r>
                              <w:rPr>
                                <w:rFonts w:cs="Arial"/>
                                <w:sz w:val="20"/>
                              </w:rPr>
                              <w:t>i</w:t>
                            </w:r>
                          </w:p>
                          <w:p w14:paraId="720DFC7D" w14:textId="77777777" w:rsidR="003A09AA" w:rsidRDefault="003A09AA" w:rsidP="002D7F0E">
                            <w:pPr>
                              <w:rPr>
                                <w:rFonts w:cs="Arial"/>
                                <w:sz w:val="20"/>
                              </w:rPr>
                            </w:pPr>
                          </w:p>
                          <w:p w14:paraId="1D9C46F1" w14:textId="77777777" w:rsidR="003A09AA" w:rsidRDefault="003A09AA" w:rsidP="002D7F0E">
                            <w:pPr>
                              <w:rPr>
                                <w:rFonts w:cs="Arial"/>
                                <w:sz w:val="20"/>
                              </w:rPr>
                            </w:pPr>
                          </w:p>
                          <w:p w14:paraId="0F5A4506" w14:textId="77777777" w:rsidR="003A09AA" w:rsidRPr="0062398D" w:rsidRDefault="003A09AA" w:rsidP="002D7F0E">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85B14" id="Caixa de texto 57" o:spid="_x0000_s1033" type="#_x0000_t202" style="position:absolute;left:0;text-align:left;margin-left:91.35pt;margin-top:172.7pt;width:46.15pt;height:22.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" filled="f" stroked="f" strokeweight=".5pt">
                <v:textbox>
                  <w:txbxContent>
                    <w:p w14:paraId="5E0E04E1" w14:textId="22D51F31" w:rsidR="003A09AA" w:rsidRDefault="003A09AA" w:rsidP="002D7F0E">
                      <w:pPr>
                        <w:jc w:val="left"/>
                        <w:rPr>
                          <w:rFonts w:cs="Arial"/>
                          <w:sz w:val="20"/>
                        </w:rPr>
                      </w:pPr>
                      <w:r>
                        <w:rPr>
                          <w:rFonts w:cs="Arial"/>
                          <w:sz w:val="20"/>
                        </w:rPr>
                        <w:t>Emoji</w:t>
                      </w:r>
                    </w:p>
                    <w:p w14:paraId="5ADE171C" w14:textId="77777777" w:rsidR="003A09AA" w:rsidRDefault="003A09AA" w:rsidP="002D7F0E">
                      <w:pPr>
                        <w:rPr>
                          <w:rFonts w:cs="Arial"/>
                          <w:sz w:val="20"/>
                        </w:rPr>
                      </w:pPr>
                    </w:p>
                    <w:p w14:paraId="1529722E" w14:textId="77777777" w:rsidR="003A09AA" w:rsidRDefault="003A09AA" w:rsidP="002D7F0E">
                      <w:pPr>
                        <w:rPr>
                          <w:rFonts w:cs="Arial"/>
                          <w:sz w:val="20"/>
                        </w:rPr>
                      </w:pPr>
                      <w:r>
                        <w:rPr>
                          <w:rFonts w:cs="Arial"/>
                          <w:sz w:val="20"/>
                        </w:rPr>
                        <w:t>i</w:t>
                      </w:r>
                    </w:p>
                    <w:p w14:paraId="720DFC7D" w14:textId="77777777" w:rsidR="003A09AA" w:rsidRDefault="003A09AA" w:rsidP="002D7F0E">
                      <w:pPr>
                        <w:rPr>
                          <w:rFonts w:cs="Arial"/>
                          <w:sz w:val="20"/>
                        </w:rPr>
                      </w:pPr>
                    </w:p>
                    <w:p w14:paraId="1D9C46F1" w14:textId="77777777" w:rsidR="003A09AA" w:rsidRDefault="003A09AA" w:rsidP="002D7F0E">
                      <w:pPr>
                        <w:rPr>
                          <w:rFonts w:cs="Arial"/>
                          <w:sz w:val="20"/>
                        </w:rPr>
                      </w:pPr>
                    </w:p>
                    <w:p w14:paraId="0F5A4506" w14:textId="77777777" w:rsidR="003A09AA" w:rsidRPr="0062398D" w:rsidRDefault="003A09AA" w:rsidP="002D7F0E">
                      <w:pPr>
                        <w:jc w:val="center"/>
                        <w:rPr>
                          <w:rFonts w:cs="Arial"/>
                          <w:sz w:val="20"/>
                        </w:rPr>
                      </w:pPr>
                    </w:p>
                  </w:txbxContent>
                </v:textbox>
              </v:shape>
            </w:pict>
          </mc:Fallback>
        </mc:AlternateContent>
      </w:r>
      <w:r w:rsidRPr="00510873">
        <w:rPr>
          <w:noProof/>
        </w:rPr>
        <mc:AlternateContent>
          <mc:Choice Requires="wps">
            <w:drawing>
              <wp:anchor distT="0" distB="0" distL="114300" distR="114300" simplePos="0" relativeHeight="251701248" behindDoc="0" locked="0" layoutInCell="1" allowOverlap="1" wp14:anchorId="0150A2B2" wp14:editId="145DCC88">
                <wp:simplePos x="0" y="0"/>
                <wp:positionH relativeFrom="column">
                  <wp:posOffset>1161415</wp:posOffset>
                </wp:positionH>
                <wp:positionV relativeFrom="paragraph">
                  <wp:posOffset>2473325</wp:posOffset>
                </wp:positionV>
                <wp:extent cx="1724660" cy="0"/>
                <wp:effectExtent l="0" t="0" r="27940" b="19050"/>
                <wp:wrapNone/>
                <wp:docPr id="56" name="Conector reto 56"/>
                <wp:cNvGraphicFramePr/>
                <a:graphic xmlns:a="http://schemas.openxmlformats.org/drawingml/2006/main">
                  <a:graphicData uri="http://schemas.microsoft.com/office/word/2010/wordprocessingShape">
                    <wps:wsp>
                      <wps:cNvCnPr/>
                      <wps:spPr>
                        <a:xfrm>
                          <a:off x="0" y="0"/>
                          <a:ext cx="172466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86F040" id="Conector reto 56"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45pt,194.75pt" to="227.25pt,1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" strokecolor="black [3040]" strokeweight="1.5pt"/>
            </w:pict>
          </mc:Fallback>
        </mc:AlternateContent>
      </w:r>
      <w:r>
        <w:rPr>
          <w:noProof/>
        </w:rPr>
        <w:drawing>
          <wp:inline distT="0" distB="0" distL="0" distR="0" wp14:anchorId="293E7664" wp14:editId="7946114F">
            <wp:extent cx="2001329" cy="3459192"/>
            <wp:effectExtent l="0" t="0" r="0" b="825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8857" t="18244" r="38940" b="20357"/>
                    <a:stretch/>
                  </pic:blipFill>
                  <pic:spPr bwMode="auto">
                    <a:xfrm>
                      <a:off x="0" y="0"/>
                      <a:ext cx="2003521" cy="3462981"/>
                    </a:xfrm>
                    <a:prstGeom prst="rect">
                      <a:avLst/>
                    </a:prstGeom>
                    <a:ln>
                      <a:noFill/>
                    </a:ln>
                    <a:extLst>
                      <a:ext uri="{53640926-AAD7-44D8-BBD7-CCE9431645EC}">
                        <a14:shadowObscured xmlns:a14="http://schemas.microsoft.com/office/drawing/2010/main"/>
                      </a:ext>
                    </a:extLst>
                  </pic:spPr>
                </pic:pic>
              </a:graphicData>
            </a:graphic>
          </wp:inline>
        </w:drawing>
      </w:r>
      <w:r w:rsidR="002D7F0E" w:rsidRPr="00510873">
        <w:rPr>
          <w:noProof/>
        </w:rPr>
        <mc:AlternateContent>
          <mc:Choice Requires="wps">
            <w:drawing>
              <wp:anchor distT="0" distB="0" distL="114300" distR="114300" simplePos="0" relativeHeight="251707392" behindDoc="0" locked="0" layoutInCell="1" allowOverlap="1" wp14:anchorId="5D1C9A17" wp14:editId="2F1F63A9">
                <wp:simplePos x="0" y="0"/>
                <wp:positionH relativeFrom="column">
                  <wp:posOffset>4130040</wp:posOffset>
                </wp:positionH>
                <wp:positionV relativeFrom="paragraph">
                  <wp:posOffset>2914015</wp:posOffset>
                </wp:positionV>
                <wp:extent cx="1129030" cy="283845"/>
                <wp:effectExtent l="0" t="0" r="0" b="1905"/>
                <wp:wrapNone/>
                <wp:docPr id="60" name="Caixa de texto 60"/>
                <wp:cNvGraphicFramePr/>
                <a:graphic xmlns:a="http://schemas.openxmlformats.org/drawingml/2006/main">
                  <a:graphicData uri="http://schemas.microsoft.com/office/word/2010/wordprocessingShape">
                    <wps:wsp>
                      <wps:cNvSpPr txBox="1"/>
                      <wps:spPr>
                        <a:xfrm>
                          <a:off x="0" y="0"/>
                          <a:ext cx="112903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4A7B3E" w14:textId="3487F3F7" w:rsidR="003A09AA" w:rsidRDefault="003A09AA" w:rsidP="002D7F0E">
                            <w:pPr>
                              <w:jc w:val="left"/>
                              <w:rPr>
                                <w:rFonts w:cs="Arial"/>
                                <w:sz w:val="20"/>
                              </w:rPr>
                            </w:pPr>
                            <w:r>
                              <w:rPr>
                                <w:rFonts w:cs="Arial"/>
                                <w:sz w:val="20"/>
                              </w:rPr>
                              <w:t>Fundo Aleatório</w:t>
                            </w:r>
                          </w:p>
                          <w:p w14:paraId="6166C1C1" w14:textId="77777777" w:rsidR="003A09AA" w:rsidRDefault="003A09AA" w:rsidP="002D7F0E">
                            <w:pPr>
                              <w:rPr>
                                <w:rFonts w:cs="Arial"/>
                                <w:sz w:val="20"/>
                              </w:rPr>
                            </w:pPr>
                          </w:p>
                          <w:p w14:paraId="3E23E6D9" w14:textId="77777777" w:rsidR="003A09AA" w:rsidRDefault="003A09AA" w:rsidP="002D7F0E">
                            <w:pPr>
                              <w:rPr>
                                <w:rFonts w:cs="Arial"/>
                                <w:sz w:val="20"/>
                              </w:rPr>
                            </w:pPr>
                          </w:p>
                          <w:p w14:paraId="025BF597" w14:textId="77777777" w:rsidR="003A09AA" w:rsidRPr="0062398D" w:rsidRDefault="003A09AA" w:rsidP="002D7F0E">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C9A17" id="Caixa de texto 60" o:spid="_x0000_s1034" type="#_x0000_t202" style="position:absolute;left:0;text-align:left;margin-left:325.2pt;margin-top:229.45pt;width:88.9pt;height:2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" filled="f" stroked="f" strokeweight=".5pt">
                <v:textbox>
                  <w:txbxContent>
                    <w:p w14:paraId="414A7B3E" w14:textId="3487F3F7" w:rsidR="003A09AA" w:rsidRDefault="003A09AA" w:rsidP="002D7F0E">
                      <w:pPr>
                        <w:jc w:val="left"/>
                        <w:rPr>
                          <w:rFonts w:cs="Arial"/>
                          <w:sz w:val="20"/>
                        </w:rPr>
                      </w:pPr>
                      <w:r>
                        <w:rPr>
                          <w:rFonts w:cs="Arial"/>
                          <w:sz w:val="20"/>
                        </w:rPr>
                        <w:t>Fundo Aleatório</w:t>
                      </w:r>
                    </w:p>
                    <w:p w14:paraId="6166C1C1" w14:textId="77777777" w:rsidR="003A09AA" w:rsidRDefault="003A09AA" w:rsidP="002D7F0E">
                      <w:pPr>
                        <w:rPr>
                          <w:rFonts w:cs="Arial"/>
                          <w:sz w:val="20"/>
                        </w:rPr>
                      </w:pPr>
                    </w:p>
                    <w:p w14:paraId="3E23E6D9" w14:textId="77777777" w:rsidR="003A09AA" w:rsidRDefault="003A09AA" w:rsidP="002D7F0E">
                      <w:pPr>
                        <w:rPr>
                          <w:rFonts w:cs="Arial"/>
                          <w:sz w:val="20"/>
                        </w:rPr>
                      </w:pPr>
                    </w:p>
                    <w:p w14:paraId="025BF597" w14:textId="77777777" w:rsidR="003A09AA" w:rsidRPr="0062398D" w:rsidRDefault="003A09AA" w:rsidP="002D7F0E">
                      <w:pPr>
                        <w:jc w:val="center"/>
                        <w:rPr>
                          <w:rFonts w:cs="Arial"/>
                          <w:sz w:val="20"/>
                        </w:rPr>
                      </w:pPr>
                    </w:p>
                  </w:txbxContent>
                </v:textbox>
              </v:shape>
            </w:pict>
          </mc:Fallback>
        </mc:AlternateContent>
      </w:r>
      <w:r w:rsidR="002D7F0E" w:rsidRPr="00510873">
        <w:rPr>
          <w:noProof/>
        </w:rPr>
        <mc:AlternateContent>
          <mc:Choice Requires="wps">
            <w:drawing>
              <wp:anchor distT="0" distB="0" distL="114300" distR="114300" simplePos="0" relativeHeight="251705344" behindDoc="0" locked="0" layoutInCell="1" allowOverlap="1" wp14:anchorId="09AE8689" wp14:editId="5D758D06">
                <wp:simplePos x="0" y="0"/>
                <wp:positionH relativeFrom="column">
                  <wp:posOffset>3802380</wp:posOffset>
                </wp:positionH>
                <wp:positionV relativeFrom="paragraph">
                  <wp:posOffset>3147060</wp:posOffset>
                </wp:positionV>
                <wp:extent cx="1336675" cy="0"/>
                <wp:effectExtent l="0" t="0" r="15875" b="19050"/>
                <wp:wrapNone/>
                <wp:docPr id="59" name="Conector reto 59"/>
                <wp:cNvGraphicFramePr/>
                <a:graphic xmlns:a="http://schemas.openxmlformats.org/drawingml/2006/main">
                  <a:graphicData uri="http://schemas.microsoft.com/office/word/2010/wordprocessingShape">
                    <wps:wsp>
                      <wps:cNvCnPr/>
                      <wps:spPr>
                        <a:xfrm>
                          <a:off x="0" y="0"/>
                          <a:ext cx="13366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88957" id="Conector reto 59"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4pt,247.8pt" to="404.65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" strokecolor="black [3040]" strokeweight="1.5pt"/>
            </w:pict>
          </mc:Fallback>
        </mc:AlternateContent>
      </w:r>
      <w:r w:rsidR="002D7F0E" w:rsidRPr="00510873">
        <w:rPr>
          <w:noProof/>
        </w:rPr>
        <mc:AlternateContent>
          <mc:Choice Requires="wps">
            <w:drawing>
              <wp:anchor distT="0" distB="0" distL="114300" distR="114300" simplePos="0" relativeHeight="251697152" behindDoc="0" locked="0" layoutInCell="1" allowOverlap="1" wp14:anchorId="5D170613" wp14:editId="0C156FA0">
                <wp:simplePos x="0" y="0"/>
                <wp:positionH relativeFrom="column">
                  <wp:posOffset>3802380</wp:posOffset>
                </wp:positionH>
                <wp:positionV relativeFrom="paragraph">
                  <wp:posOffset>1801495</wp:posOffset>
                </wp:positionV>
                <wp:extent cx="1552575" cy="0"/>
                <wp:effectExtent l="0" t="0" r="9525" b="19050"/>
                <wp:wrapNone/>
                <wp:docPr id="52" name="Conector reto 52"/>
                <wp:cNvGraphicFramePr/>
                <a:graphic xmlns:a="http://schemas.openxmlformats.org/drawingml/2006/main">
                  <a:graphicData uri="http://schemas.microsoft.com/office/word/2010/wordprocessingShape">
                    <wps:wsp>
                      <wps:cNvCnPr/>
                      <wps:spPr>
                        <a:xfrm>
                          <a:off x="0" y="0"/>
                          <a:ext cx="15525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52178" id="Conector reto 52"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4pt,141.85pt" to="421.6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" strokecolor="black [3040]" strokeweight="1.5pt"/>
            </w:pict>
          </mc:Fallback>
        </mc:AlternateContent>
      </w:r>
      <w:r w:rsidR="002D7F0E" w:rsidRPr="00510873">
        <w:rPr>
          <w:noProof/>
        </w:rPr>
        <mc:AlternateContent>
          <mc:Choice Requires="wps">
            <w:drawing>
              <wp:anchor distT="0" distB="0" distL="114300" distR="114300" simplePos="0" relativeHeight="251699200" behindDoc="0" locked="0" layoutInCell="1" allowOverlap="1" wp14:anchorId="69AFD87B" wp14:editId="2BA15DAB">
                <wp:simplePos x="0" y="0"/>
                <wp:positionH relativeFrom="column">
                  <wp:posOffset>4130220</wp:posOffset>
                </wp:positionH>
                <wp:positionV relativeFrom="paragraph">
                  <wp:posOffset>1569049</wp:posOffset>
                </wp:positionV>
                <wp:extent cx="1276709" cy="283845"/>
                <wp:effectExtent l="0" t="0" r="0" b="1905"/>
                <wp:wrapNone/>
                <wp:docPr id="54" name="Caixa de texto 54"/>
                <wp:cNvGraphicFramePr/>
                <a:graphic xmlns:a="http://schemas.openxmlformats.org/drawingml/2006/main">
                  <a:graphicData uri="http://schemas.microsoft.com/office/word/2010/wordprocessingShape">
                    <wps:wsp>
                      <wps:cNvSpPr txBox="1"/>
                      <wps:spPr>
                        <a:xfrm>
                          <a:off x="0" y="0"/>
                          <a:ext cx="1276709"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98E57D" w14:textId="14FDD145" w:rsidR="003A09AA" w:rsidRDefault="003A09AA" w:rsidP="002D7F0E">
                            <w:pPr>
                              <w:jc w:val="left"/>
                              <w:rPr>
                                <w:rFonts w:cs="Arial"/>
                                <w:sz w:val="20"/>
                              </w:rPr>
                            </w:pPr>
                            <w:r>
                              <w:rPr>
                                <w:rFonts w:cs="Arial"/>
                                <w:sz w:val="20"/>
                              </w:rPr>
                              <w:t>Assunto do Evento</w:t>
                            </w:r>
                            <w:r>
                              <w:rPr>
                                <w:rFonts w:cs="Arial"/>
                                <w:noProof/>
                                <w:sz w:val="20"/>
                              </w:rPr>
                              <w:drawing>
                                <wp:inline distT="0" distB="0" distL="0" distR="0" wp14:anchorId="2CC29FCF" wp14:editId="41799321">
                                  <wp:extent cx="862965" cy="6352"/>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2965" cy="6352"/>
                                          </a:xfrm>
                                          <a:prstGeom prst="rect">
                                            <a:avLst/>
                                          </a:prstGeom>
                                          <a:noFill/>
                                          <a:ln>
                                            <a:noFill/>
                                          </a:ln>
                                        </pic:spPr>
                                      </pic:pic>
                                    </a:graphicData>
                                  </a:graphic>
                                </wp:inline>
                              </w:drawing>
                            </w:r>
                            <w:r>
                              <w:rPr>
                                <w:rFonts w:cs="Arial"/>
                                <w:sz w:val="20"/>
                              </w:rPr>
                              <w:t>to</w:t>
                            </w:r>
                          </w:p>
                          <w:p w14:paraId="59A8E305" w14:textId="77777777" w:rsidR="003A09AA" w:rsidRDefault="003A09AA" w:rsidP="002D7F0E">
                            <w:pPr>
                              <w:rPr>
                                <w:rFonts w:cs="Arial"/>
                                <w:sz w:val="20"/>
                              </w:rPr>
                            </w:pPr>
                          </w:p>
                          <w:p w14:paraId="3F1A2543" w14:textId="77777777" w:rsidR="003A09AA" w:rsidRDefault="003A09AA" w:rsidP="002D7F0E">
                            <w:pPr>
                              <w:rPr>
                                <w:rFonts w:cs="Arial"/>
                                <w:sz w:val="20"/>
                              </w:rPr>
                            </w:pPr>
                            <w:r>
                              <w:rPr>
                                <w:rFonts w:cs="Arial"/>
                                <w:sz w:val="20"/>
                              </w:rPr>
                              <w:t>i</w:t>
                            </w:r>
                          </w:p>
                          <w:p w14:paraId="69144B23" w14:textId="77777777" w:rsidR="003A09AA" w:rsidRDefault="003A09AA" w:rsidP="002D7F0E">
                            <w:pPr>
                              <w:rPr>
                                <w:rFonts w:cs="Arial"/>
                                <w:sz w:val="20"/>
                              </w:rPr>
                            </w:pPr>
                          </w:p>
                          <w:p w14:paraId="4A9368B6" w14:textId="77777777" w:rsidR="003A09AA" w:rsidRDefault="003A09AA" w:rsidP="002D7F0E">
                            <w:pPr>
                              <w:rPr>
                                <w:rFonts w:cs="Arial"/>
                                <w:sz w:val="20"/>
                              </w:rPr>
                            </w:pPr>
                          </w:p>
                          <w:p w14:paraId="1424F6A5" w14:textId="77777777" w:rsidR="003A09AA" w:rsidRPr="0062398D" w:rsidRDefault="003A09AA" w:rsidP="002D7F0E">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FD87B" id="Caixa de texto 54" o:spid="_x0000_s1035" type="#_x0000_t202" style="position:absolute;left:0;text-align:left;margin-left:325.2pt;margin-top:123.55pt;width:100.55pt;height: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" filled="f" stroked="f" strokeweight=".5pt">
                <v:textbox>
                  <w:txbxContent>
                    <w:p w14:paraId="5998E57D" w14:textId="14FDD145" w:rsidR="003A09AA" w:rsidRDefault="003A09AA" w:rsidP="002D7F0E">
                      <w:pPr>
                        <w:jc w:val="left"/>
                        <w:rPr>
                          <w:rFonts w:cs="Arial"/>
                          <w:sz w:val="20"/>
                        </w:rPr>
                      </w:pPr>
                      <w:r>
                        <w:rPr>
                          <w:rFonts w:cs="Arial"/>
                          <w:sz w:val="20"/>
                        </w:rPr>
                        <w:t>Assunto do Evento</w:t>
                      </w:r>
                      <w:r>
                        <w:rPr>
                          <w:rFonts w:cs="Arial"/>
                          <w:noProof/>
                          <w:sz w:val="20"/>
                        </w:rPr>
                        <w:drawing>
                          <wp:inline distT="0" distB="0" distL="0" distR="0" wp14:anchorId="2CC29FCF" wp14:editId="41799321">
                            <wp:extent cx="862965" cy="6352"/>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2965" cy="6352"/>
                                    </a:xfrm>
                                    <a:prstGeom prst="rect">
                                      <a:avLst/>
                                    </a:prstGeom>
                                    <a:noFill/>
                                    <a:ln>
                                      <a:noFill/>
                                    </a:ln>
                                  </pic:spPr>
                                </pic:pic>
                              </a:graphicData>
                            </a:graphic>
                          </wp:inline>
                        </w:drawing>
                      </w:r>
                      <w:r>
                        <w:rPr>
                          <w:rFonts w:cs="Arial"/>
                          <w:sz w:val="20"/>
                        </w:rPr>
                        <w:t>to</w:t>
                      </w:r>
                    </w:p>
                    <w:p w14:paraId="59A8E305" w14:textId="77777777" w:rsidR="003A09AA" w:rsidRDefault="003A09AA" w:rsidP="002D7F0E">
                      <w:pPr>
                        <w:rPr>
                          <w:rFonts w:cs="Arial"/>
                          <w:sz w:val="20"/>
                        </w:rPr>
                      </w:pPr>
                    </w:p>
                    <w:p w14:paraId="3F1A2543" w14:textId="77777777" w:rsidR="003A09AA" w:rsidRDefault="003A09AA" w:rsidP="002D7F0E">
                      <w:pPr>
                        <w:rPr>
                          <w:rFonts w:cs="Arial"/>
                          <w:sz w:val="20"/>
                        </w:rPr>
                      </w:pPr>
                      <w:r>
                        <w:rPr>
                          <w:rFonts w:cs="Arial"/>
                          <w:sz w:val="20"/>
                        </w:rPr>
                        <w:t>i</w:t>
                      </w:r>
                    </w:p>
                    <w:p w14:paraId="69144B23" w14:textId="77777777" w:rsidR="003A09AA" w:rsidRDefault="003A09AA" w:rsidP="002D7F0E">
                      <w:pPr>
                        <w:rPr>
                          <w:rFonts w:cs="Arial"/>
                          <w:sz w:val="20"/>
                        </w:rPr>
                      </w:pPr>
                    </w:p>
                    <w:p w14:paraId="4A9368B6" w14:textId="77777777" w:rsidR="003A09AA" w:rsidRDefault="003A09AA" w:rsidP="002D7F0E">
                      <w:pPr>
                        <w:rPr>
                          <w:rFonts w:cs="Arial"/>
                          <w:sz w:val="20"/>
                        </w:rPr>
                      </w:pPr>
                    </w:p>
                    <w:p w14:paraId="1424F6A5" w14:textId="77777777" w:rsidR="003A09AA" w:rsidRPr="0062398D" w:rsidRDefault="003A09AA" w:rsidP="002D7F0E">
                      <w:pPr>
                        <w:jc w:val="center"/>
                        <w:rPr>
                          <w:rFonts w:cs="Arial"/>
                          <w:sz w:val="20"/>
                        </w:rPr>
                      </w:pPr>
                    </w:p>
                  </w:txbxContent>
                </v:textbox>
              </v:shape>
            </w:pict>
          </mc:Fallback>
        </mc:AlternateContent>
      </w:r>
      <w:r w:rsidR="002D7F0E" w:rsidRPr="00510873">
        <w:rPr>
          <w:noProof/>
        </w:rPr>
        <mc:AlternateContent>
          <mc:Choice Requires="wps">
            <w:drawing>
              <wp:anchor distT="0" distB="0" distL="114300" distR="114300" simplePos="0" relativeHeight="251695104" behindDoc="0" locked="0" layoutInCell="1" allowOverlap="1" wp14:anchorId="472170F1" wp14:editId="34608D1D">
                <wp:simplePos x="0" y="0"/>
                <wp:positionH relativeFrom="column">
                  <wp:posOffset>817676</wp:posOffset>
                </wp:positionH>
                <wp:positionV relativeFrom="paragraph">
                  <wp:posOffset>1301630</wp:posOffset>
                </wp:positionV>
                <wp:extent cx="1104181" cy="283845"/>
                <wp:effectExtent l="0" t="0" r="0" b="1905"/>
                <wp:wrapNone/>
                <wp:docPr id="51" name="Caixa de texto 51"/>
                <wp:cNvGraphicFramePr/>
                <a:graphic xmlns:a="http://schemas.openxmlformats.org/drawingml/2006/main">
                  <a:graphicData uri="http://schemas.microsoft.com/office/word/2010/wordprocessingShape">
                    <wps:wsp>
                      <wps:cNvSpPr txBox="1"/>
                      <wps:spPr>
                        <a:xfrm>
                          <a:off x="0" y="0"/>
                          <a:ext cx="1104181"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9114AD" w14:textId="3309BA26" w:rsidR="003A09AA" w:rsidRDefault="003A09AA" w:rsidP="002D7F0E">
                            <w:pPr>
                              <w:jc w:val="left"/>
                              <w:rPr>
                                <w:rFonts w:cs="Arial"/>
                                <w:sz w:val="20"/>
                              </w:rPr>
                            </w:pPr>
                            <w:r>
                              <w:rPr>
                                <w:rFonts w:cs="Arial"/>
                                <w:sz w:val="20"/>
                              </w:rPr>
                              <w:t>Tipo do Evento</w:t>
                            </w:r>
                            <w:r>
                              <w:rPr>
                                <w:rFonts w:cs="Arial"/>
                                <w:noProof/>
                                <w:sz w:val="20"/>
                              </w:rPr>
                              <w:drawing>
                                <wp:inline distT="0" distB="0" distL="0" distR="0" wp14:anchorId="1977D2E2" wp14:editId="04166011">
                                  <wp:extent cx="862965" cy="6352"/>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2965" cy="6352"/>
                                          </a:xfrm>
                                          <a:prstGeom prst="rect">
                                            <a:avLst/>
                                          </a:prstGeom>
                                          <a:noFill/>
                                          <a:ln>
                                            <a:noFill/>
                                          </a:ln>
                                        </pic:spPr>
                                      </pic:pic>
                                    </a:graphicData>
                                  </a:graphic>
                                </wp:inline>
                              </w:drawing>
                            </w:r>
                            <w:r>
                              <w:rPr>
                                <w:rFonts w:cs="Arial"/>
                                <w:sz w:val="20"/>
                              </w:rPr>
                              <w:t>to</w:t>
                            </w:r>
                          </w:p>
                          <w:p w14:paraId="387AF735" w14:textId="77777777" w:rsidR="003A09AA" w:rsidRDefault="003A09AA" w:rsidP="002D7F0E">
                            <w:pPr>
                              <w:rPr>
                                <w:rFonts w:cs="Arial"/>
                                <w:sz w:val="20"/>
                              </w:rPr>
                            </w:pPr>
                          </w:p>
                          <w:p w14:paraId="5DD30F55" w14:textId="77777777" w:rsidR="003A09AA" w:rsidRDefault="003A09AA" w:rsidP="002D7F0E">
                            <w:pPr>
                              <w:rPr>
                                <w:rFonts w:cs="Arial"/>
                                <w:sz w:val="20"/>
                              </w:rPr>
                            </w:pPr>
                            <w:r>
                              <w:rPr>
                                <w:rFonts w:cs="Arial"/>
                                <w:sz w:val="20"/>
                              </w:rPr>
                              <w:t>i</w:t>
                            </w:r>
                          </w:p>
                          <w:p w14:paraId="05000B98" w14:textId="77777777" w:rsidR="003A09AA" w:rsidRDefault="003A09AA" w:rsidP="002D7F0E">
                            <w:pPr>
                              <w:rPr>
                                <w:rFonts w:cs="Arial"/>
                                <w:sz w:val="20"/>
                              </w:rPr>
                            </w:pPr>
                          </w:p>
                          <w:p w14:paraId="6DC98648" w14:textId="77777777" w:rsidR="003A09AA" w:rsidRDefault="003A09AA" w:rsidP="002D7F0E">
                            <w:pPr>
                              <w:rPr>
                                <w:rFonts w:cs="Arial"/>
                                <w:sz w:val="20"/>
                              </w:rPr>
                            </w:pPr>
                          </w:p>
                          <w:p w14:paraId="67315D9B" w14:textId="77777777" w:rsidR="003A09AA" w:rsidRPr="0062398D" w:rsidRDefault="003A09AA" w:rsidP="002D7F0E">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170F1" id="Caixa de texto 51" o:spid="_x0000_s1036" type="#_x0000_t202" style="position:absolute;left:0;text-align:left;margin-left:64.4pt;margin-top:102.5pt;width:86.95pt;height:2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" filled="f" stroked="f" strokeweight=".5pt">
                <v:textbox>
                  <w:txbxContent>
                    <w:p w14:paraId="499114AD" w14:textId="3309BA26" w:rsidR="003A09AA" w:rsidRDefault="003A09AA" w:rsidP="002D7F0E">
                      <w:pPr>
                        <w:jc w:val="left"/>
                        <w:rPr>
                          <w:rFonts w:cs="Arial"/>
                          <w:sz w:val="20"/>
                        </w:rPr>
                      </w:pPr>
                      <w:r>
                        <w:rPr>
                          <w:rFonts w:cs="Arial"/>
                          <w:sz w:val="20"/>
                        </w:rPr>
                        <w:t>Tipo do Evento</w:t>
                      </w:r>
                      <w:r>
                        <w:rPr>
                          <w:rFonts w:cs="Arial"/>
                          <w:noProof/>
                          <w:sz w:val="20"/>
                        </w:rPr>
                        <w:drawing>
                          <wp:inline distT="0" distB="0" distL="0" distR="0" wp14:anchorId="1977D2E2" wp14:editId="04166011">
                            <wp:extent cx="862965" cy="6352"/>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2965" cy="6352"/>
                                    </a:xfrm>
                                    <a:prstGeom prst="rect">
                                      <a:avLst/>
                                    </a:prstGeom>
                                    <a:noFill/>
                                    <a:ln>
                                      <a:noFill/>
                                    </a:ln>
                                  </pic:spPr>
                                </pic:pic>
                              </a:graphicData>
                            </a:graphic>
                          </wp:inline>
                        </w:drawing>
                      </w:r>
                      <w:r>
                        <w:rPr>
                          <w:rFonts w:cs="Arial"/>
                          <w:sz w:val="20"/>
                        </w:rPr>
                        <w:t>to</w:t>
                      </w:r>
                    </w:p>
                    <w:p w14:paraId="387AF735" w14:textId="77777777" w:rsidR="003A09AA" w:rsidRDefault="003A09AA" w:rsidP="002D7F0E">
                      <w:pPr>
                        <w:rPr>
                          <w:rFonts w:cs="Arial"/>
                          <w:sz w:val="20"/>
                        </w:rPr>
                      </w:pPr>
                    </w:p>
                    <w:p w14:paraId="5DD30F55" w14:textId="77777777" w:rsidR="003A09AA" w:rsidRDefault="003A09AA" w:rsidP="002D7F0E">
                      <w:pPr>
                        <w:rPr>
                          <w:rFonts w:cs="Arial"/>
                          <w:sz w:val="20"/>
                        </w:rPr>
                      </w:pPr>
                      <w:r>
                        <w:rPr>
                          <w:rFonts w:cs="Arial"/>
                          <w:sz w:val="20"/>
                        </w:rPr>
                        <w:t>i</w:t>
                      </w:r>
                    </w:p>
                    <w:p w14:paraId="05000B98" w14:textId="77777777" w:rsidR="003A09AA" w:rsidRDefault="003A09AA" w:rsidP="002D7F0E">
                      <w:pPr>
                        <w:rPr>
                          <w:rFonts w:cs="Arial"/>
                          <w:sz w:val="20"/>
                        </w:rPr>
                      </w:pPr>
                    </w:p>
                    <w:p w14:paraId="6DC98648" w14:textId="77777777" w:rsidR="003A09AA" w:rsidRDefault="003A09AA" w:rsidP="002D7F0E">
                      <w:pPr>
                        <w:rPr>
                          <w:rFonts w:cs="Arial"/>
                          <w:sz w:val="20"/>
                        </w:rPr>
                      </w:pPr>
                    </w:p>
                    <w:p w14:paraId="67315D9B" w14:textId="77777777" w:rsidR="003A09AA" w:rsidRPr="0062398D" w:rsidRDefault="003A09AA" w:rsidP="002D7F0E">
                      <w:pPr>
                        <w:jc w:val="center"/>
                        <w:rPr>
                          <w:rFonts w:cs="Arial"/>
                          <w:sz w:val="20"/>
                        </w:rPr>
                      </w:pPr>
                    </w:p>
                  </w:txbxContent>
                </v:textbox>
              </v:shape>
            </w:pict>
          </mc:Fallback>
        </mc:AlternateContent>
      </w:r>
      <w:r w:rsidR="002D7F0E" w:rsidRPr="00510873">
        <w:rPr>
          <w:noProof/>
        </w:rPr>
        <mc:AlternateContent>
          <mc:Choice Requires="wps">
            <w:drawing>
              <wp:anchor distT="0" distB="0" distL="114300" distR="114300" simplePos="0" relativeHeight="251693056" behindDoc="0" locked="0" layoutInCell="1" allowOverlap="1" wp14:anchorId="31E4485C" wp14:editId="27265CC9">
                <wp:simplePos x="0" y="0"/>
                <wp:positionH relativeFrom="column">
                  <wp:posOffset>909320</wp:posOffset>
                </wp:positionH>
                <wp:positionV relativeFrom="paragraph">
                  <wp:posOffset>1513840</wp:posOffset>
                </wp:positionV>
                <wp:extent cx="1216025" cy="0"/>
                <wp:effectExtent l="0" t="0" r="22225" b="19050"/>
                <wp:wrapNone/>
                <wp:docPr id="50" name="Conector reto 50"/>
                <wp:cNvGraphicFramePr/>
                <a:graphic xmlns:a="http://schemas.openxmlformats.org/drawingml/2006/main">
                  <a:graphicData uri="http://schemas.microsoft.com/office/word/2010/wordprocessingShape">
                    <wps:wsp>
                      <wps:cNvCnPr/>
                      <wps:spPr>
                        <a:xfrm>
                          <a:off x="0" y="0"/>
                          <a:ext cx="12160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15765" id="Conector reto 5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6pt,119.2pt" to="167.35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" strokecolor="black [3040]" strokeweight="1.5pt"/>
            </w:pict>
          </mc:Fallback>
        </mc:AlternateContent>
      </w:r>
      <w:r w:rsidR="00510873" w:rsidRPr="00510873">
        <w:rPr>
          <w:noProof/>
        </w:rPr>
        <mc:AlternateContent>
          <mc:Choice Requires="wps">
            <w:drawing>
              <wp:anchor distT="0" distB="0" distL="114300" distR="114300" simplePos="0" relativeHeight="251687936" behindDoc="0" locked="0" layoutInCell="1" allowOverlap="1" wp14:anchorId="0D10230B" wp14:editId="22BD6B2C">
                <wp:simplePos x="0" y="0"/>
                <wp:positionH relativeFrom="column">
                  <wp:posOffset>3982085</wp:posOffset>
                </wp:positionH>
                <wp:positionV relativeFrom="paragraph">
                  <wp:posOffset>895985</wp:posOffset>
                </wp:positionV>
                <wp:extent cx="1155700" cy="283845"/>
                <wp:effectExtent l="0" t="0" r="0" b="1905"/>
                <wp:wrapNone/>
                <wp:docPr id="47" name="Caixa de texto 47"/>
                <wp:cNvGraphicFramePr/>
                <a:graphic xmlns:a="http://schemas.openxmlformats.org/drawingml/2006/main">
                  <a:graphicData uri="http://schemas.microsoft.com/office/word/2010/wordprocessingShape">
                    <wps:wsp>
                      <wps:cNvSpPr txBox="1"/>
                      <wps:spPr>
                        <a:xfrm>
                          <a:off x="0" y="0"/>
                          <a:ext cx="11557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27930F" w14:textId="22216783" w:rsidR="003A09AA" w:rsidRDefault="003A09AA" w:rsidP="00510873">
                            <w:pPr>
                              <w:rPr>
                                <w:rFonts w:cs="Arial"/>
                                <w:sz w:val="20"/>
                              </w:rPr>
                            </w:pPr>
                            <w:r>
                              <w:rPr>
                                <w:rFonts w:cs="Arial"/>
                                <w:sz w:val="20"/>
                              </w:rPr>
                              <w:t>Botão de Edição</w:t>
                            </w:r>
                          </w:p>
                          <w:p w14:paraId="79416071" w14:textId="77777777" w:rsidR="003A09AA" w:rsidRDefault="003A09AA" w:rsidP="00510873">
                            <w:pPr>
                              <w:rPr>
                                <w:rFonts w:cs="Arial"/>
                                <w:sz w:val="20"/>
                              </w:rPr>
                            </w:pPr>
                            <w:r>
                              <w:rPr>
                                <w:rFonts w:cs="Arial"/>
                                <w:sz w:val="20"/>
                              </w:rPr>
                              <w:t>i</w:t>
                            </w:r>
                          </w:p>
                          <w:p w14:paraId="5C1DBF84" w14:textId="77777777" w:rsidR="003A09AA" w:rsidRDefault="003A09AA" w:rsidP="00510873">
                            <w:pPr>
                              <w:rPr>
                                <w:rFonts w:cs="Arial"/>
                                <w:sz w:val="20"/>
                              </w:rPr>
                            </w:pPr>
                          </w:p>
                          <w:p w14:paraId="7C491D84" w14:textId="77777777" w:rsidR="003A09AA" w:rsidRDefault="003A09AA" w:rsidP="00510873">
                            <w:pPr>
                              <w:rPr>
                                <w:rFonts w:cs="Arial"/>
                                <w:sz w:val="20"/>
                              </w:rPr>
                            </w:pPr>
                          </w:p>
                          <w:p w14:paraId="1BFE46BE" w14:textId="77777777" w:rsidR="003A09AA" w:rsidRPr="0062398D" w:rsidRDefault="003A09AA" w:rsidP="00510873">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0230B" id="Caixa de texto 47" o:spid="_x0000_s1037" type="#_x0000_t202" style="position:absolute;left:0;text-align:left;margin-left:313.55pt;margin-top:70.55pt;width:91pt;height:22.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" filled="f" stroked="f" strokeweight=".5pt">
                <v:textbox>
                  <w:txbxContent>
                    <w:p w14:paraId="3027930F" w14:textId="22216783" w:rsidR="003A09AA" w:rsidRDefault="003A09AA" w:rsidP="00510873">
                      <w:pPr>
                        <w:rPr>
                          <w:rFonts w:cs="Arial"/>
                          <w:sz w:val="20"/>
                        </w:rPr>
                      </w:pPr>
                      <w:r>
                        <w:rPr>
                          <w:rFonts w:cs="Arial"/>
                          <w:sz w:val="20"/>
                        </w:rPr>
                        <w:t>Botão de Edição</w:t>
                      </w:r>
                    </w:p>
                    <w:p w14:paraId="79416071" w14:textId="77777777" w:rsidR="003A09AA" w:rsidRDefault="003A09AA" w:rsidP="00510873">
                      <w:pPr>
                        <w:rPr>
                          <w:rFonts w:cs="Arial"/>
                          <w:sz w:val="20"/>
                        </w:rPr>
                      </w:pPr>
                      <w:r>
                        <w:rPr>
                          <w:rFonts w:cs="Arial"/>
                          <w:sz w:val="20"/>
                        </w:rPr>
                        <w:t>i</w:t>
                      </w:r>
                    </w:p>
                    <w:p w14:paraId="5C1DBF84" w14:textId="77777777" w:rsidR="003A09AA" w:rsidRDefault="003A09AA" w:rsidP="00510873">
                      <w:pPr>
                        <w:rPr>
                          <w:rFonts w:cs="Arial"/>
                          <w:sz w:val="20"/>
                        </w:rPr>
                      </w:pPr>
                    </w:p>
                    <w:p w14:paraId="7C491D84" w14:textId="77777777" w:rsidR="003A09AA" w:rsidRDefault="003A09AA" w:rsidP="00510873">
                      <w:pPr>
                        <w:rPr>
                          <w:rFonts w:cs="Arial"/>
                          <w:sz w:val="20"/>
                        </w:rPr>
                      </w:pPr>
                    </w:p>
                    <w:p w14:paraId="1BFE46BE" w14:textId="77777777" w:rsidR="003A09AA" w:rsidRPr="0062398D" w:rsidRDefault="003A09AA" w:rsidP="00510873">
                      <w:pPr>
                        <w:jc w:val="center"/>
                        <w:rPr>
                          <w:rFonts w:cs="Arial"/>
                          <w:sz w:val="20"/>
                        </w:rPr>
                      </w:pPr>
                    </w:p>
                  </w:txbxContent>
                </v:textbox>
              </v:shape>
            </w:pict>
          </mc:Fallback>
        </mc:AlternateContent>
      </w:r>
      <w:r w:rsidR="00510873" w:rsidRPr="00510873">
        <w:rPr>
          <w:noProof/>
        </w:rPr>
        <mc:AlternateContent>
          <mc:Choice Requires="wps">
            <w:drawing>
              <wp:anchor distT="0" distB="0" distL="114300" distR="114300" simplePos="0" relativeHeight="251686912" behindDoc="0" locked="0" layoutInCell="1" allowOverlap="1" wp14:anchorId="0B148533" wp14:editId="09457875">
                <wp:simplePos x="0" y="0"/>
                <wp:positionH relativeFrom="column">
                  <wp:posOffset>3802416</wp:posOffset>
                </wp:positionH>
                <wp:positionV relativeFrom="paragraph">
                  <wp:posOffset>1120475</wp:posOffset>
                </wp:positionV>
                <wp:extent cx="1216324" cy="0"/>
                <wp:effectExtent l="0" t="0" r="22225" b="19050"/>
                <wp:wrapNone/>
                <wp:docPr id="38" name="Conector reto 38"/>
                <wp:cNvGraphicFramePr/>
                <a:graphic xmlns:a="http://schemas.openxmlformats.org/drawingml/2006/main">
                  <a:graphicData uri="http://schemas.microsoft.com/office/word/2010/wordprocessingShape">
                    <wps:wsp>
                      <wps:cNvCnPr/>
                      <wps:spPr>
                        <a:xfrm>
                          <a:off x="0" y="0"/>
                          <a:ext cx="121632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35D50" id="Conector reto 3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4pt,88.25pt" to="395.1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" strokecolor="black [3040]" strokeweight="1.5pt"/>
            </w:pict>
          </mc:Fallback>
        </mc:AlternateContent>
      </w:r>
    </w:p>
    <w:p w14:paraId="12F20171" w14:textId="7BF0F73E" w:rsidR="00212414" w:rsidRDefault="004D539F" w:rsidP="00680DFE">
      <w:pPr>
        <w:pStyle w:val="Legenda"/>
      </w:pPr>
      <w:bookmarkStart w:id="53" w:name="_Toc466997496"/>
      <w:r>
        <w:t xml:space="preserve">Figura </w:t>
      </w:r>
      <w:r w:rsidR="0058346B">
        <w:fldChar w:fldCharType="begin"/>
      </w:r>
      <w:r w:rsidR="0058346B">
        <w:instrText xml:space="preserve"> SEQ Figura \* ARABIC </w:instrText>
      </w:r>
      <w:r w:rsidR="0058346B">
        <w:fldChar w:fldCharType="separate"/>
      </w:r>
      <w:r w:rsidR="00686C18">
        <w:rPr>
          <w:noProof/>
        </w:rPr>
        <w:t>24</w:t>
      </w:r>
      <w:r w:rsidR="0058346B">
        <w:rPr>
          <w:noProof/>
        </w:rPr>
        <w:fldChar w:fldCharType="end"/>
      </w:r>
      <w:r w:rsidR="00D97E68">
        <w:t xml:space="preserve"> - Segundo Tab Item: Exibição</w:t>
      </w:r>
      <w:bookmarkEnd w:id="53"/>
    </w:p>
    <w:p w14:paraId="664A0101" w14:textId="77777777" w:rsidR="00251749" w:rsidRDefault="00251749" w:rsidP="00251749"/>
    <w:p w14:paraId="40156A64" w14:textId="77777777" w:rsidR="00251749" w:rsidRPr="00251749" w:rsidRDefault="00251749" w:rsidP="00251749"/>
    <w:p w14:paraId="7BCAD8EB" w14:textId="3FB3B295" w:rsidR="002D7F0E" w:rsidRPr="00212414" w:rsidRDefault="006B54EB" w:rsidP="005A0A04">
      <w:pPr>
        <w:pStyle w:val="Ttulo5"/>
        <w:spacing w:line="360" w:lineRule="auto"/>
      </w:pPr>
      <w:r>
        <w:t>Botão de edição</w:t>
      </w:r>
    </w:p>
    <w:p w14:paraId="0692FA8A" w14:textId="4DBBD14D" w:rsidR="0002490F" w:rsidRDefault="002D7F0E" w:rsidP="00251749">
      <w:pPr>
        <w:spacing w:line="360" w:lineRule="auto"/>
        <w:ind w:firstLine="708"/>
      </w:pPr>
      <w:r>
        <w:t xml:space="preserve">O botão de edição está presente </w:t>
      </w:r>
      <w:r w:rsidR="0002490F">
        <w:t>no formulário de descrição do evento. É uma forma de o usuário editar os dados cadastrados de uma maneira mais rápida, caso ache necessário, não tendo a necessidade de voltar no primeiro tab. O botão pode ter 5 (cinco) cores diferent</w:t>
      </w:r>
      <w:r w:rsidR="007F7075">
        <w:t>es, sendo elas escolhidas aleatoriamente</w:t>
      </w:r>
      <w:r w:rsidR="0002490F">
        <w:t xml:space="preserve"> toda vez que o usuário clica em um item no </w:t>
      </w:r>
      <w:r w:rsidR="0002490F" w:rsidRPr="0002490F">
        <w:rPr>
          <w:i/>
        </w:rPr>
        <w:t>listview</w:t>
      </w:r>
      <w:r w:rsidR="0002490F">
        <w:t>. Além de o botão estar ligado com o fundo (página), que também é escolhido aleatoriamente, e mudar de posição de acordo com o fundo.</w:t>
      </w:r>
    </w:p>
    <w:p w14:paraId="39596318" w14:textId="77777777" w:rsidR="00251749" w:rsidRDefault="00251749" w:rsidP="00251749">
      <w:pPr>
        <w:spacing w:line="360" w:lineRule="auto"/>
        <w:ind w:firstLine="708"/>
      </w:pPr>
    </w:p>
    <w:p w14:paraId="353B6DAE" w14:textId="77777777" w:rsidR="00251749" w:rsidRDefault="00251749" w:rsidP="00251749">
      <w:pPr>
        <w:spacing w:line="360" w:lineRule="auto"/>
        <w:ind w:firstLine="708"/>
      </w:pPr>
    </w:p>
    <w:p w14:paraId="73C0B0B9" w14:textId="23D53778" w:rsidR="004D539F" w:rsidRDefault="0002490F" w:rsidP="00BC66F1">
      <w:pPr>
        <w:keepNext/>
        <w:ind w:left="-850"/>
        <w:jc w:val="center"/>
      </w:pPr>
      <w:r>
        <w:rPr>
          <w:noProof/>
        </w:rPr>
        <w:drawing>
          <wp:inline distT="0" distB="0" distL="0" distR="0" wp14:anchorId="3DE3F589" wp14:editId="52B3C2DB">
            <wp:extent cx="480131" cy="5040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3296" t="56121" r="52154" b="36237"/>
                    <a:stretch/>
                  </pic:blipFill>
                  <pic:spPr bwMode="auto">
                    <a:xfrm>
                      <a:off x="0" y="0"/>
                      <a:ext cx="480131" cy="504000"/>
                    </a:xfrm>
                    <a:prstGeom prst="rect">
                      <a:avLst/>
                    </a:prstGeom>
                    <a:ln>
                      <a:noFill/>
                    </a:ln>
                    <a:extLst>
                      <a:ext uri="{53640926-AAD7-44D8-BBD7-CCE9431645EC}">
                        <a14:shadowObscured xmlns:a14="http://schemas.microsoft.com/office/drawing/2010/main"/>
                      </a:ext>
                    </a:extLst>
                  </pic:spPr>
                </pic:pic>
              </a:graphicData>
            </a:graphic>
          </wp:inline>
        </w:drawing>
      </w:r>
    </w:p>
    <w:p w14:paraId="7B1EFA1C" w14:textId="25783050" w:rsidR="0002490F" w:rsidRDefault="004D539F" w:rsidP="00680DFE">
      <w:pPr>
        <w:pStyle w:val="Legenda"/>
        <w:rPr>
          <w:noProof/>
        </w:rPr>
      </w:pPr>
      <w:bookmarkStart w:id="54" w:name="_Toc466997497"/>
      <w:r>
        <w:t xml:space="preserve">Figura </w:t>
      </w:r>
      <w:r w:rsidR="0058346B">
        <w:fldChar w:fldCharType="begin"/>
      </w:r>
      <w:r w:rsidR="0058346B">
        <w:instrText xml:space="preserve"> SEQ Figura \* ARABIC </w:instrText>
      </w:r>
      <w:r w:rsidR="0058346B">
        <w:fldChar w:fldCharType="separate"/>
      </w:r>
      <w:r w:rsidR="00686C18">
        <w:rPr>
          <w:noProof/>
        </w:rPr>
        <w:t>25</w:t>
      </w:r>
      <w:r w:rsidR="0058346B">
        <w:rPr>
          <w:noProof/>
        </w:rPr>
        <w:fldChar w:fldCharType="end"/>
      </w:r>
      <w:r w:rsidR="007372FF">
        <w:t xml:space="preserve"> - </w:t>
      </w:r>
      <w:r w:rsidR="007372FF" w:rsidRPr="00212414">
        <w:t>Botão de edição</w:t>
      </w:r>
      <w:bookmarkEnd w:id="54"/>
    </w:p>
    <w:p w14:paraId="16F628C5" w14:textId="77777777" w:rsidR="000635B5" w:rsidRDefault="000635B5" w:rsidP="005A0A04">
      <w:pPr>
        <w:spacing w:line="360" w:lineRule="auto"/>
        <w:jc w:val="center"/>
        <w:rPr>
          <w:sz w:val="20"/>
        </w:rPr>
      </w:pPr>
    </w:p>
    <w:p w14:paraId="6E6E06D8" w14:textId="3C3AC123" w:rsidR="0002490F" w:rsidRDefault="0002490F" w:rsidP="00251749">
      <w:pPr>
        <w:spacing w:line="360" w:lineRule="auto"/>
        <w:ind w:firstLine="511"/>
      </w:pPr>
      <w:r>
        <w:lastRenderedPageBreak/>
        <w:t>Ao clicar no botão, o usuário é encaminhado para o formulário que cadastro, onde ele pode editar as informações já cadastradas anteriormente, sendo o ID o único campo restrito do usuário.</w:t>
      </w:r>
    </w:p>
    <w:p w14:paraId="35103E8C" w14:textId="77777777" w:rsidR="00251749" w:rsidRDefault="00251749" w:rsidP="00251749">
      <w:pPr>
        <w:spacing w:line="360" w:lineRule="auto"/>
        <w:ind w:firstLine="511"/>
      </w:pPr>
    </w:p>
    <w:p w14:paraId="4B3C4ABD" w14:textId="77777777" w:rsidR="00251749" w:rsidRDefault="00251749" w:rsidP="00251749">
      <w:pPr>
        <w:spacing w:line="360" w:lineRule="auto"/>
        <w:ind w:firstLine="511"/>
      </w:pPr>
    </w:p>
    <w:p w14:paraId="7C86D7F8" w14:textId="1CE876DD" w:rsidR="000635B5" w:rsidRDefault="000635B5" w:rsidP="005A0A04">
      <w:pPr>
        <w:pStyle w:val="Ttulo5"/>
        <w:spacing w:line="360" w:lineRule="auto"/>
      </w:pPr>
      <w:r>
        <w:t>Tipo do Evento</w:t>
      </w:r>
    </w:p>
    <w:p w14:paraId="31EABAC4" w14:textId="6124CFB4" w:rsidR="000635B5" w:rsidRDefault="000635B5" w:rsidP="00251749">
      <w:pPr>
        <w:spacing w:line="360" w:lineRule="auto"/>
        <w:ind w:firstLine="708"/>
      </w:pPr>
      <w:r>
        <w:t xml:space="preserve">O tipo do evento já está salvo no banco de dados, então toda vez que o usuário clica no item do </w:t>
      </w:r>
      <w:r w:rsidRPr="000635B5">
        <w:rPr>
          <w:i/>
        </w:rPr>
        <w:t>listview</w:t>
      </w:r>
      <w:r>
        <w:t xml:space="preserve"> ele é encaminhado para a página de exibição e a </w:t>
      </w:r>
      <w:r w:rsidRPr="000635B5">
        <w:rPr>
          <w:i/>
        </w:rPr>
        <w:t>label</w:t>
      </w:r>
      <w:r>
        <w:t xml:space="preserve"> é atualizada com o tipo do evento. Porém, após a atualização do </w:t>
      </w:r>
      <w:r w:rsidRPr="000635B5">
        <w:rPr>
          <w:i/>
        </w:rPr>
        <w:t>label</w:t>
      </w:r>
      <w:r>
        <w:t xml:space="preserve">, um </w:t>
      </w:r>
      <w:r w:rsidRPr="000635B5">
        <w:rPr>
          <w:i/>
        </w:rPr>
        <w:t>procedure</w:t>
      </w:r>
      <w:r>
        <w:t xml:space="preserve"> é executado redimensionando a </w:t>
      </w:r>
      <w:r w:rsidRPr="000635B5">
        <w:rPr>
          <w:i/>
        </w:rPr>
        <w:t>label</w:t>
      </w:r>
      <w:r>
        <w:t xml:space="preserve"> para caber no retângulo se o texto for muito grande. Além disso, </w:t>
      </w:r>
      <w:r w:rsidR="007F7075">
        <w:t>outro</w:t>
      </w:r>
      <w:r>
        <w:t xml:space="preserve"> procedure é executado que sorteia duas cores dentre 11 (onze) cores, uma vai para o </w:t>
      </w:r>
      <w:r w:rsidRPr="000635B5">
        <w:rPr>
          <w:i/>
        </w:rPr>
        <w:t>label</w:t>
      </w:r>
      <w:r>
        <w:rPr>
          <w:i/>
        </w:rPr>
        <w:t xml:space="preserve"> e a outra para o </w:t>
      </w:r>
      <w:r w:rsidRPr="000635B5">
        <w:t>retângulo.</w:t>
      </w:r>
      <w:r>
        <w:t xml:space="preserve"> O processo é feito também no Assunto do Evento (página), só que ao contrário: A cor que antes ia ao </w:t>
      </w:r>
      <w:r w:rsidRPr="000635B5">
        <w:rPr>
          <w:i/>
        </w:rPr>
        <w:t>label</w:t>
      </w:r>
      <w:r>
        <w:t xml:space="preserve"> vai para o retângulo, e a do retângulo vai para o </w:t>
      </w:r>
      <w:r w:rsidRPr="000635B5">
        <w:rPr>
          <w:i/>
        </w:rPr>
        <w:t>label</w:t>
      </w:r>
      <w:r w:rsidR="00251749">
        <w:t>.</w:t>
      </w:r>
    </w:p>
    <w:p w14:paraId="5C411DE8" w14:textId="77777777" w:rsidR="00251749" w:rsidRDefault="00251749" w:rsidP="00251749">
      <w:pPr>
        <w:spacing w:line="360" w:lineRule="auto"/>
        <w:ind w:firstLine="708"/>
      </w:pPr>
    </w:p>
    <w:p w14:paraId="49252E3D" w14:textId="77777777" w:rsidR="00251749" w:rsidRDefault="00251749" w:rsidP="00251749">
      <w:pPr>
        <w:spacing w:line="360" w:lineRule="auto"/>
        <w:ind w:firstLine="708"/>
      </w:pPr>
    </w:p>
    <w:p w14:paraId="150BC32E" w14:textId="48C378CC" w:rsidR="000635B5" w:rsidRDefault="007F7075" w:rsidP="005A0A04">
      <w:pPr>
        <w:pStyle w:val="Ttulo5"/>
        <w:spacing w:line="360" w:lineRule="auto"/>
      </w:pPr>
      <w:r>
        <w:t>Assunto</w:t>
      </w:r>
      <w:r w:rsidR="000635B5">
        <w:t xml:space="preserve"> do evento</w:t>
      </w:r>
    </w:p>
    <w:p w14:paraId="197E1100" w14:textId="326BB5A6" w:rsidR="006F16B3" w:rsidRDefault="000635B5" w:rsidP="00251749">
      <w:pPr>
        <w:spacing w:line="360" w:lineRule="auto"/>
        <w:ind w:firstLine="708"/>
      </w:pPr>
      <w:r>
        <w:t xml:space="preserve">O Assunto do evento funciona do mesmo jeito que o anterior. O assunto já é definido </w:t>
      </w:r>
      <w:r w:rsidR="006F16B3">
        <w:t xml:space="preserve">pelo usuário, então só atualiza o </w:t>
      </w:r>
      <w:r w:rsidR="006F16B3" w:rsidRPr="006F16B3">
        <w:rPr>
          <w:i/>
        </w:rPr>
        <w:t>label</w:t>
      </w:r>
      <w:r w:rsidR="006F16B3">
        <w:t xml:space="preserve"> do assunto. Os mesmos procedures citados anteriormente são executados: Um redimensiona o texto para o que o mesmo caiba no retângulo e o outro define uma cor aleatória para o </w:t>
      </w:r>
      <w:r w:rsidR="006F16B3" w:rsidRPr="006F16B3">
        <w:rPr>
          <w:i/>
        </w:rPr>
        <w:t>label</w:t>
      </w:r>
      <w:r w:rsidR="006F16B3">
        <w:rPr>
          <w:i/>
        </w:rPr>
        <w:t xml:space="preserve"> </w:t>
      </w:r>
      <w:r w:rsidR="006F16B3" w:rsidRPr="006F16B3">
        <w:t xml:space="preserve">e o </w:t>
      </w:r>
      <w:r w:rsidR="006F16B3">
        <w:t>retângulo.</w:t>
      </w:r>
    </w:p>
    <w:p w14:paraId="692472D3" w14:textId="77777777" w:rsidR="00251749" w:rsidRDefault="00251749" w:rsidP="00251749">
      <w:pPr>
        <w:spacing w:line="360" w:lineRule="auto"/>
        <w:ind w:firstLine="708"/>
      </w:pPr>
    </w:p>
    <w:p w14:paraId="3655FA78" w14:textId="77777777" w:rsidR="00251749" w:rsidRDefault="00251749" w:rsidP="00251749">
      <w:pPr>
        <w:spacing w:line="360" w:lineRule="auto"/>
        <w:ind w:firstLine="708"/>
      </w:pPr>
    </w:p>
    <w:p w14:paraId="145EEB91" w14:textId="625AF06F" w:rsidR="006F16B3" w:rsidRDefault="007F7075" w:rsidP="005A0A04">
      <w:pPr>
        <w:pStyle w:val="Ttulo5"/>
        <w:spacing w:line="360" w:lineRule="auto"/>
      </w:pPr>
      <w:r>
        <w:t>Emoji</w:t>
      </w:r>
    </w:p>
    <w:p w14:paraId="3108550F" w14:textId="4A4DEA0E" w:rsidR="004A5CD3" w:rsidRDefault="006F16B3" w:rsidP="007D6229">
      <w:pPr>
        <w:spacing w:line="360" w:lineRule="auto"/>
        <w:ind w:firstLine="708"/>
      </w:pPr>
      <w:r>
        <w:t xml:space="preserve">O </w:t>
      </w:r>
      <w:r w:rsidRPr="006F16B3">
        <w:rPr>
          <w:i/>
        </w:rPr>
        <w:t>emoji</w:t>
      </w:r>
      <w:r>
        <w:t xml:space="preserve"> aparece no formulário do usuário para lembrá-lo de sua dificuldade nesse evento, o mesmo aparece no primeiro tab. O </w:t>
      </w:r>
      <w:r w:rsidRPr="006F16B3">
        <w:rPr>
          <w:i/>
        </w:rPr>
        <w:t>emoji</w:t>
      </w:r>
      <w:r>
        <w:t xml:space="preserve"> é definido no cadastro, quando o usuário define sua dificuldade no evento. São 4 (quatro) ao todo e, assim como o Botão de Edição, ele muda de posição de acordo com o fundo. Os </w:t>
      </w:r>
      <w:r w:rsidRPr="006F16B3">
        <w:rPr>
          <w:i/>
        </w:rPr>
        <w:t>emojis</w:t>
      </w:r>
      <w:r>
        <w:t xml:space="preserve"> das </w:t>
      </w:r>
      <w:r w:rsidR="00CF0892">
        <w:t>quatro dificuldades</w:t>
      </w:r>
      <w:r>
        <w:t xml:space="preserve"> </w:t>
      </w:r>
      <w:r w:rsidR="004A5CD3">
        <w:t>podem ser vistos na página, no tópico.</w:t>
      </w:r>
    </w:p>
    <w:p w14:paraId="7F14F3B9" w14:textId="77777777" w:rsidR="007260E5" w:rsidRDefault="007260E5" w:rsidP="007260E5">
      <w:pPr>
        <w:spacing w:line="360" w:lineRule="auto"/>
      </w:pPr>
    </w:p>
    <w:p w14:paraId="277DD9FF" w14:textId="5F393738" w:rsidR="004A5CD3" w:rsidRDefault="004A5CD3" w:rsidP="005A0A04">
      <w:pPr>
        <w:pStyle w:val="Ttulo5"/>
        <w:spacing w:line="360" w:lineRule="auto"/>
      </w:pPr>
      <w:r>
        <w:lastRenderedPageBreak/>
        <w:t>Fundo Aleatório</w:t>
      </w:r>
    </w:p>
    <w:p w14:paraId="4D82A2B6" w14:textId="4568FB4C" w:rsidR="004A5CD3" w:rsidRDefault="00A81A89" w:rsidP="007D6229">
      <w:pPr>
        <w:spacing w:line="360" w:lineRule="auto"/>
        <w:ind w:firstLine="708"/>
      </w:pPr>
      <w:r>
        <w:t xml:space="preserve">O aplicativo possui 3 (três) fundos ao todo, que são escolhidos aleatoriamente toda vez que o usuário clica no item no </w:t>
      </w:r>
      <w:r w:rsidRPr="00A81A89">
        <w:rPr>
          <w:i/>
        </w:rPr>
        <w:t>listview</w:t>
      </w:r>
      <w:r w:rsidRPr="00A81A89">
        <w:t>.</w:t>
      </w:r>
      <w:r>
        <w:t xml:space="preserve"> Tentamos fazer três fundos com três temas diferentes:</w:t>
      </w:r>
    </w:p>
    <w:p w14:paraId="01001AB3" w14:textId="77777777" w:rsidR="00B47CD6" w:rsidRDefault="00B47CD6" w:rsidP="005A0A04">
      <w:pPr>
        <w:spacing w:line="360" w:lineRule="auto"/>
        <w:ind w:left="708" w:firstLine="143"/>
      </w:pPr>
    </w:p>
    <w:p w14:paraId="3D0696A5" w14:textId="246438A5" w:rsidR="00A81A89" w:rsidRPr="00A81A89" w:rsidRDefault="00A81A89" w:rsidP="005A0A04">
      <w:pPr>
        <w:spacing w:line="360" w:lineRule="auto"/>
        <w:ind w:left="708"/>
      </w:pPr>
    </w:p>
    <w:tbl>
      <w:tblPr>
        <w:tblStyle w:val="Tabelacomgrade"/>
        <w:tblW w:w="0" w:type="auto"/>
        <w:tblInd w:w="-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
        <w:gridCol w:w="2732"/>
        <w:gridCol w:w="64"/>
        <w:gridCol w:w="2445"/>
        <w:gridCol w:w="3628"/>
        <w:gridCol w:w="38"/>
      </w:tblGrid>
      <w:tr w:rsidR="00A81A89" w14:paraId="46544601" w14:textId="77777777" w:rsidTr="00F86C94">
        <w:trPr>
          <w:gridBefore w:val="1"/>
          <w:wBefore w:w="6" w:type="dxa"/>
        </w:trPr>
        <w:tc>
          <w:tcPr>
            <w:tcW w:w="2732" w:type="dxa"/>
          </w:tcPr>
          <w:p w14:paraId="443A6AD5" w14:textId="77777777" w:rsidR="00AA76F5" w:rsidRDefault="0091236D" w:rsidP="00AA76F5">
            <w:pPr>
              <w:keepNext/>
              <w:jc w:val="center"/>
              <w:rPr>
                <w:sz w:val="20"/>
                <w:szCs w:val="20"/>
              </w:rPr>
            </w:pPr>
            <w:r>
              <w:rPr>
                <w:noProof/>
              </w:rPr>
              <w:drawing>
                <wp:inline distT="0" distB="0" distL="0" distR="0" wp14:anchorId="1741B888" wp14:editId="0C49BCB2">
                  <wp:extent cx="1190625" cy="1923317"/>
                  <wp:effectExtent l="0" t="0" r="0" b="127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190476" cy="1923077"/>
                          </a:xfrm>
                          <a:prstGeom prst="rect">
                            <a:avLst/>
                          </a:prstGeom>
                        </pic:spPr>
                      </pic:pic>
                    </a:graphicData>
                  </a:graphic>
                </wp:inline>
              </w:drawing>
            </w:r>
          </w:p>
          <w:p w14:paraId="28E2CA62" w14:textId="0E0554C4" w:rsidR="00A81A89" w:rsidRPr="00AA76F5" w:rsidRDefault="00AA76F5" w:rsidP="00AA76F5">
            <w:pPr>
              <w:keepNext/>
              <w:rPr>
                <w:sz w:val="20"/>
                <w:szCs w:val="20"/>
              </w:rPr>
            </w:pPr>
            <w:bookmarkStart w:id="55" w:name="_Toc466997498"/>
            <w:r>
              <w:rPr>
                <w:sz w:val="20"/>
                <w:szCs w:val="20"/>
              </w:rPr>
              <w:t>Figura</w:t>
            </w:r>
            <w:r w:rsidR="006B54EB" w:rsidRPr="00AA76F5">
              <w:rPr>
                <w:sz w:val="20"/>
                <w:szCs w:val="20"/>
              </w:rPr>
              <w:fldChar w:fldCharType="begin"/>
            </w:r>
            <w:r w:rsidR="006B54EB" w:rsidRPr="00AA76F5">
              <w:rPr>
                <w:sz w:val="20"/>
                <w:szCs w:val="20"/>
              </w:rPr>
              <w:instrText xml:space="preserve"> SEQ Figura \* ARABIC </w:instrText>
            </w:r>
            <w:r w:rsidR="006B54EB" w:rsidRPr="00AA76F5">
              <w:rPr>
                <w:sz w:val="20"/>
                <w:szCs w:val="20"/>
              </w:rPr>
              <w:fldChar w:fldCharType="separate"/>
            </w:r>
            <w:r w:rsidR="00686C18">
              <w:rPr>
                <w:noProof/>
                <w:sz w:val="20"/>
                <w:szCs w:val="20"/>
              </w:rPr>
              <w:t>26</w:t>
            </w:r>
            <w:r w:rsidR="006B54EB" w:rsidRPr="00AA76F5">
              <w:rPr>
                <w:noProof/>
                <w:sz w:val="20"/>
                <w:szCs w:val="20"/>
              </w:rPr>
              <w:fldChar w:fldCharType="end"/>
            </w:r>
            <w:r>
              <w:rPr>
                <w:sz w:val="20"/>
                <w:szCs w:val="20"/>
              </w:rPr>
              <w:t>-</w:t>
            </w:r>
            <w:r w:rsidRPr="00AA76F5">
              <w:rPr>
                <w:sz w:val="20"/>
                <w:szCs w:val="20"/>
              </w:rPr>
              <w:t xml:space="preserve">1º Plano de </w:t>
            </w:r>
            <w:r w:rsidR="007372FF" w:rsidRPr="00AA76F5">
              <w:rPr>
                <w:sz w:val="20"/>
                <w:szCs w:val="20"/>
              </w:rPr>
              <w:t>Fundo</w:t>
            </w:r>
            <w:bookmarkEnd w:id="55"/>
          </w:p>
        </w:tc>
        <w:tc>
          <w:tcPr>
            <w:tcW w:w="6175" w:type="dxa"/>
            <w:gridSpan w:val="4"/>
          </w:tcPr>
          <w:p w14:paraId="1F5E19BA" w14:textId="1B76A410" w:rsidR="0091236D" w:rsidRDefault="00A81A89" w:rsidP="005A0A04">
            <w:pPr>
              <w:spacing w:line="360" w:lineRule="auto"/>
            </w:pPr>
            <w:r>
              <w:t xml:space="preserve">  </w:t>
            </w:r>
          </w:p>
          <w:p w14:paraId="340B58F3" w14:textId="77777777" w:rsidR="00251749" w:rsidRDefault="00251749" w:rsidP="005A0A04">
            <w:pPr>
              <w:spacing w:line="360" w:lineRule="auto"/>
            </w:pPr>
          </w:p>
          <w:p w14:paraId="1F7AD544" w14:textId="3A7FD2B3" w:rsidR="00A81A89" w:rsidRPr="00A81A89" w:rsidRDefault="007D6229" w:rsidP="005A0A04">
            <w:pPr>
              <w:spacing w:line="360" w:lineRule="auto"/>
            </w:pPr>
            <w:r>
              <w:t xml:space="preserve">      </w:t>
            </w:r>
            <w:r w:rsidR="0091236D">
              <w:t xml:space="preserve">O primeiro fundo é inspirado no filme </w:t>
            </w:r>
            <w:r w:rsidR="0091236D" w:rsidRPr="0091236D">
              <w:rPr>
                <w:i/>
              </w:rPr>
              <w:t>Suicide Squad</w:t>
            </w:r>
            <w:r w:rsidR="0091236D">
              <w:t xml:space="preserve"> (Esquadrão Suicida), possui </w:t>
            </w:r>
            <w:r w:rsidR="0091236D" w:rsidRPr="0091236D">
              <w:rPr>
                <w:i/>
              </w:rPr>
              <w:t>stickers</w:t>
            </w:r>
            <w:r w:rsidR="0091236D">
              <w:t xml:space="preserve"> dos personagens, além do lápis e borracha presente em todos os fundos. Possui, também, posições de layouts únicas para o </w:t>
            </w:r>
            <w:r w:rsidR="0091236D" w:rsidRPr="0091236D">
              <w:rPr>
                <w:i/>
              </w:rPr>
              <w:t>emoji</w:t>
            </w:r>
            <w:r w:rsidR="0091236D">
              <w:t xml:space="preserve"> e o calendário. </w:t>
            </w:r>
          </w:p>
        </w:tc>
      </w:tr>
      <w:tr w:rsidR="00080635" w14:paraId="233A392A" w14:textId="77777777" w:rsidTr="00F86C94">
        <w:trPr>
          <w:gridBefore w:val="1"/>
          <w:wBefore w:w="6" w:type="dxa"/>
        </w:trPr>
        <w:tc>
          <w:tcPr>
            <w:tcW w:w="5241" w:type="dxa"/>
            <w:gridSpan w:val="3"/>
          </w:tcPr>
          <w:p w14:paraId="57F76961" w14:textId="77777777" w:rsidR="00080635" w:rsidRDefault="00080635" w:rsidP="005A0A04">
            <w:pPr>
              <w:spacing w:line="360" w:lineRule="auto"/>
            </w:pPr>
          </w:p>
          <w:p w14:paraId="499293D7" w14:textId="77777777" w:rsidR="00080635" w:rsidRDefault="00080635" w:rsidP="005A0A04">
            <w:pPr>
              <w:spacing w:line="360" w:lineRule="auto"/>
            </w:pPr>
          </w:p>
          <w:p w14:paraId="44AF2605" w14:textId="77777777" w:rsidR="00080635" w:rsidRDefault="00080635" w:rsidP="005A0A04">
            <w:pPr>
              <w:spacing w:line="360" w:lineRule="auto"/>
            </w:pPr>
          </w:p>
          <w:p w14:paraId="1F90EF8F" w14:textId="54C2E22F" w:rsidR="00080635" w:rsidRDefault="007D6229" w:rsidP="005A0A04">
            <w:pPr>
              <w:spacing w:line="360" w:lineRule="auto"/>
            </w:pPr>
            <w:r>
              <w:t xml:space="preserve">      </w:t>
            </w:r>
            <w:r w:rsidR="00080635">
              <w:t xml:space="preserve">O segundo fundo é mais bagunçado, possuindo muitos elementos, juntamente com o lápis e a borracha padrão. Além das posições únicas de layout para o </w:t>
            </w:r>
            <w:r w:rsidR="00080635" w:rsidRPr="00080635">
              <w:rPr>
                <w:i/>
              </w:rPr>
              <w:t>emoji</w:t>
            </w:r>
            <w:r w:rsidR="00080635">
              <w:t xml:space="preserve"> e o calendário.</w:t>
            </w:r>
          </w:p>
        </w:tc>
        <w:tc>
          <w:tcPr>
            <w:tcW w:w="3666" w:type="dxa"/>
            <w:gridSpan w:val="2"/>
          </w:tcPr>
          <w:p w14:paraId="00ED7A21" w14:textId="77777777" w:rsidR="004D539F" w:rsidRDefault="00080635" w:rsidP="00C240CC">
            <w:pPr>
              <w:keepNext/>
              <w:jc w:val="center"/>
            </w:pPr>
            <w:r>
              <w:rPr>
                <w:noProof/>
              </w:rPr>
              <w:drawing>
                <wp:inline distT="0" distB="0" distL="0" distR="0" wp14:anchorId="596B7E58" wp14:editId="4A5A554C">
                  <wp:extent cx="1181140" cy="19080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81140" cy="1908000"/>
                          </a:xfrm>
                          <a:prstGeom prst="rect">
                            <a:avLst/>
                          </a:prstGeom>
                        </pic:spPr>
                      </pic:pic>
                    </a:graphicData>
                  </a:graphic>
                </wp:inline>
              </w:drawing>
            </w:r>
          </w:p>
          <w:p w14:paraId="1642FEEB" w14:textId="1F0E960F" w:rsidR="00080635" w:rsidRDefault="00AA76F5" w:rsidP="00680DFE">
            <w:pPr>
              <w:pStyle w:val="Legenda"/>
            </w:pPr>
            <w:r>
              <w:t xml:space="preserve">              </w:t>
            </w:r>
            <w:bookmarkStart w:id="56" w:name="_Toc466997499"/>
            <w:r w:rsidR="004D539F">
              <w:t xml:space="preserve">Figura </w:t>
            </w:r>
            <w:r w:rsidR="0058346B">
              <w:fldChar w:fldCharType="begin"/>
            </w:r>
            <w:r w:rsidR="0058346B">
              <w:instrText xml:space="preserve"> SEQ Figura \* ARABIC </w:instrText>
            </w:r>
            <w:r w:rsidR="0058346B">
              <w:fldChar w:fldCharType="separate"/>
            </w:r>
            <w:r w:rsidR="00686C18">
              <w:rPr>
                <w:noProof/>
              </w:rPr>
              <w:t>27</w:t>
            </w:r>
            <w:r w:rsidR="0058346B">
              <w:rPr>
                <w:noProof/>
              </w:rPr>
              <w:fldChar w:fldCharType="end"/>
            </w:r>
            <w:r w:rsidR="007372FF">
              <w:t xml:space="preserve"> - 2º Plano de Fundo</w:t>
            </w:r>
            <w:bookmarkEnd w:id="56"/>
          </w:p>
        </w:tc>
      </w:tr>
      <w:tr w:rsidR="00080635" w14:paraId="6736A327" w14:textId="77777777" w:rsidTr="00F86C94">
        <w:trPr>
          <w:gridAfter w:val="1"/>
          <w:wAfter w:w="38" w:type="dxa"/>
        </w:trPr>
        <w:tc>
          <w:tcPr>
            <w:tcW w:w="2802" w:type="dxa"/>
            <w:gridSpan w:val="3"/>
          </w:tcPr>
          <w:p w14:paraId="17568173" w14:textId="77777777" w:rsidR="009A0CA7" w:rsidRDefault="00080635" w:rsidP="009A0CA7">
            <w:pPr>
              <w:keepNext/>
              <w:jc w:val="center"/>
            </w:pPr>
            <w:r>
              <w:rPr>
                <w:noProof/>
              </w:rPr>
              <w:lastRenderedPageBreak/>
              <w:drawing>
                <wp:inline distT="0" distB="0" distL="0" distR="0" wp14:anchorId="270475E8" wp14:editId="4788AD25">
                  <wp:extent cx="1181140" cy="19080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81140" cy="1908000"/>
                          </a:xfrm>
                          <a:prstGeom prst="rect">
                            <a:avLst/>
                          </a:prstGeom>
                        </pic:spPr>
                      </pic:pic>
                    </a:graphicData>
                  </a:graphic>
                </wp:inline>
              </w:drawing>
            </w:r>
          </w:p>
          <w:p w14:paraId="0B7A165C" w14:textId="7263EA9D" w:rsidR="004D539F" w:rsidRDefault="009A0CA7" w:rsidP="00680DFE">
            <w:pPr>
              <w:pStyle w:val="Legenda"/>
            </w:pPr>
            <w:bookmarkStart w:id="57" w:name="_Toc466997500"/>
            <w:r>
              <w:t xml:space="preserve">Figura </w:t>
            </w:r>
            <w:r w:rsidR="0058346B">
              <w:fldChar w:fldCharType="begin"/>
            </w:r>
            <w:r w:rsidR="0058346B">
              <w:instrText xml:space="preserve"> SEQ Figura \* ARABIC </w:instrText>
            </w:r>
            <w:r w:rsidR="0058346B">
              <w:fldChar w:fldCharType="separate"/>
            </w:r>
            <w:r w:rsidR="00686C18">
              <w:rPr>
                <w:noProof/>
              </w:rPr>
              <w:t>28</w:t>
            </w:r>
            <w:r w:rsidR="0058346B">
              <w:rPr>
                <w:noProof/>
              </w:rPr>
              <w:fldChar w:fldCharType="end"/>
            </w:r>
            <w:r>
              <w:t xml:space="preserve"> -</w:t>
            </w:r>
            <w:r w:rsidR="00B6219E">
              <w:t xml:space="preserve"> </w:t>
            </w:r>
            <w:r>
              <w:t>3º Plano de Fundo</w:t>
            </w:r>
            <w:bookmarkEnd w:id="57"/>
          </w:p>
          <w:p w14:paraId="08120F95" w14:textId="46C69CB9" w:rsidR="009A0D3C" w:rsidRDefault="009A0D3C" w:rsidP="00680DFE">
            <w:pPr>
              <w:pStyle w:val="Legenda"/>
            </w:pPr>
          </w:p>
          <w:p w14:paraId="7DD48D32" w14:textId="5DA0FA3C" w:rsidR="00080635" w:rsidRDefault="00080635" w:rsidP="00680DFE">
            <w:pPr>
              <w:pStyle w:val="Legenda"/>
            </w:pPr>
          </w:p>
        </w:tc>
        <w:tc>
          <w:tcPr>
            <w:tcW w:w="6073" w:type="dxa"/>
            <w:gridSpan w:val="2"/>
          </w:tcPr>
          <w:p w14:paraId="5E39B737" w14:textId="695F348B" w:rsidR="00080635" w:rsidRPr="00080635" w:rsidRDefault="009A0D3C" w:rsidP="005A0A04">
            <w:pPr>
              <w:spacing w:line="360" w:lineRule="auto"/>
            </w:pPr>
            <w:r>
              <w:t xml:space="preserve">     </w:t>
            </w:r>
            <w:r w:rsidR="007D6229">
              <w:t xml:space="preserve"> </w:t>
            </w:r>
            <w:r w:rsidR="00080635">
              <w:t xml:space="preserve">Por últimos temos um fundo inspirado no tema </w:t>
            </w:r>
            <w:r w:rsidR="00080635" w:rsidRPr="00080635">
              <w:rPr>
                <w:i/>
              </w:rPr>
              <w:t>geek</w:t>
            </w:r>
            <w:r w:rsidR="00080635">
              <w:t xml:space="preserve">, com vários </w:t>
            </w:r>
            <w:r w:rsidR="00080635" w:rsidRPr="00080635">
              <w:rPr>
                <w:i/>
              </w:rPr>
              <w:t>stickers</w:t>
            </w:r>
            <w:r w:rsidR="00FC0C54">
              <w:t xml:space="preserve"> que fazem referê</w:t>
            </w:r>
            <w:r w:rsidR="00080635">
              <w:t xml:space="preserve">ncias a jogos, filmes e livros que possui uma legião de fãs. O lápis e a borracha também estão presentes, juntamente das posições do layout com o </w:t>
            </w:r>
            <w:r w:rsidR="00080635" w:rsidRPr="00080635">
              <w:rPr>
                <w:i/>
              </w:rPr>
              <w:t>emoji</w:t>
            </w:r>
            <w:r w:rsidR="00080635">
              <w:t xml:space="preserve"> e o calendário.</w:t>
            </w:r>
          </w:p>
        </w:tc>
      </w:tr>
    </w:tbl>
    <w:p w14:paraId="7037BE46" w14:textId="77777777" w:rsidR="00E24B22" w:rsidRDefault="00E24B22" w:rsidP="005A0A04">
      <w:pPr>
        <w:spacing w:line="360" w:lineRule="auto"/>
        <w:jc w:val="left"/>
      </w:pPr>
    </w:p>
    <w:p w14:paraId="32601FA5" w14:textId="77777777" w:rsidR="00251749" w:rsidRDefault="00251749" w:rsidP="005A0A04">
      <w:pPr>
        <w:spacing w:line="360" w:lineRule="auto"/>
        <w:jc w:val="left"/>
      </w:pPr>
    </w:p>
    <w:p w14:paraId="683D3E5A" w14:textId="7138614A" w:rsidR="00E24B22" w:rsidRDefault="00E24B22" w:rsidP="006B7C4A">
      <w:pPr>
        <w:pStyle w:val="Ttulo4"/>
        <w:spacing w:line="360" w:lineRule="auto"/>
        <w:ind w:left="1145"/>
        <w:jc w:val="left"/>
      </w:pPr>
      <w:r>
        <w:t>Terceiros Tab Item: Cadastro de Eventos</w:t>
      </w:r>
    </w:p>
    <w:p w14:paraId="45D0969F" w14:textId="77777777" w:rsidR="00686C18" w:rsidRDefault="00BC66F1" w:rsidP="00686C18">
      <w:pPr>
        <w:keepNext/>
        <w:ind w:left="-567"/>
        <w:jc w:val="center"/>
      </w:pPr>
      <w:r w:rsidRPr="00E24B22">
        <w:rPr>
          <w:noProof/>
        </w:rPr>
        <mc:AlternateContent>
          <mc:Choice Requires="wps">
            <w:drawing>
              <wp:anchor distT="0" distB="0" distL="114300" distR="114300" simplePos="0" relativeHeight="251713536" behindDoc="0" locked="0" layoutInCell="1" allowOverlap="1" wp14:anchorId="1803A167" wp14:editId="52034BA7">
                <wp:simplePos x="0" y="0"/>
                <wp:positionH relativeFrom="column">
                  <wp:posOffset>62865</wp:posOffset>
                </wp:positionH>
                <wp:positionV relativeFrom="paragraph">
                  <wp:posOffset>1289685</wp:posOffset>
                </wp:positionV>
                <wp:extent cx="1581150" cy="283845"/>
                <wp:effectExtent l="0" t="0" r="0" b="1905"/>
                <wp:wrapNone/>
                <wp:docPr id="71" name="Caixa de texto 71"/>
                <wp:cNvGraphicFramePr/>
                <a:graphic xmlns:a="http://schemas.openxmlformats.org/drawingml/2006/main">
                  <a:graphicData uri="http://schemas.microsoft.com/office/word/2010/wordprocessingShape">
                    <wps:wsp>
                      <wps:cNvSpPr txBox="1"/>
                      <wps:spPr>
                        <a:xfrm>
                          <a:off x="0" y="0"/>
                          <a:ext cx="158115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8256E2" w14:textId="2676FC6C" w:rsidR="003A09AA" w:rsidRDefault="003A09AA" w:rsidP="00E24B22">
                            <w:pPr>
                              <w:jc w:val="left"/>
                              <w:rPr>
                                <w:rFonts w:cs="Arial"/>
                                <w:sz w:val="20"/>
                              </w:rPr>
                            </w:pPr>
                            <w:r>
                              <w:rPr>
                                <w:rFonts w:cs="Arial"/>
                                <w:sz w:val="20"/>
                              </w:rPr>
                              <w:t>Formulário de Cadastro</w:t>
                            </w:r>
                          </w:p>
                          <w:p w14:paraId="494BF9E9" w14:textId="77777777" w:rsidR="003A09AA" w:rsidRDefault="003A09AA" w:rsidP="00E24B22">
                            <w:pPr>
                              <w:rPr>
                                <w:rFonts w:cs="Arial"/>
                                <w:sz w:val="20"/>
                              </w:rPr>
                            </w:pPr>
                          </w:p>
                          <w:p w14:paraId="02BF495F" w14:textId="77777777" w:rsidR="003A09AA" w:rsidRDefault="003A09AA" w:rsidP="00E24B22">
                            <w:pPr>
                              <w:rPr>
                                <w:rFonts w:cs="Arial"/>
                                <w:sz w:val="20"/>
                              </w:rPr>
                            </w:pPr>
                          </w:p>
                          <w:p w14:paraId="7F6E804C" w14:textId="77777777" w:rsidR="003A09AA" w:rsidRPr="0062398D" w:rsidRDefault="003A09AA" w:rsidP="00E24B22">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3A167" id="Caixa de texto 71" o:spid="_x0000_s1038" type="#_x0000_t202" style="position:absolute;left:0;text-align:left;margin-left:4.95pt;margin-top:101.55pt;width:124.5pt;height:22.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" filled="f" stroked="f" strokeweight=".5pt">
                <v:textbox>
                  <w:txbxContent>
                    <w:p w14:paraId="5E8256E2" w14:textId="2676FC6C" w:rsidR="003A09AA" w:rsidRDefault="003A09AA" w:rsidP="00E24B22">
                      <w:pPr>
                        <w:jc w:val="left"/>
                        <w:rPr>
                          <w:rFonts w:cs="Arial"/>
                          <w:sz w:val="20"/>
                        </w:rPr>
                      </w:pPr>
                      <w:r>
                        <w:rPr>
                          <w:rFonts w:cs="Arial"/>
                          <w:sz w:val="20"/>
                        </w:rPr>
                        <w:t>Formulário de Cadastro</w:t>
                      </w:r>
                    </w:p>
                    <w:p w14:paraId="494BF9E9" w14:textId="77777777" w:rsidR="003A09AA" w:rsidRDefault="003A09AA" w:rsidP="00E24B22">
                      <w:pPr>
                        <w:rPr>
                          <w:rFonts w:cs="Arial"/>
                          <w:sz w:val="20"/>
                        </w:rPr>
                      </w:pPr>
                    </w:p>
                    <w:p w14:paraId="02BF495F" w14:textId="77777777" w:rsidR="003A09AA" w:rsidRDefault="003A09AA" w:rsidP="00E24B22">
                      <w:pPr>
                        <w:rPr>
                          <w:rFonts w:cs="Arial"/>
                          <w:sz w:val="20"/>
                        </w:rPr>
                      </w:pPr>
                    </w:p>
                    <w:p w14:paraId="7F6E804C" w14:textId="77777777" w:rsidR="003A09AA" w:rsidRPr="0062398D" w:rsidRDefault="003A09AA" w:rsidP="00E24B22">
                      <w:pPr>
                        <w:jc w:val="center"/>
                        <w:rPr>
                          <w:rFonts w:cs="Arial"/>
                          <w:sz w:val="20"/>
                        </w:rPr>
                      </w:pPr>
                    </w:p>
                  </w:txbxContent>
                </v:textbox>
              </v:shape>
            </w:pict>
          </mc:Fallback>
        </mc:AlternateContent>
      </w:r>
      <w:r w:rsidRPr="00E24B22">
        <w:rPr>
          <w:noProof/>
        </w:rPr>
        <mc:AlternateContent>
          <mc:Choice Requires="wps">
            <w:drawing>
              <wp:anchor distT="0" distB="0" distL="114300" distR="114300" simplePos="0" relativeHeight="251712512" behindDoc="0" locked="0" layoutInCell="1" allowOverlap="1" wp14:anchorId="3538BD03" wp14:editId="793DC6DF">
                <wp:simplePos x="0" y="0"/>
                <wp:positionH relativeFrom="column">
                  <wp:posOffset>129540</wp:posOffset>
                </wp:positionH>
                <wp:positionV relativeFrom="paragraph">
                  <wp:posOffset>1541145</wp:posOffset>
                </wp:positionV>
                <wp:extent cx="1781175" cy="0"/>
                <wp:effectExtent l="0" t="0" r="9525" b="19050"/>
                <wp:wrapNone/>
                <wp:docPr id="70" name="Conector reto 70"/>
                <wp:cNvGraphicFramePr/>
                <a:graphic xmlns:a="http://schemas.openxmlformats.org/drawingml/2006/main">
                  <a:graphicData uri="http://schemas.microsoft.com/office/word/2010/wordprocessingShape">
                    <wps:wsp>
                      <wps:cNvCnPr/>
                      <wps:spPr>
                        <a:xfrm>
                          <a:off x="0" y="0"/>
                          <a:ext cx="17811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22320" id="Conector reto 70"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21.35pt" to="150.45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" strokecolor="black [3040]" strokeweight="1.5pt"/>
            </w:pict>
          </mc:Fallback>
        </mc:AlternateContent>
      </w:r>
      <w:r w:rsidRPr="00E24B22">
        <w:rPr>
          <w:noProof/>
        </w:rPr>
        <mc:AlternateContent>
          <mc:Choice Requires="wps">
            <w:drawing>
              <wp:anchor distT="0" distB="0" distL="114300" distR="114300" simplePos="0" relativeHeight="251710464" behindDoc="0" locked="0" layoutInCell="1" allowOverlap="1" wp14:anchorId="336B0ADB" wp14:editId="5C6702C9">
                <wp:simplePos x="0" y="0"/>
                <wp:positionH relativeFrom="column">
                  <wp:posOffset>4013835</wp:posOffset>
                </wp:positionH>
                <wp:positionV relativeFrom="paragraph">
                  <wp:posOffset>2708910</wp:posOffset>
                </wp:positionV>
                <wp:extent cx="1129030" cy="283845"/>
                <wp:effectExtent l="0" t="0" r="0" b="1905"/>
                <wp:wrapNone/>
                <wp:docPr id="67" name="Caixa de texto 67"/>
                <wp:cNvGraphicFramePr/>
                <a:graphic xmlns:a="http://schemas.openxmlformats.org/drawingml/2006/main">
                  <a:graphicData uri="http://schemas.microsoft.com/office/word/2010/wordprocessingShape">
                    <wps:wsp>
                      <wps:cNvSpPr txBox="1"/>
                      <wps:spPr>
                        <a:xfrm>
                          <a:off x="0" y="0"/>
                          <a:ext cx="112903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743FD" w14:textId="08B748AD" w:rsidR="003A09AA" w:rsidRDefault="003A09AA" w:rsidP="00E24B22">
                            <w:pPr>
                              <w:jc w:val="left"/>
                              <w:rPr>
                                <w:rFonts w:cs="Arial"/>
                                <w:sz w:val="20"/>
                              </w:rPr>
                            </w:pPr>
                            <w:r>
                              <w:rPr>
                                <w:rFonts w:cs="Arial"/>
                                <w:sz w:val="20"/>
                              </w:rPr>
                              <w:t>Botões de Ação</w:t>
                            </w:r>
                          </w:p>
                          <w:p w14:paraId="39E829A9" w14:textId="77777777" w:rsidR="003A09AA" w:rsidRDefault="003A09AA" w:rsidP="00E24B22">
                            <w:pPr>
                              <w:rPr>
                                <w:rFonts w:cs="Arial"/>
                                <w:sz w:val="20"/>
                              </w:rPr>
                            </w:pPr>
                          </w:p>
                          <w:p w14:paraId="1A930FB0" w14:textId="77777777" w:rsidR="003A09AA" w:rsidRDefault="003A09AA" w:rsidP="00E24B22">
                            <w:pPr>
                              <w:rPr>
                                <w:rFonts w:cs="Arial"/>
                                <w:sz w:val="20"/>
                              </w:rPr>
                            </w:pPr>
                          </w:p>
                          <w:p w14:paraId="16CD9DDE" w14:textId="77777777" w:rsidR="003A09AA" w:rsidRPr="0062398D" w:rsidRDefault="003A09AA" w:rsidP="00E24B22">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B0ADB" id="Caixa de texto 67" o:spid="_x0000_s1039" type="#_x0000_t202" style="position:absolute;left:0;text-align:left;margin-left:316.05pt;margin-top:213.3pt;width:88.9pt;height:22.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" filled="f" stroked="f" strokeweight=".5pt">
                <v:textbox>
                  <w:txbxContent>
                    <w:p w14:paraId="66A743FD" w14:textId="08B748AD" w:rsidR="003A09AA" w:rsidRDefault="003A09AA" w:rsidP="00E24B22">
                      <w:pPr>
                        <w:jc w:val="left"/>
                        <w:rPr>
                          <w:rFonts w:cs="Arial"/>
                          <w:sz w:val="20"/>
                        </w:rPr>
                      </w:pPr>
                      <w:r>
                        <w:rPr>
                          <w:rFonts w:cs="Arial"/>
                          <w:sz w:val="20"/>
                        </w:rPr>
                        <w:t>Botões de Ação</w:t>
                      </w:r>
                    </w:p>
                    <w:p w14:paraId="39E829A9" w14:textId="77777777" w:rsidR="003A09AA" w:rsidRDefault="003A09AA" w:rsidP="00E24B22">
                      <w:pPr>
                        <w:rPr>
                          <w:rFonts w:cs="Arial"/>
                          <w:sz w:val="20"/>
                        </w:rPr>
                      </w:pPr>
                    </w:p>
                    <w:p w14:paraId="1A930FB0" w14:textId="77777777" w:rsidR="003A09AA" w:rsidRDefault="003A09AA" w:rsidP="00E24B22">
                      <w:pPr>
                        <w:rPr>
                          <w:rFonts w:cs="Arial"/>
                          <w:sz w:val="20"/>
                        </w:rPr>
                      </w:pPr>
                    </w:p>
                    <w:p w14:paraId="16CD9DDE" w14:textId="77777777" w:rsidR="003A09AA" w:rsidRPr="0062398D" w:rsidRDefault="003A09AA" w:rsidP="00E24B22">
                      <w:pPr>
                        <w:jc w:val="center"/>
                        <w:rPr>
                          <w:rFonts w:cs="Arial"/>
                          <w:sz w:val="20"/>
                        </w:rPr>
                      </w:pPr>
                    </w:p>
                  </w:txbxContent>
                </v:textbox>
              </v:shape>
            </w:pict>
          </mc:Fallback>
        </mc:AlternateContent>
      </w:r>
      <w:r w:rsidRPr="00E24B22">
        <w:rPr>
          <w:noProof/>
        </w:rPr>
        <mc:AlternateContent>
          <mc:Choice Requires="wps">
            <w:drawing>
              <wp:anchor distT="0" distB="0" distL="114300" distR="114300" simplePos="0" relativeHeight="251709440" behindDoc="0" locked="0" layoutInCell="1" allowOverlap="1" wp14:anchorId="22DFBB23" wp14:editId="5346A384">
                <wp:simplePos x="0" y="0"/>
                <wp:positionH relativeFrom="column">
                  <wp:posOffset>3733800</wp:posOffset>
                </wp:positionH>
                <wp:positionV relativeFrom="paragraph">
                  <wp:posOffset>2941955</wp:posOffset>
                </wp:positionV>
                <wp:extent cx="1336675" cy="0"/>
                <wp:effectExtent l="0" t="0" r="15875" b="19050"/>
                <wp:wrapNone/>
                <wp:docPr id="66" name="Conector reto 66"/>
                <wp:cNvGraphicFramePr/>
                <a:graphic xmlns:a="http://schemas.openxmlformats.org/drawingml/2006/main">
                  <a:graphicData uri="http://schemas.microsoft.com/office/word/2010/wordprocessingShape">
                    <wps:wsp>
                      <wps:cNvCnPr/>
                      <wps:spPr>
                        <a:xfrm>
                          <a:off x="0" y="0"/>
                          <a:ext cx="13366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26C6F" id="Conector reto 6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231.65pt" to="399.25pt,2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" strokecolor="black [3040]" strokeweight="1.5pt"/>
            </w:pict>
          </mc:Fallback>
        </mc:AlternateContent>
      </w:r>
      <w:r w:rsidR="00E24B22">
        <w:rPr>
          <w:noProof/>
        </w:rPr>
        <w:drawing>
          <wp:inline distT="0" distB="0" distL="0" distR="0" wp14:anchorId="2416FA66" wp14:editId="74B05082">
            <wp:extent cx="1992283" cy="3456000"/>
            <wp:effectExtent l="0" t="0" r="8255"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8986" t="18469" r="39004" b="20445"/>
                    <a:stretch/>
                  </pic:blipFill>
                  <pic:spPr bwMode="auto">
                    <a:xfrm>
                      <a:off x="0" y="0"/>
                      <a:ext cx="1992283" cy="3456000"/>
                    </a:xfrm>
                    <a:prstGeom prst="rect">
                      <a:avLst/>
                    </a:prstGeom>
                    <a:ln>
                      <a:noFill/>
                    </a:ln>
                    <a:extLst>
                      <a:ext uri="{53640926-AAD7-44D8-BBD7-CCE9431645EC}">
                        <a14:shadowObscured xmlns:a14="http://schemas.microsoft.com/office/drawing/2010/main"/>
                      </a:ext>
                    </a:extLst>
                  </pic:spPr>
                </pic:pic>
              </a:graphicData>
            </a:graphic>
          </wp:inline>
        </w:drawing>
      </w:r>
    </w:p>
    <w:p w14:paraId="53D6B39A" w14:textId="4B345A7D" w:rsidR="004D539F" w:rsidRDefault="00686C18" w:rsidP="00680DFE">
      <w:pPr>
        <w:pStyle w:val="Legenda"/>
      </w:pPr>
      <w:r>
        <w:t xml:space="preserve">Figura </w:t>
      </w:r>
      <w:r w:rsidR="0058346B">
        <w:fldChar w:fldCharType="begin"/>
      </w:r>
      <w:r w:rsidR="0058346B">
        <w:instrText xml:space="preserve"> SEQ Figura \* ARABIC </w:instrText>
      </w:r>
      <w:r w:rsidR="0058346B">
        <w:fldChar w:fldCharType="separate"/>
      </w:r>
      <w:r>
        <w:rPr>
          <w:noProof/>
        </w:rPr>
        <w:t>29</w:t>
      </w:r>
      <w:r w:rsidR="0058346B">
        <w:rPr>
          <w:noProof/>
        </w:rPr>
        <w:fldChar w:fldCharType="end"/>
      </w:r>
      <w:r>
        <w:t xml:space="preserve"> - Cadastro de Eventos</w:t>
      </w:r>
    </w:p>
    <w:p w14:paraId="74EECEE3" w14:textId="693F25BE" w:rsidR="00686C18" w:rsidRPr="00686C18" w:rsidRDefault="006B54EB" w:rsidP="00680DFE">
      <w:pPr>
        <w:pStyle w:val="Legenda"/>
      </w:pPr>
      <w:r>
        <w:t xml:space="preserve"> </w:t>
      </w:r>
    </w:p>
    <w:p w14:paraId="264BA280" w14:textId="5F368A15" w:rsidR="00F86C94" w:rsidRDefault="00F86C94" w:rsidP="00680DFE">
      <w:pPr>
        <w:pStyle w:val="Legenda"/>
      </w:pPr>
    </w:p>
    <w:p w14:paraId="6DB6614A" w14:textId="6E388CD4" w:rsidR="00E24B22" w:rsidRPr="00F86C94" w:rsidRDefault="00F86C94" w:rsidP="005A0A04">
      <w:pPr>
        <w:pStyle w:val="Ttulo5"/>
        <w:spacing w:line="360" w:lineRule="auto"/>
        <w:rPr>
          <w:noProof/>
        </w:rPr>
      </w:pPr>
      <w:r>
        <w:lastRenderedPageBreak/>
        <w:t>Formulário de Cadastro</w:t>
      </w:r>
    </w:p>
    <w:p w14:paraId="35823292" w14:textId="58237243" w:rsidR="00EE38E9" w:rsidRDefault="00F86C94" w:rsidP="007D6229">
      <w:pPr>
        <w:spacing w:line="360" w:lineRule="auto"/>
        <w:ind w:firstLine="708"/>
      </w:pPr>
      <w:r>
        <w:t>No f</w:t>
      </w:r>
      <w:r w:rsidR="00FC0C54">
        <w:t>ormulário de cadastro é permitido</w:t>
      </w:r>
      <w:r>
        <w:t xml:space="preserve"> ao usuário cadastrar os eventos desejados. Ao todo temos 4 (três) campos, sendo um </w:t>
      </w:r>
      <w:r w:rsidRPr="00F86C94">
        <w:rPr>
          <w:i/>
        </w:rPr>
        <w:t>DataPicker</w:t>
      </w:r>
      <w:r w:rsidRPr="00F86C94">
        <w:t>, além</w:t>
      </w:r>
      <w:r>
        <w:t xml:space="preserve"> de um </w:t>
      </w:r>
      <w:r w:rsidRPr="00F86C94">
        <w:rPr>
          <w:i/>
        </w:rPr>
        <w:t>ComboBox</w:t>
      </w:r>
      <w:r>
        <w:t xml:space="preserve">, onde o usuário escolhe uma dos quatro níveis de dificuldade. </w:t>
      </w:r>
    </w:p>
    <w:p w14:paraId="55534DCF" w14:textId="77777777" w:rsidR="00F86C94" w:rsidRDefault="00F86C94" w:rsidP="005A0A04">
      <w:pPr>
        <w:spacing w:line="360" w:lineRule="auto"/>
        <w:ind w:firstLine="708"/>
      </w:pPr>
    </w:p>
    <w:p w14:paraId="51675E40" w14:textId="3A3C19E6" w:rsidR="00F86C94" w:rsidRPr="00F86C94" w:rsidRDefault="00F86C94" w:rsidP="005A0A04">
      <w:pPr>
        <w:pStyle w:val="PargrafodaLista"/>
        <w:numPr>
          <w:ilvl w:val="3"/>
          <w:numId w:val="27"/>
        </w:numPr>
        <w:spacing w:line="360" w:lineRule="auto"/>
        <w:ind w:left="1210"/>
        <w:rPr>
          <w:rFonts w:ascii="Arial" w:hAnsi="Arial" w:cs="Arial"/>
          <w:b/>
          <w:caps/>
          <w:sz w:val="24"/>
        </w:rPr>
      </w:pPr>
      <w:r w:rsidRPr="00F86C94">
        <w:rPr>
          <w:rFonts w:ascii="Arial" w:hAnsi="Arial" w:cs="Arial"/>
          <w:b/>
          <w:caps/>
          <w:sz w:val="24"/>
        </w:rPr>
        <w:t>Tipo:</w:t>
      </w:r>
      <w:r>
        <w:rPr>
          <w:rFonts w:ascii="Arial" w:hAnsi="Arial" w:cs="Arial"/>
          <w:b/>
          <w:caps/>
          <w:sz w:val="24"/>
        </w:rPr>
        <w:t xml:space="preserve"> </w:t>
      </w:r>
      <w:r>
        <w:rPr>
          <w:rFonts w:ascii="Arial" w:hAnsi="Arial" w:cs="Arial"/>
          <w:sz w:val="24"/>
        </w:rPr>
        <w:t xml:space="preserve">O usuário indica que tipo de evento que está cadastrando, como: Prova, trabalhos, tarefas, pesquisas, dentre outros eventos que podem aparecem no decorrer da vida escolar do usuário. </w:t>
      </w:r>
    </w:p>
    <w:p w14:paraId="2FDD8F35" w14:textId="77777777" w:rsidR="00F86C94" w:rsidRPr="00F86C94" w:rsidRDefault="00F86C94" w:rsidP="005A0A04">
      <w:pPr>
        <w:pStyle w:val="PargrafodaLista"/>
        <w:spacing w:line="360" w:lineRule="auto"/>
        <w:ind w:left="1210"/>
        <w:rPr>
          <w:rFonts w:ascii="Arial" w:hAnsi="Arial" w:cs="Arial"/>
          <w:b/>
          <w:caps/>
          <w:sz w:val="24"/>
        </w:rPr>
      </w:pPr>
    </w:p>
    <w:p w14:paraId="61CBBE9E" w14:textId="25389BD4" w:rsidR="00F86C94" w:rsidRPr="00F86C94" w:rsidRDefault="00F86C94" w:rsidP="005A0A04">
      <w:pPr>
        <w:pStyle w:val="PargrafodaLista"/>
        <w:numPr>
          <w:ilvl w:val="3"/>
          <w:numId w:val="27"/>
        </w:numPr>
        <w:spacing w:line="360" w:lineRule="auto"/>
        <w:ind w:left="1210"/>
        <w:rPr>
          <w:rFonts w:ascii="Arial" w:hAnsi="Arial" w:cs="Arial"/>
          <w:b/>
          <w:caps/>
          <w:sz w:val="24"/>
        </w:rPr>
      </w:pPr>
      <w:r>
        <w:rPr>
          <w:rFonts w:ascii="Arial" w:hAnsi="Arial" w:cs="Arial"/>
          <w:b/>
          <w:caps/>
          <w:sz w:val="24"/>
        </w:rPr>
        <w:t xml:space="preserve">MATÉRIA: </w:t>
      </w:r>
      <w:r>
        <w:rPr>
          <w:rFonts w:ascii="Arial" w:hAnsi="Arial" w:cs="Arial"/>
          <w:sz w:val="24"/>
        </w:rPr>
        <w:t xml:space="preserve">Na matéria o usuário </w:t>
      </w:r>
      <w:r w:rsidR="00611E76">
        <w:rPr>
          <w:rFonts w:ascii="Arial" w:hAnsi="Arial" w:cs="Arial"/>
          <w:sz w:val="24"/>
        </w:rPr>
        <w:t>informa</w:t>
      </w:r>
      <w:r>
        <w:rPr>
          <w:rFonts w:ascii="Arial" w:hAnsi="Arial" w:cs="Arial"/>
          <w:sz w:val="24"/>
        </w:rPr>
        <w:t xml:space="preserve"> como o </w:t>
      </w:r>
      <w:r w:rsidRPr="00F86C94">
        <w:rPr>
          <w:rFonts w:ascii="Arial" w:hAnsi="Arial" w:cs="Arial"/>
          <w:i/>
          <w:sz w:val="24"/>
        </w:rPr>
        <w:t>label</w:t>
      </w:r>
      <w:r>
        <w:rPr>
          <w:rFonts w:ascii="Arial" w:hAnsi="Arial" w:cs="Arial"/>
          <w:sz w:val="24"/>
        </w:rPr>
        <w:t xml:space="preserve"> já </w:t>
      </w:r>
      <w:r w:rsidR="00611E76">
        <w:rPr>
          <w:rFonts w:ascii="Arial" w:hAnsi="Arial" w:cs="Arial"/>
          <w:sz w:val="24"/>
        </w:rPr>
        <w:t>indica</w:t>
      </w:r>
      <w:r>
        <w:rPr>
          <w:rFonts w:ascii="Arial" w:hAnsi="Arial" w:cs="Arial"/>
          <w:sz w:val="24"/>
        </w:rPr>
        <w:t xml:space="preserve"> a matéria do evento em questão. </w:t>
      </w:r>
    </w:p>
    <w:p w14:paraId="59F96AF3" w14:textId="77777777" w:rsidR="00F86C94" w:rsidRPr="00F86C94" w:rsidRDefault="00F86C94" w:rsidP="005A0A04">
      <w:pPr>
        <w:pStyle w:val="PargrafodaLista"/>
        <w:spacing w:line="360" w:lineRule="auto"/>
        <w:rPr>
          <w:rFonts w:ascii="Arial" w:hAnsi="Arial" w:cs="Arial"/>
          <w:b/>
          <w:caps/>
          <w:sz w:val="24"/>
        </w:rPr>
      </w:pPr>
    </w:p>
    <w:p w14:paraId="7D9159A0" w14:textId="40845594" w:rsidR="00F86C94" w:rsidRPr="00F86C94" w:rsidRDefault="00F86C94" w:rsidP="005A0A04">
      <w:pPr>
        <w:pStyle w:val="PargrafodaLista"/>
        <w:numPr>
          <w:ilvl w:val="3"/>
          <w:numId w:val="27"/>
        </w:numPr>
        <w:spacing w:line="360" w:lineRule="auto"/>
        <w:ind w:left="1210"/>
        <w:rPr>
          <w:rFonts w:ascii="Arial" w:hAnsi="Arial" w:cs="Arial"/>
          <w:b/>
          <w:caps/>
          <w:sz w:val="24"/>
        </w:rPr>
      </w:pPr>
      <w:r>
        <w:rPr>
          <w:rFonts w:ascii="Arial" w:hAnsi="Arial" w:cs="Arial"/>
          <w:b/>
          <w:caps/>
          <w:sz w:val="24"/>
        </w:rPr>
        <w:t xml:space="preserve">ASSUNTO: </w:t>
      </w:r>
      <w:r>
        <w:rPr>
          <w:rFonts w:ascii="Arial" w:hAnsi="Arial" w:cs="Arial"/>
          <w:sz w:val="24"/>
        </w:rPr>
        <w:t xml:space="preserve">Aqui o usuário informa o assunto do evento em questão, como: O assunto da prova, trabalho, tarefa ou pesquisa em </w:t>
      </w:r>
      <w:r w:rsidR="00611E76">
        <w:rPr>
          <w:rFonts w:ascii="Arial" w:hAnsi="Arial" w:cs="Arial"/>
          <w:sz w:val="24"/>
        </w:rPr>
        <w:t>demanda</w:t>
      </w:r>
      <w:r>
        <w:rPr>
          <w:rFonts w:ascii="Arial" w:hAnsi="Arial" w:cs="Arial"/>
          <w:sz w:val="24"/>
        </w:rPr>
        <w:t xml:space="preserve">. </w:t>
      </w:r>
    </w:p>
    <w:p w14:paraId="3FAF0FC0" w14:textId="77777777" w:rsidR="00F86C94" w:rsidRPr="00F86C94" w:rsidRDefault="00F86C94" w:rsidP="005A0A04">
      <w:pPr>
        <w:pStyle w:val="PargrafodaLista"/>
        <w:spacing w:line="360" w:lineRule="auto"/>
        <w:rPr>
          <w:rFonts w:ascii="Arial" w:hAnsi="Arial" w:cs="Arial"/>
          <w:b/>
          <w:caps/>
          <w:sz w:val="24"/>
        </w:rPr>
      </w:pPr>
    </w:p>
    <w:p w14:paraId="072C13A0" w14:textId="77777777" w:rsidR="00F86C94" w:rsidRPr="00F86C94" w:rsidRDefault="00F86C94" w:rsidP="005A0A04">
      <w:pPr>
        <w:pStyle w:val="PargrafodaLista"/>
        <w:numPr>
          <w:ilvl w:val="3"/>
          <w:numId w:val="27"/>
        </w:numPr>
        <w:spacing w:line="360" w:lineRule="auto"/>
        <w:ind w:left="1210"/>
        <w:rPr>
          <w:rFonts w:ascii="Arial" w:hAnsi="Arial" w:cs="Arial"/>
          <w:b/>
          <w:caps/>
          <w:sz w:val="24"/>
        </w:rPr>
      </w:pPr>
      <w:r>
        <w:rPr>
          <w:rFonts w:ascii="Arial" w:hAnsi="Arial" w:cs="Arial"/>
          <w:b/>
          <w:caps/>
          <w:sz w:val="24"/>
        </w:rPr>
        <w:t xml:space="preserve">dATA: </w:t>
      </w:r>
      <w:r>
        <w:rPr>
          <w:rFonts w:ascii="Arial" w:hAnsi="Arial" w:cs="Arial"/>
          <w:sz w:val="24"/>
        </w:rPr>
        <w:t xml:space="preserve">O usuário escolhe a data do evento por meio de um </w:t>
      </w:r>
      <w:r w:rsidRPr="00F86C94">
        <w:rPr>
          <w:rFonts w:ascii="Arial" w:hAnsi="Arial" w:cs="Arial"/>
          <w:i/>
          <w:sz w:val="24"/>
        </w:rPr>
        <w:t>DataPicker</w:t>
      </w:r>
      <w:r>
        <w:rPr>
          <w:rFonts w:ascii="Arial" w:hAnsi="Arial" w:cs="Arial"/>
          <w:sz w:val="24"/>
        </w:rPr>
        <w:t>.</w:t>
      </w:r>
    </w:p>
    <w:p w14:paraId="40BB55A5" w14:textId="77777777" w:rsidR="00F86C94" w:rsidRPr="00F86C94" w:rsidRDefault="00F86C94" w:rsidP="005A0A04">
      <w:pPr>
        <w:pStyle w:val="PargrafodaLista"/>
        <w:spacing w:line="360" w:lineRule="auto"/>
        <w:rPr>
          <w:rFonts w:ascii="Arial" w:hAnsi="Arial" w:cs="Arial"/>
          <w:b/>
          <w:caps/>
          <w:sz w:val="24"/>
        </w:rPr>
      </w:pPr>
    </w:p>
    <w:p w14:paraId="7A8FFB74" w14:textId="6F511E09" w:rsidR="0014360E" w:rsidRPr="00251749" w:rsidRDefault="00F86C94" w:rsidP="005A0A04">
      <w:pPr>
        <w:pStyle w:val="PargrafodaLista"/>
        <w:numPr>
          <w:ilvl w:val="3"/>
          <w:numId w:val="27"/>
        </w:numPr>
        <w:spacing w:line="360" w:lineRule="auto"/>
        <w:ind w:left="1210"/>
        <w:rPr>
          <w:rFonts w:ascii="Arial" w:hAnsi="Arial" w:cs="Arial"/>
          <w:b/>
          <w:caps/>
          <w:sz w:val="24"/>
        </w:rPr>
      </w:pPr>
      <w:r>
        <w:rPr>
          <w:rFonts w:ascii="Arial" w:hAnsi="Arial" w:cs="Arial"/>
          <w:b/>
          <w:caps/>
          <w:sz w:val="24"/>
        </w:rPr>
        <w:t xml:space="preserve">dIFICULDADE: </w:t>
      </w:r>
      <w:r>
        <w:rPr>
          <w:rFonts w:ascii="Arial" w:hAnsi="Arial" w:cs="Arial"/>
          <w:sz w:val="24"/>
        </w:rPr>
        <w:t xml:space="preserve">Neste </w:t>
      </w:r>
      <w:r w:rsidRPr="00F86C94">
        <w:rPr>
          <w:rFonts w:ascii="Arial" w:hAnsi="Arial" w:cs="Arial"/>
          <w:i/>
          <w:sz w:val="24"/>
        </w:rPr>
        <w:t>ComboBox</w:t>
      </w:r>
      <w:r>
        <w:rPr>
          <w:rFonts w:ascii="Arial" w:hAnsi="Arial" w:cs="Arial"/>
          <w:b/>
          <w:caps/>
          <w:sz w:val="24"/>
        </w:rPr>
        <w:t xml:space="preserve"> </w:t>
      </w:r>
      <w:r>
        <w:rPr>
          <w:rFonts w:ascii="Arial" w:hAnsi="Arial" w:cs="Arial"/>
          <w:sz w:val="24"/>
        </w:rPr>
        <w:t xml:space="preserve">o usuário pode escolher dentre as quatro dificuldades proposta pelo aplicativo: </w:t>
      </w:r>
      <w:r w:rsidRPr="0014360E">
        <w:rPr>
          <w:rFonts w:ascii="Arial" w:hAnsi="Arial" w:cs="Arial"/>
          <w:i/>
          <w:sz w:val="24"/>
        </w:rPr>
        <w:t>De Boa!, Ok!, Eita!</w:t>
      </w:r>
      <w:r>
        <w:rPr>
          <w:rFonts w:ascii="Arial" w:hAnsi="Arial" w:cs="Arial"/>
          <w:sz w:val="24"/>
        </w:rPr>
        <w:t xml:space="preserve"> </w:t>
      </w:r>
      <w:r w:rsidR="0014360E">
        <w:rPr>
          <w:rFonts w:ascii="Arial" w:hAnsi="Arial" w:cs="Arial"/>
          <w:sz w:val="24"/>
        </w:rPr>
        <w:t xml:space="preserve">e </w:t>
      </w:r>
      <w:r w:rsidRPr="0014360E">
        <w:rPr>
          <w:rFonts w:ascii="Arial" w:hAnsi="Arial" w:cs="Arial"/>
          <w:i/>
          <w:sz w:val="24"/>
        </w:rPr>
        <w:t>OMG!</w:t>
      </w:r>
      <w:r>
        <w:rPr>
          <w:rFonts w:ascii="Arial" w:hAnsi="Arial" w:cs="Arial"/>
          <w:sz w:val="24"/>
        </w:rPr>
        <w:t xml:space="preserve"> </w:t>
      </w:r>
    </w:p>
    <w:p w14:paraId="2CAACDB7" w14:textId="77777777" w:rsidR="00251749" w:rsidRDefault="00251749" w:rsidP="00251749">
      <w:pPr>
        <w:spacing w:line="360" w:lineRule="auto"/>
        <w:rPr>
          <w:rFonts w:eastAsiaTheme="minorHAnsi" w:cs="Arial"/>
          <w:b/>
          <w:caps/>
          <w:szCs w:val="22"/>
          <w:lang w:eastAsia="en-US"/>
        </w:rPr>
      </w:pPr>
    </w:p>
    <w:p w14:paraId="7070CF1B" w14:textId="77777777" w:rsidR="00251749" w:rsidRPr="00251749" w:rsidRDefault="00251749" w:rsidP="00251749">
      <w:pPr>
        <w:spacing w:line="360" w:lineRule="auto"/>
        <w:rPr>
          <w:rFonts w:cs="Arial"/>
          <w:b/>
          <w:caps/>
        </w:rPr>
      </w:pPr>
    </w:p>
    <w:p w14:paraId="5FC3EE0B" w14:textId="4E1D75A8" w:rsidR="0014360E" w:rsidRDefault="0014360E" w:rsidP="005A0A04">
      <w:pPr>
        <w:pStyle w:val="Ttulo5"/>
        <w:spacing w:line="360" w:lineRule="auto"/>
      </w:pPr>
      <w:r>
        <w:t>Botões de Ação</w:t>
      </w:r>
    </w:p>
    <w:p w14:paraId="5B378938" w14:textId="2C93BEAF" w:rsidR="0014360E" w:rsidRDefault="0014360E" w:rsidP="007D6229">
      <w:pPr>
        <w:spacing w:line="360" w:lineRule="auto"/>
        <w:ind w:firstLine="708"/>
      </w:pPr>
      <w:r>
        <w:t xml:space="preserve">Possui dois tipos: Um cancela o cadastro do evento e o outro salva as informações no banco de dados. </w:t>
      </w:r>
    </w:p>
    <w:p w14:paraId="1310B42B" w14:textId="77777777" w:rsidR="0014360E" w:rsidRDefault="0014360E" w:rsidP="005A0A04">
      <w:pPr>
        <w:spacing w:line="360" w:lineRule="auto"/>
        <w:ind w:firstLine="708"/>
      </w:pPr>
    </w:p>
    <w:p w14:paraId="3E2F096E" w14:textId="77777777" w:rsidR="0014360E" w:rsidRDefault="0014360E" w:rsidP="005A0A04">
      <w:pPr>
        <w:spacing w:line="360" w:lineRule="auto"/>
        <w:ind w:firstLine="708"/>
      </w:pPr>
    </w:p>
    <w:p w14:paraId="44587969" w14:textId="77777777" w:rsidR="004D539F" w:rsidRDefault="0014360E" w:rsidP="00BC66F1">
      <w:pPr>
        <w:keepNext/>
        <w:ind w:left="-1077" w:firstLine="708"/>
        <w:jc w:val="center"/>
      </w:pPr>
      <w:r>
        <w:rPr>
          <w:noProof/>
        </w:rPr>
        <w:drawing>
          <wp:inline distT="0" distB="0" distL="0" distR="0" wp14:anchorId="69B1A24E" wp14:editId="62ED219A">
            <wp:extent cx="1266825" cy="315273"/>
            <wp:effectExtent l="0" t="0" r="0" b="8890"/>
            <wp:docPr id="72" name="Imagem 72" descr="G:\TCC\iStudent\Imagens\Ícones\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CC\iStudent\Imagens\Ícones\Cancela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66825" cy="315273"/>
                    </a:xfrm>
                    <a:prstGeom prst="rect">
                      <a:avLst/>
                    </a:prstGeom>
                    <a:noFill/>
                    <a:ln>
                      <a:noFill/>
                    </a:ln>
                  </pic:spPr>
                </pic:pic>
              </a:graphicData>
            </a:graphic>
          </wp:inline>
        </w:drawing>
      </w:r>
    </w:p>
    <w:p w14:paraId="3B6E27CE" w14:textId="0C372303" w:rsidR="00746381" w:rsidRDefault="00771D23" w:rsidP="00680DFE">
      <w:pPr>
        <w:pStyle w:val="Legenda"/>
      </w:pPr>
      <w:bookmarkStart w:id="58" w:name="_Toc466997502"/>
      <w:r>
        <w:t xml:space="preserve">   </w:t>
      </w:r>
      <w:r w:rsidR="004D539F">
        <w:t xml:space="preserve">Figura </w:t>
      </w:r>
      <w:r w:rsidR="00AA76F5">
        <w:t>30</w:t>
      </w:r>
      <w:r w:rsidR="00746381">
        <w:t xml:space="preserve"> - Botões de Ação: Cancelar</w:t>
      </w:r>
      <w:bookmarkEnd w:id="58"/>
      <w:r w:rsidR="00746381">
        <w:t xml:space="preserve"> </w:t>
      </w:r>
    </w:p>
    <w:p w14:paraId="71B0F1B6" w14:textId="328BEEAB" w:rsidR="0014360E" w:rsidRDefault="0014360E" w:rsidP="00680DFE">
      <w:pPr>
        <w:pStyle w:val="Legenda"/>
      </w:pPr>
    </w:p>
    <w:p w14:paraId="63055476" w14:textId="6861D8A4" w:rsidR="007C0EF0" w:rsidRPr="00251749" w:rsidRDefault="0014360E" w:rsidP="004F44DE">
      <w:pPr>
        <w:pStyle w:val="PargrafodaLista"/>
        <w:numPr>
          <w:ilvl w:val="0"/>
          <w:numId w:val="28"/>
        </w:numPr>
        <w:spacing w:line="360" w:lineRule="auto"/>
        <w:ind w:left="1210"/>
        <w:rPr>
          <w:rFonts w:ascii="Arial" w:hAnsi="Arial" w:cs="Arial"/>
          <w:b/>
          <w:caps/>
          <w:sz w:val="20"/>
        </w:rPr>
      </w:pPr>
      <w:r w:rsidRPr="004F44DE">
        <w:rPr>
          <w:rFonts w:ascii="Arial" w:hAnsi="Arial" w:cs="Arial"/>
          <w:b/>
          <w:caps/>
          <w:sz w:val="24"/>
        </w:rPr>
        <w:lastRenderedPageBreak/>
        <w:t>Botão de Cancelar</w:t>
      </w:r>
      <w:r w:rsidRPr="0014360E">
        <w:rPr>
          <w:rFonts w:ascii="Arial" w:hAnsi="Arial" w:cs="Arial"/>
          <w:b/>
          <w:caps/>
          <w:sz w:val="24"/>
        </w:rPr>
        <w:t>:</w:t>
      </w:r>
      <w:r>
        <w:rPr>
          <w:rFonts w:ascii="Arial" w:hAnsi="Arial" w:cs="Arial"/>
          <w:b/>
          <w:caps/>
          <w:sz w:val="24"/>
        </w:rPr>
        <w:t xml:space="preserve"> </w:t>
      </w:r>
      <w:r>
        <w:rPr>
          <w:rFonts w:ascii="Arial" w:hAnsi="Arial" w:cs="Arial"/>
          <w:sz w:val="24"/>
        </w:rPr>
        <w:t>A função deste botão é bem simples: Ao clicar, os dados que já foram preenchidos são excluídos, juntamente com os dados que estavam sendo cadastrados no banco de dados. Após isso, o usuário é direcionado para</w:t>
      </w:r>
      <w:r w:rsidR="000A7672">
        <w:rPr>
          <w:rFonts w:ascii="Arial" w:hAnsi="Arial" w:cs="Arial"/>
          <w:sz w:val="24"/>
        </w:rPr>
        <w:t xml:space="preserve"> o primeiro </w:t>
      </w:r>
      <w:r w:rsidR="000A7672" w:rsidRPr="000A7672">
        <w:rPr>
          <w:rFonts w:ascii="Arial" w:hAnsi="Arial" w:cs="Arial"/>
          <w:i/>
          <w:sz w:val="24"/>
        </w:rPr>
        <w:t>tab item</w:t>
      </w:r>
      <w:r w:rsidR="000A7672">
        <w:rPr>
          <w:rFonts w:ascii="Arial" w:hAnsi="Arial" w:cs="Arial"/>
          <w:sz w:val="24"/>
        </w:rPr>
        <w:t>.</w:t>
      </w:r>
      <w:r w:rsidR="007C0EF0">
        <w:rPr>
          <w:rFonts w:ascii="Arial" w:hAnsi="Arial" w:cs="Arial"/>
          <w:sz w:val="24"/>
        </w:rPr>
        <w:t xml:space="preserve"> </w:t>
      </w:r>
    </w:p>
    <w:p w14:paraId="0CC0EC50" w14:textId="77777777" w:rsidR="00251749" w:rsidRPr="00251749" w:rsidRDefault="00251749" w:rsidP="00251749">
      <w:pPr>
        <w:spacing w:line="360" w:lineRule="auto"/>
        <w:rPr>
          <w:rFonts w:cs="Arial"/>
          <w:b/>
          <w:caps/>
          <w:sz w:val="20"/>
        </w:rPr>
      </w:pPr>
    </w:p>
    <w:p w14:paraId="13DA4B7B" w14:textId="77777777" w:rsidR="004D539F" w:rsidRDefault="007C0EF0" w:rsidP="006B54EB">
      <w:pPr>
        <w:pStyle w:val="PargrafodaLista"/>
        <w:keepNext/>
        <w:spacing w:line="240" w:lineRule="auto"/>
        <w:ind w:left="-283"/>
        <w:jc w:val="center"/>
      </w:pPr>
      <w:r>
        <w:rPr>
          <w:rFonts w:ascii="Arial" w:hAnsi="Arial" w:cs="Arial"/>
          <w:b/>
          <w:caps/>
          <w:noProof/>
          <w:sz w:val="24"/>
          <w:lang w:eastAsia="pt-BR"/>
        </w:rPr>
        <w:drawing>
          <wp:inline distT="0" distB="0" distL="0" distR="0" wp14:anchorId="39E8EB0A" wp14:editId="1848347E">
            <wp:extent cx="1301891" cy="324000"/>
            <wp:effectExtent l="0" t="0" r="0" b="0"/>
            <wp:docPr id="73" name="Imagem 73" descr="G:\TCC\iStudent\Imagens\Ícones\Pr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CC\iStudent\Imagens\Ícones\Pron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1891" cy="324000"/>
                    </a:xfrm>
                    <a:prstGeom prst="rect">
                      <a:avLst/>
                    </a:prstGeom>
                    <a:noFill/>
                    <a:ln>
                      <a:noFill/>
                    </a:ln>
                  </pic:spPr>
                </pic:pic>
              </a:graphicData>
            </a:graphic>
          </wp:inline>
        </w:drawing>
      </w:r>
    </w:p>
    <w:p w14:paraId="08EB1140" w14:textId="2F824FF4" w:rsidR="007C0EF0" w:rsidRDefault="006B54EB" w:rsidP="00680DFE">
      <w:pPr>
        <w:pStyle w:val="Legenda"/>
        <w:rPr>
          <w:b/>
          <w:caps/>
          <w:sz w:val="24"/>
        </w:rPr>
      </w:pPr>
      <w:r>
        <w:t xml:space="preserve">        </w:t>
      </w:r>
      <w:bookmarkStart w:id="59" w:name="_Toc466997503"/>
      <w:r w:rsidR="004D539F">
        <w:t xml:space="preserve">Figura </w:t>
      </w:r>
      <w:r w:rsidR="00AA76F5">
        <w:t>31</w:t>
      </w:r>
      <w:r w:rsidR="00746381">
        <w:t xml:space="preserve"> - Botões de Ação: Pronto</w:t>
      </w:r>
      <w:bookmarkEnd w:id="59"/>
    </w:p>
    <w:p w14:paraId="7CF62541" w14:textId="77777777" w:rsidR="007C0EF0" w:rsidRDefault="007C0EF0" w:rsidP="005A0A04">
      <w:pPr>
        <w:spacing w:line="360" w:lineRule="auto"/>
        <w:rPr>
          <w:rFonts w:cs="Arial"/>
          <w:b/>
          <w:caps/>
          <w:sz w:val="20"/>
        </w:rPr>
      </w:pPr>
    </w:p>
    <w:p w14:paraId="551C6DE7" w14:textId="77777777" w:rsidR="00251749" w:rsidRPr="00746381" w:rsidRDefault="00251749" w:rsidP="005A0A04">
      <w:pPr>
        <w:spacing w:line="360" w:lineRule="auto"/>
        <w:rPr>
          <w:rFonts w:cs="Arial"/>
          <w:b/>
          <w:caps/>
          <w:sz w:val="20"/>
        </w:rPr>
      </w:pPr>
    </w:p>
    <w:p w14:paraId="3F9ED00C" w14:textId="22456DD1" w:rsidR="007C0EF0" w:rsidRPr="0014360E" w:rsidRDefault="007C0EF0" w:rsidP="005A0A04">
      <w:pPr>
        <w:pStyle w:val="PargrafodaLista"/>
        <w:numPr>
          <w:ilvl w:val="0"/>
          <w:numId w:val="28"/>
        </w:numPr>
        <w:spacing w:line="360" w:lineRule="auto"/>
        <w:rPr>
          <w:rFonts w:ascii="Arial" w:hAnsi="Arial" w:cs="Arial"/>
          <w:b/>
          <w:caps/>
          <w:sz w:val="20"/>
        </w:rPr>
      </w:pPr>
      <w:r>
        <w:rPr>
          <w:rFonts w:ascii="Arial" w:hAnsi="Arial" w:cs="Arial"/>
          <w:b/>
          <w:caps/>
          <w:sz w:val="24"/>
        </w:rPr>
        <w:t xml:space="preserve">Botão de adição (Pronto): </w:t>
      </w:r>
      <w:r w:rsidR="003F499E">
        <w:rPr>
          <w:rFonts w:ascii="Arial" w:hAnsi="Arial" w:cs="Arial"/>
          <w:sz w:val="24"/>
        </w:rPr>
        <w:t xml:space="preserve">Ao clicar no botão em questão o aplicativo executa, primeiramente, uma função que verifica se algum campo está em branco. Se estiver, os </w:t>
      </w:r>
      <w:r w:rsidR="003F499E" w:rsidRPr="003F499E">
        <w:rPr>
          <w:rFonts w:ascii="Arial" w:hAnsi="Arial" w:cs="Arial"/>
          <w:i/>
          <w:sz w:val="24"/>
        </w:rPr>
        <w:t>edits</w:t>
      </w:r>
      <w:r w:rsidR="003F499E">
        <w:rPr>
          <w:rFonts w:ascii="Arial" w:hAnsi="Arial" w:cs="Arial"/>
          <w:i/>
          <w:sz w:val="24"/>
        </w:rPr>
        <w:t xml:space="preserve"> </w:t>
      </w:r>
      <w:r w:rsidR="003F499E">
        <w:rPr>
          <w:rFonts w:ascii="Arial" w:hAnsi="Arial" w:cs="Arial"/>
          <w:sz w:val="24"/>
        </w:rPr>
        <w:t>vazio</w:t>
      </w:r>
      <w:r w:rsidR="000F4A14">
        <w:rPr>
          <w:rFonts w:ascii="Arial" w:hAnsi="Arial" w:cs="Arial"/>
          <w:sz w:val="24"/>
        </w:rPr>
        <w:t>s são preenchidos com a frase: “Você esqueceu esse campo!”</w:t>
      </w:r>
      <w:r w:rsidR="003F499E">
        <w:rPr>
          <w:rFonts w:ascii="Arial" w:hAnsi="Arial" w:cs="Arial"/>
          <w:sz w:val="24"/>
        </w:rPr>
        <w:t xml:space="preserve">, além de não deixar o usuário cadastrar o evento até que os mesmos sejam preenchidos. Porém, se os campos tiverem sido preenchidos corretamente o aplicativo executa o uma série de códigos para prosseguir com a adição do evento: Primeiro os dados dos </w:t>
      </w:r>
      <w:r w:rsidR="003F499E" w:rsidRPr="003F499E">
        <w:rPr>
          <w:rFonts w:ascii="Arial" w:hAnsi="Arial" w:cs="Arial"/>
          <w:i/>
          <w:sz w:val="24"/>
        </w:rPr>
        <w:t>edits</w:t>
      </w:r>
      <w:r w:rsidR="003F499E">
        <w:rPr>
          <w:rFonts w:ascii="Arial" w:hAnsi="Arial" w:cs="Arial"/>
          <w:i/>
          <w:sz w:val="24"/>
        </w:rPr>
        <w:t xml:space="preserve"> </w:t>
      </w:r>
      <w:r w:rsidR="003F499E">
        <w:rPr>
          <w:rFonts w:ascii="Arial" w:hAnsi="Arial" w:cs="Arial"/>
          <w:sz w:val="24"/>
        </w:rPr>
        <w:t xml:space="preserve">são salvos nos campos do banco de dados. Logo após, o aplicativo verifica que dificuldade o usuário escolheu para o evento e associa o </w:t>
      </w:r>
      <w:r w:rsidR="003F499E" w:rsidRPr="003F499E">
        <w:rPr>
          <w:rFonts w:ascii="Arial" w:hAnsi="Arial" w:cs="Arial"/>
          <w:i/>
          <w:sz w:val="24"/>
        </w:rPr>
        <w:t>emoji</w:t>
      </w:r>
      <w:r w:rsidR="003F499E">
        <w:rPr>
          <w:rFonts w:ascii="Arial" w:hAnsi="Arial" w:cs="Arial"/>
          <w:sz w:val="24"/>
        </w:rPr>
        <w:t xml:space="preserve"> correto para cada dificuldade, salvando-o também. </w:t>
      </w:r>
      <w:r w:rsidR="005C72C8">
        <w:rPr>
          <w:rFonts w:ascii="Arial" w:hAnsi="Arial" w:cs="Arial"/>
          <w:sz w:val="24"/>
        </w:rPr>
        <w:t xml:space="preserve">Após alguns outros comandos o aplicativo faz um </w:t>
      </w:r>
      <w:r w:rsidR="005C72C8" w:rsidRPr="005C72C8">
        <w:rPr>
          <w:rFonts w:ascii="Arial" w:hAnsi="Arial" w:cs="Arial"/>
          <w:i/>
          <w:sz w:val="24"/>
        </w:rPr>
        <w:t>post</w:t>
      </w:r>
      <w:r w:rsidR="005C72C8">
        <w:rPr>
          <w:rFonts w:ascii="Arial" w:hAnsi="Arial" w:cs="Arial"/>
          <w:sz w:val="24"/>
        </w:rPr>
        <w:t xml:space="preserve">, no banco e volta para o primeiro </w:t>
      </w:r>
      <w:r w:rsidR="005C72C8">
        <w:rPr>
          <w:rFonts w:ascii="Arial" w:hAnsi="Arial" w:cs="Arial"/>
          <w:i/>
          <w:sz w:val="24"/>
        </w:rPr>
        <w:t>tab item.</w:t>
      </w:r>
    </w:p>
    <w:p w14:paraId="2EBA6233" w14:textId="71826426" w:rsidR="00F86C94" w:rsidRPr="0014360E" w:rsidRDefault="00F86C94" w:rsidP="005A0A04">
      <w:pPr>
        <w:spacing w:line="360" w:lineRule="auto"/>
        <w:jc w:val="left"/>
        <w:rPr>
          <w:rFonts w:cs="Arial"/>
          <w:b/>
          <w:caps/>
        </w:rPr>
      </w:pPr>
      <w:r w:rsidRPr="0014360E">
        <w:rPr>
          <w:rFonts w:cs="Arial"/>
          <w:caps/>
        </w:rPr>
        <w:tab/>
      </w:r>
    </w:p>
    <w:p w14:paraId="5EDAD19F" w14:textId="77777777" w:rsidR="00EE38E9" w:rsidRDefault="00EE38E9" w:rsidP="005A0A04">
      <w:pPr>
        <w:spacing w:line="360" w:lineRule="auto"/>
        <w:jc w:val="left"/>
      </w:pPr>
    </w:p>
    <w:p w14:paraId="0BA89EA6" w14:textId="77777777" w:rsidR="00EE38E9" w:rsidRDefault="00EE38E9" w:rsidP="005A0A04">
      <w:pPr>
        <w:spacing w:line="360" w:lineRule="auto"/>
        <w:jc w:val="left"/>
      </w:pPr>
    </w:p>
    <w:p w14:paraId="5EDB10A2" w14:textId="77777777" w:rsidR="00EE38E9" w:rsidRDefault="00EE38E9" w:rsidP="005A0A04">
      <w:pPr>
        <w:spacing w:line="360" w:lineRule="auto"/>
        <w:jc w:val="left"/>
      </w:pPr>
    </w:p>
    <w:p w14:paraId="1519F7E3" w14:textId="77777777" w:rsidR="00EE38E9" w:rsidRDefault="00EE38E9" w:rsidP="005A0A04">
      <w:pPr>
        <w:spacing w:line="360" w:lineRule="auto"/>
        <w:jc w:val="left"/>
      </w:pPr>
    </w:p>
    <w:p w14:paraId="20477B8F" w14:textId="08356CA7" w:rsidR="00762A2F" w:rsidRDefault="00762A2F" w:rsidP="005A0A04">
      <w:pPr>
        <w:spacing w:line="360" w:lineRule="auto"/>
        <w:jc w:val="left"/>
      </w:pPr>
      <w:r>
        <w:br w:type="page"/>
      </w:r>
    </w:p>
    <w:p w14:paraId="7E35E05D" w14:textId="77777777" w:rsidR="00762A2F" w:rsidRDefault="00762A2F" w:rsidP="006B7C4A">
      <w:pPr>
        <w:pStyle w:val="Ttulo3"/>
        <w:spacing w:line="360" w:lineRule="auto"/>
        <w:ind w:left="862"/>
        <w:jc w:val="left"/>
      </w:pPr>
      <w:bookmarkStart w:id="60" w:name="_Toc467333155"/>
      <w:r>
        <w:lastRenderedPageBreak/>
        <w:t>Formulário de Horário</w:t>
      </w:r>
      <w:bookmarkEnd w:id="60"/>
    </w:p>
    <w:p w14:paraId="5760FCEE" w14:textId="3ACA4BAE" w:rsidR="00762A2F" w:rsidRDefault="00762A2F" w:rsidP="006B7C4A">
      <w:pPr>
        <w:pStyle w:val="Ttulo4"/>
        <w:spacing w:line="360" w:lineRule="auto"/>
        <w:ind w:left="1145"/>
        <w:jc w:val="left"/>
      </w:pPr>
      <w:r>
        <w:t>Primeiro Tab: Display</w:t>
      </w:r>
    </w:p>
    <w:p w14:paraId="3B52C21C" w14:textId="77777777" w:rsidR="00437819" w:rsidRDefault="00437819" w:rsidP="00437819"/>
    <w:p w14:paraId="70ED8E66" w14:textId="77777777" w:rsidR="00437819" w:rsidRPr="00437819" w:rsidRDefault="00437819" w:rsidP="00437819"/>
    <w:p w14:paraId="76006CCF" w14:textId="77777777" w:rsidR="004D539F" w:rsidRDefault="005661F8" w:rsidP="00BC66F1">
      <w:pPr>
        <w:keepNext/>
        <w:ind w:left="-567"/>
        <w:jc w:val="center"/>
      </w:pPr>
      <w:r w:rsidRPr="00762A2F">
        <w:rPr>
          <w:noProof/>
        </w:rPr>
        <mc:AlternateContent>
          <mc:Choice Requires="wps">
            <w:drawing>
              <wp:anchor distT="0" distB="0" distL="114300" distR="114300" simplePos="0" relativeHeight="251716608" behindDoc="0" locked="0" layoutInCell="1" allowOverlap="1" wp14:anchorId="7B417B8E" wp14:editId="5DCA24BE">
                <wp:simplePos x="0" y="0"/>
                <wp:positionH relativeFrom="column">
                  <wp:posOffset>3768090</wp:posOffset>
                </wp:positionH>
                <wp:positionV relativeFrom="paragraph">
                  <wp:posOffset>1245870</wp:posOffset>
                </wp:positionV>
                <wp:extent cx="1800225" cy="283845"/>
                <wp:effectExtent l="0" t="0" r="0" b="1905"/>
                <wp:wrapNone/>
                <wp:docPr id="4" name="Caixa de texto 4"/>
                <wp:cNvGraphicFramePr/>
                <a:graphic xmlns:a="http://schemas.openxmlformats.org/drawingml/2006/main">
                  <a:graphicData uri="http://schemas.microsoft.com/office/word/2010/wordprocessingShape">
                    <wps:wsp>
                      <wps:cNvSpPr txBox="1"/>
                      <wps:spPr>
                        <a:xfrm>
                          <a:off x="0" y="0"/>
                          <a:ext cx="180022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6D0F84" w14:textId="315490A9" w:rsidR="003A09AA" w:rsidRDefault="003A09AA" w:rsidP="00762A2F">
                            <w:pPr>
                              <w:jc w:val="left"/>
                              <w:rPr>
                                <w:rFonts w:cs="Arial"/>
                                <w:sz w:val="20"/>
                              </w:rPr>
                            </w:pPr>
                            <w:r>
                              <w:rPr>
                                <w:rFonts w:cs="Arial"/>
                                <w:sz w:val="20"/>
                              </w:rPr>
                              <w:t>Botões dos dias da semana</w:t>
                            </w:r>
                          </w:p>
                          <w:p w14:paraId="12F8F83F" w14:textId="77777777" w:rsidR="003A09AA" w:rsidRDefault="003A09AA" w:rsidP="00762A2F">
                            <w:pPr>
                              <w:rPr>
                                <w:rFonts w:cs="Arial"/>
                                <w:sz w:val="20"/>
                              </w:rPr>
                            </w:pPr>
                          </w:p>
                          <w:p w14:paraId="745852B0" w14:textId="77777777" w:rsidR="003A09AA" w:rsidRDefault="003A09AA" w:rsidP="00762A2F">
                            <w:pPr>
                              <w:rPr>
                                <w:rFonts w:cs="Arial"/>
                                <w:sz w:val="20"/>
                              </w:rPr>
                            </w:pPr>
                          </w:p>
                          <w:p w14:paraId="7B6926EA" w14:textId="77777777" w:rsidR="003A09AA" w:rsidRPr="0062398D" w:rsidRDefault="003A09AA" w:rsidP="00762A2F">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17B8E" id="Caixa de texto 4" o:spid="_x0000_s1040" type="#_x0000_t202" style="position:absolute;left:0;text-align:left;margin-left:296.7pt;margin-top:98.1pt;width:141.75pt;height:22.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" filled="f" stroked="f" strokeweight=".5pt">
                <v:textbox>
                  <w:txbxContent>
                    <w:p w14:paraId="206D0F84" w14:textId="315490A9" w:rsidR="003A09AA" w:rsidRDefault="003A09AA" w:rsidP="00762A2F">
                      <w:pPr>
                        <w:jc w:val="left"/>
                        <w:rPr>
                          <w:rFonts w:cs="Arial"/>
                          <w:sz w:val="20"/>
                        </w:rPr>
                      </w:pPr>
                      <w:r>
                        <w:rPr>
                          <w:rFonts w:cs="Arial"/>
                          <w:sz w:val="20"/>
                        </w:rPr>
                        <w:t>Botões dos dias da semana</w:t>
                      </w:r>
                    </w:p>
                    <w:p w14:paraId="12F8F83F" w14:textId="77777777" w:rsidR="003A09AA" w:rsidRDefault="003A09AA" w:rsidP="00762A2F">
                      <w:pPr>
                        <w:rPr>
                          <w:rFonts w:cs="Arial"/>
                          <w:sz w:val="20"/>
                        </w:rPr>
                      </w:pPr>
                    </w:p>
                    <w:p w14:paraId="745852B0" w14:textId="77777777" w:rsidR="003A09AA" w:rsidRDefault="003A09AA" w:rsidP="00762A2F">
                      <w:pPr>
                        <w:rPr>
                          <w:rFonts w:cs="Arial"/>
                          <w:sz w:val="20"/>
                        </w:rPr>
                      </w:pPr>
                    </w:p>
                    <w:p w14:paraId="7B6926EA" w14:textId="77777777" w:rsidR="003A09AA" w:rsidRPr="0062398D" w:rsidRDefault="003A09AA" w:rsidP="00762A2F">
                      <w:pPr>
                        <w:jc w:val="center"/>
                        <w:rPr>
                          <w:rFonts w:cs="Arial"/>
                          <w:sz w:val="20"/>
                        </w:rPr>
                      </w:pPr>
                    </w:p>
                  </w:txbxContent>
                </v:textbox>
              </v:shape>
            </w:pict>
          </mc:Fallback>
        </mc:AlternateContent>
      </w:r>
      <w:r w:rsidR="005624B1" w:rsidRPr="00762A2F">
        <w:rPr>
          <w:noProof/>
        </w:rPr>
        <mc:AlternateContent>
          <mc:Choice Requires="wps">
            <w:drawing>
              <wp:anchor distT="0" distB="0" distL="114300" distR="114300" simplePos="0" relativeHeight="251715584" behindDoc="0" locked="0" layoutInCell="1" allowOverlap="1" wp14:anchorId="46049574" wp14:editId="2B405358">
                <wp:simplePos x="0" y="0"/>
                <wp:positionH relativeFrom="column">
                  <wp:posOffset>3434715</wp:posOffset>
                </wp:positionH>
                <wp:positionV relativeFrom="paragraph">
                  <wp:posOffset>1474470</wp:posOffset>
                </wp:positionV>
                <wp:extent cx="2038350" cy="0"/>
                <wp:effectExtent l="0" t="0" r="19050" b="19050"/>
                <wp:wrapNone/>
                <wp:docPr id="3" name="Conector reto 3"/>
                <wp:cNvGraphicFramePr/>
                <a:graphic xmlns:a="http://schemas.openxmlformats.org/drawingml/2006/main">
                  <a:graphicData uri="http://schemas.microsoft.com/office/word/2010/wordprocessingShape">
                    <wps:wsp>
                      <wps:cNvCnPr/>
                      <wps:spPr>
                        <a:xfrm>
                          <a:off x="0" y="0"/>
                          <a:ext cx="20383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7F36E4" id="Conector reto 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45pt,116.1pt" to="430.95pt,1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" strokecolor="black [3040]" strokeweight="1.5pt"/>
            </w:pict>
          </mc:Fallback>
        </mc:AlternateContent>
      </w:r>
      <w:r w:rsidR="00762A2F">
        <w:rPr>
          <w:noProof/>
        </w:rPr>
        <w:drawing>
          <wp:inline distT="0" distB="0" distL="0" distR="0" wp14:anchorId="20633B19" wp14:editId="4D3BE567">
            <wp:extent cx="1965277" cy="345238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56">
                      <a:extLst>
                        <a:ext uri="{28A0092B-C50C-407E-A947-70E740481C1C}">
                          <a14:useLocalDpi xmlns:a14="http://schemas.microsoft.com/office/drawing/2010/main" val="0"/>
                        </a:ext>
                      </a:extLst>
                    </a:blip>
                    <a:srcRect l="1706"/>
                    <a:stretch/>
                  </pic:blipFill>
                  <pic:spPr bwMode="auto">
                    <a:xfrm>
                      <a:off x="0" y="0"/>
                      <a:ext cx="1967336" cy="3456000"/>
                    </a:xfrm>
                    <a:prstGeom prst="rect">
                      <a:avLst/>
                    </a:prstGeom>
                    <a:ln>
                      <a:noFill/>
                    </a:ln>
                    <a:extLst>
                      <a:ext uri="{53640926-AAD7-44D8-BBD7-CCE9431645EC}">
                        <a14:shadowObscured xmlns:a14="http://schemas.microsoft.com/office/drawing/2010/main"/>
                      </a:ext>
                    </a:extLst>
                  </pic:spPr>
                </pic:pic>
              </a:graphicData>
            </a:graphic>
          </wp:inline>
        </w:drawing>
      </w:r>
    </w:p>
    <w:p w14:paraId="0D4C279C" w14:textId="16F9A295" w:rsidR="00150E26" w:rsidRDefault="00926E81" w:rsidP="00680DFE">
      <w:pPr>
        <w:pStyle w:val="Legenda"/>
      </w:pPr>
      <w:bookmarkStart w:id="61" w:name="_Toc466997504"/>
      <w:r>
        <w:t xml:space="preserve"> </w:t>
      </w:r>
      <w:r w:rsidR="004D539F">
        <w:t xml:space="preserve">Figura </w:t>
      </w:r>
      <w:r w:rsidR="00AA76F5">
        <w:t>32</w:t>
      </w:r>
      <w:r w:rsidR="00464419">
        <w:t xml:space="preserve"> - Primeiro Tab: Display</w:t>
      </w:r>
      <w:bookmarkEnd w:id="61"/>
    </w:p>
    <w:p w14:paraId="00A2C78E" w14:textId="77777777" w:rsidR="00251749" w:rsidRDefault="00251749" w:rsidP="00251749"/>
    <w:p w14:paraId="7FCE417D" w14:textId="77777777" w:rsidR="00251749" w:rsidRPr="00251749" w:rsidRDefault="00251749" w:rsidP="00251749"/>
    <w:p w14:paraId="43F0B4A6" w14:textId="77777777" w:rsidR="00406F8F" w:rsidRDefault="00150E26" w:rsidP="005A0A04">
      <w:pPr>
        <w:pStyle w:val="Ttulo5"/>
        <w:spacing w:line="360" w:lineRule="auto"/>
      </w:pPr>
      <w:r>
        <w:t>Botões dos Dias da Semana</w:t>
      </w:r>
    </w:p>
    <w:p w14:paraId="1746CC73" w14:textId="647CE446" w:rsidR="005756EA" w:rsidRDefault="00406F8F" w:rsidP="00437819">
      <w:pPr>
        <w:spacing w:line="360" w:lineRule="auto"/>
        <w:ind w:left="143" w:firstLine="565"/>
      </w:pPr>
      <w:r>
        <w:t>Quando o usuário entra no formulário de horário ele se depara com os botões dos dias da semana. Neles, o usuário pode escolher o dia da semana que quer ver ou cadastrar seus horários de aulas. Além disso, toda vez que o usuário clicar e manter o toque sobre o botão será executado uma animação qu</w:t>
      </w:r>
      <w:r w:rsidR="0040117D">
        <w:t>e mostra o dia da semana.</w:t>
      </w:r>
    </w:p>
    <w:p w14:paraId="264E4FFC" w14:textId="77777777" w:rsidR="00437819" w:rsidRDefault="00437819" w:rsidP="00437819">
      <w:pPr>
        <w:spacing w:line="360" w:lineRule="auto"/>
        <w:ind w:left="143" w:firstLine="565"/>
      </w:pPr>
    </w:p>
    <w:p w14:paraId="705D87BB" w14:textId="77777777" w:rsidR="004D539F" w:rsidRDefault="00406F8F" w:rsidP="00BC66F1">
      <w:pPr>
        <w:keepNext/>
        <w:ind w:left="-1134" w:firstLine="709"/>
        <w:jc w:val="center"/>
      </w:pPr>
      <w:r>
        <w:rPr>
          <w:noProof/>
        </w:rPr>
        <w:drawing>
          <wp:inline distT="0" distB="0" distL="0" distR="0" wp14:anchorId="276A10CB" wp14:editId="6FBB7356">
            <wp:extent cx="2124075" cy="895350"/>
            <wp:effectExtent l="152400" t="133350" r="161925" b="13335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l="2148" t="18166" r="2075" b="58453"/>
                    <a:stretch/>
                  </pic:blipFill>
                  <pic:spPr bwMode="auto">
                    <a:xfrm>
                      <a:off x="0" y="0"/>
                      <a:ext cx="2135107" cy="900000"/>
                    </a:xfrm>
                    <a:prstGeom prst="rect">
                      <a:avLst/>
                    </a:prstGeom>
                    <a:ln>
                      <a:noFill/>
                    </a:ln>
                    <a:effectLst>
                      <a:outerShdw blurRad="165100" sx="103000" sy="103000" algn="ctr" rotWithShape="0">
                        <a:prstClr val="black">
                          <a:alpha val="10000"/>
                        </a:prstClr>
                      </a:outerShdw>
                    </a:effectLst>
                    <a:extLst>
                      <a:ext uri="{53640926-AAD7-44D8-BBD7-CCE9431645EC}">
                        <a14:shadowObscured xmlns:a14="http://schemas.microsoft.com/office/drawing/2010/main"/>
                      </a:ext>
                    </a:extLst>
                  </pic:spPr>
                </pic:pic>
              </a:graphicData>
            </a:graphic>
          </wp:inline>
        </w:drawing>
      </w:r>
    </w:p>
    <w:p w14:paraId="5D727F4D" w14:textId="22BE634F" w:rsidR="00437819" w:rsidRPr="00437819" w:rsidRDefault="00926E81" w:rsidP="00680DFE">
      <w:pPr>
        <w:pStyle w:val="Legenda"/>
      </w:pPr>
      <w:bookmarkStart w:id="62" w:name="_Toc466997505"/>
      <w:r>
        <w:t xml:space="preserve">    </w:t>
      </w:r>
      <w:r w:rsidR="004D539F">
        <w:t xml:space="preserve">Figura </w:t>
      </w:r>
      <w:r w:rsidR="00AA76F5">
        <w:t>33</w:t>
      </w:r>
      <w:r w:rsidR="00464419">
        <w:t xml:space="preserve"> - Botões dos Dias da Semana</w:t>
      </w:r>
      <w:bookmarkEnd w:id="62"/>
    </w:p>
    <w:p w14:paraId="71698AA9" w14:textId="71EDB486" w:rsidR="00A409EF" w:rsidRPr="00A409EF" w:rsidRDefault="00406F8F" w:rsidP="006B7C4A">
      <w:pPr>
        <w:pStyle w:val="Ttulo4"/>
        <w:spacing w:line="360" w:lineRule="auto"/>
        <w:ind w:left="1712"/>
        <w:jc w:val="left"/>
      </w:pPr>
      <w:r>
        <w:lastRenderedPageBreak/>
        <w:t>Segundo Tab: Display do Horário</w:t>
      </w:r>
    </w:p>
    <w:p w14:paraId="118E8107" w14:textId="77777777" w:rsidR="004D539F" w:rsidRDefault="00A409EF" w:rsidP="00BC66F1">
      <w:pPr>
        <w:keepNext/>
        <w:ind w:left="-567"/>
        <w:jc w:val="center"/>
      </w:pPr>
      <w:r w:rsidRPr="00BD4CF5">
        <w:rPr>
          <w:rFonts w:cs="Arial"/>
          <w:noProof/>
          <w:snapToGrid w:val="0"/>
          <w:color w:val="000000" w:themeColor="text1"/>
          <w:sz w:val="20"/>
          <w:shd w:val="clear" w:color="auto" w:fill="FFFFFF"/>
        </w:rPr>
        <mc:AlternateContent>
          <mc:Choice Requires="wps">
            <w:drawing>
              <wp:anchor distT="0" distB="0" distL="114300" distR="114300" simplePos="0" relativeHeight="251722752" behindDoc="0" locked="0" layoutInCell="1" allowOverlap="1" wp14:anchorId="26A4A91C" wp14:editId="4CDAB547">
                <wp:simplePos x="0" y="0"/>
                <wp:positionH relativeFrom="column">
                  <wp:posOffset>643890</wp:posOffset>
                </wp:positionH>
                <wp:positionV relativeFrom="paragraph">
                  <wp:posOffset>1824990</wp:posOffset>
                </wp:positionV>
                <wp:extent cx="1304925" cy="283845"/>
                <wp:effectExtent l="0" t="0" r="0" b="1905"/>
                <wp:wrapNone/>
                <wp:docPr id="69" name="Caixa de texto 69"/>
                <wp:cNvGraphicFramePr/>
                <a:graphic xmlns:a="http://schemas.openxmlformats.org/drawingml/2006/main">
                  <a:graphicData uri="http://schemas.microsoft.com/office/word/2010/wordprocessingShape">
                    <wps:wsp>
                      <wps:cNvSpPr txBox="1"/>
                      <wps:spPr>
                        <a:xfrm>
                          <a:off x="0" y="0"/>
                          <a:ext cx="130492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692A4" w14:textId="4A4C2529" w:rsidR="003A09AA" w:rsidRDefault="003A09AA" w:rsidP="00BD4CF5">
                            <w:pPr>
                              <w:jc w:val="left"/>
                              <w:rPr>
                                <w:rFonts w:cs="Arial"/>
                                <w:sz w:val="20"/>
                              </w:rPr>
                            </w:pPr>
                            <w:r>
                              <w:rPr>
                                <w:rFonts w:cs="Arial"/>
                                <w:sz w:val="20"/>
                              </w:rPr>
                              <w:t>Display do Horário</w:t>
                            </w:r>
                          </w:p>
                          <w:p w14:paraId="09E47B04" w14:textId="77777777" w:rsidR="003A09AA" w:rsidRDefault="003A09AA" w:rsidP="00BD4CF5">
                            <w:pPr>
                              <w:rPr>
                                <w:rFonts w:cs="Arial"/>
                                <w:sz w:val="20"/>
                              </w:rPr>
                            </w:pPr>
                          </w:p>
                          <w:p w14:paraId="1D500F56" w14:textId="77777777" w:rsidR="003A09AA" w:rsidRPr="0062398D" w:rsidRDefault="003A09AA" w:rsidP="00BD4CF5">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A91C" id="Caixa de texto 69" o:spid="_x0000_s1041" type="#_x0000_t202" style="position:absolute;left:0;text-align:left;margin-left:50.7pt;margin-top:143.7pt;width:102.75pt;height:22.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" filled="f" stroked="f" strokeweight=".5pt">
                <v:textbox>
                  <w:txbxContent>
                    <w:p w14:paraId="327692A4" w14:textId="4A4C2529" w:rsidR="003A09AA" w:rsidRDefault="003A09AA" w:rsidP="00BD4CF5">
                      <w:pPr>
                        <w:jc w:val="left"/>
                        <w:rPr>
                          <w:rFonts w:cs="Arial"/>
                          <w:sz w:val="20"/>
                        </w:rPr>
                      </w:pPr>
                      <w:r>
                        <w:rPr>
                          <w:rFonts w:cs="Arial"/>
                          <w:sz w:val="20"/>
                        </w:rPr>
                        <w:t>Display do Horário</w:t>
                      </w:r>
                    </w:p>
                    <w:p w14:paraId="09E47B04" w14:textId="77777777" w:rsidR="003A09AA" w:rsidRDefault="003A09AA" w:rsidP="00BD4CF5">
                      <w:pPr>
                        <w:rPr>
                          <w:rFonts w:cs="Arial"/>
                          <w:sz w:val="20"/>
                        </w:rPr>
                      </w:pPr>
                    </w:p>
                    <w:p w14:paraId="1D500F56" w14:textId="77777777" w:rsidR="003A09AA" w:rsidRPr="0062398D" w:rsidRDefault="003A09AA" w:rsidP="00BD4CF5">
                      <w:pPr>
                        <w:jc w:val="center"/>
                        <w:rPr>
                          <w:rFonts w:cs="Arial"/>
                          <w:sz w:val="20"/>
                        </w:rPr>
                      </w:pPr>
                    </w:p>
                  </w:txbxContent>
                </v:textbox>
              </v:shape>
            </w:pict>
          </mc:Fallback>
        </mc:AlternateContent>
      </w:r>
      <w:r w:rsidRPr="00BD4CF5">
        <w:rPr>
          <w:rFonts w:cs="Arial"/>
          <w:noProof/>
          <w:snapToGrid w:val="0"/>
          <w:color w:val="000000" w:themeColor="text1"/>
          <w:sz w:val="20"/>
          <w:shd w:val="clear" w:color="auto" w:fill="FFFFFF"/>
        </w:rPr>
        <mc:AlternateContent>
          <mc:Choice Requires="wps">
            <w:drawing>
              <wp:anchor distT="0" distB="0" distL="114300" distR="114300" simplePos="0" relativeHeight="251721728" behindDoc="0" locked="0" layoutInCell="1" allowOverlap="1" wp14:anchorId="08EE3BC5" wp14:editId="10107509">
                <wp:simplePos x="0" y="0"/>
                <wp:positionH relativeFrom="column">
                  <wp:posOffset>706120</wp:posOffset>
                </wp:positionH>
                <wp:positionV relativeFrom="paragraph">
                  <wp:posOffset>2057400</wp:posOffset>
                </wp:positionV>
                <wp:extent cx="1566545" cy="0"/>
                <wp:effectExtent l="0" t="0" r="14605" b="19050"/>
                <wp:wrapNone/>
                <wp:docPr id="68" name="Conector reto 68"/>
                <wp:cNvGraphicFramePr/>
                <a:graphic xmlns:a="http://schemas.openxmlformats.org/drawingml/2006/main">
                  <a:graphicData uri="http://schemas.microsoft.com/office/word/2010/wordprocessingShape">
                    <wps:wsp>
                      <wps:cNvCnPr/>
                      <wps:spPr>
                        <a:xfrm>
                          <a:off x="0" y="0"/>
                          <a:ext cx="156654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A6FAAA" id="Conector reto 68"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pt,162pt" to="178.9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" strokecolor="black [3040]" strokeweight="1.5pt"/>
            </w:pict>
          </mc:Fallback>
        </mc:AlternateContent>
      </w:r>
      <w:r w:rsidRPr="00406F8F">
        <w:rPr>
          <w:noProof/>
        </w:rPr>
        <mc:AlternateContent>
          <mc:Choice Requires="wps">
            <w:drawing>
              <wp:anchor distT="0" distB="0" distL="114300" distR="114300" simplePos="0" relativeHeight="251719680" behindDoc="0" locked="0" layoutInCell="1" allowOverlap="1" wp14:anchorId="79E9B264" wp14:editId="1547C3BE">
                <wp:simplePos x="0" y="0"/>
                <wp:positionH relativeFrom="column">
                  <wp:posOffset>3901440</wp:posOffset>
                </wp:positionH>
                <wp:positionV relativeFrom="paragraph">
                  <wp:posOffset>756285</wp:posOffset>
                </wp:positionV>
                <wp:extent cx="1143000" cy="283845"/>
                <wp:effectExtent l="0" t="0" r="0" b="1905"/>
                <wp:wrapNone/>
                <wp:docPr id="62" name="Caixa de texto 62"/>
                <wp:cNvGraphicFramePr/>
                <a:graphic xmlns:a="http://schemas.openxmlformats.org/drawingml/2006/main">
                  <a:graphicData uri="http://schemas.microsoft.com/office/word/2010/wordprocessingShape">
                    <wps:wsp>
                      <wps:cNvSpPr txBox="1"/>
                      <wps:spPr>
                        <a:xfrm>
                          <a:off x="0" y="0"/>
                          <a:ext cx="11430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EEC24B" w14:textId="22D8D8AF" w:rsidR="003A09AA" w:rsidRDefault="003A09AA" w:rsidP="00406F8F">
                            <w:pPr>
                              <w:jc w:val="left"/>
                              <w:rPr>
                                <w:rFonts w:cs="Arial"/>
                                <w:sz w:val="20"/>
                              </w:rPr>
                            </w:pPr>
                            <w:r>
                              <w:rPr>
                                <w:rFonts w:cs="Arial"/>
                                <w:sz w:val="20"/>
                              </w:rPr>
                              <w:t xml:space="preserve">Botões de Ação </w:t>
                            </w:r>
                          </w:p>
                          <w:p w14:paraId="27A06208" w14:textId="77777777" w:rsidR="003A09AA" w:rsidRDefault="003A09AA" w:rsidP="00406F8F">
                            <w:pPr>
                              <w:rPr>
                                <w:rFonts w:cs="Arial"/>
                                <w:sz w:val="20"/>
                              </w:rPr>
                            </w:pPr>
                          </w:p>
                          <w:p w14:paraId="4EDD9BE1" w14:textId="77777777" w:rsidR="003A09AA" w:rsidRPr="0062398D" w:rsidRDefault="003A09AA" w:rsidP="00406F8F">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B264" id="Caixa de texto 62" o:spid="_x0000_s1042" type="#_x0000_t202" style="position:absolute;left:0;text-align:left;margin-left:307.2pt;margin-top:59.55pt;width:90pt;height:22.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" filled="f" stroked="f" strokeweight=".5pt">
                <v:textbox>
                  <w:txbxContent>
                    <w:p w14:paraId="09EEC24B" w14:textId="22D8D8AF" w:rsidR="003A09AA" w:rsidRDefault="003A09AA" w:rsidP="00406F8F">
                      <w:pPr>
                        <w:jc w:val="left"/>
                        <w:rPr>
                          <w:rFonts w:cs="Arial"/>
                          <w:sz w:val="20"/>
                        </w:rPr>
                      </w:pPr>
                      <w:r>
                        <w:rPr>
                          <w:rFonts w:cs="Arial"/>
                          <w:sz w:val="20"/>
                        </w:rPr>
                        <w:t xml:space="preserve">Botões de Ação </w:t>
                      </w:r>
                    </w:p>
                    <w:p w14:paraId="27A06208" w14:textId="77777777" w:rsidR="003A09AA" w:rsidRDefault="003A09AA" w:rsidP="00406F8F">
                      <w:pPr>
                        <w:rPr>
                          <w:rFonts w:cs="Arial"/>
                          <w:sz w:val="20"/>
                        </w:rPr>
                      </w:pPr>
                    </w:p>
                    <w:p w14:paraId="4EDD9BE1" w14:textId="77777777" w:rsidR="003A09AA" w:rsidRPr="0062398D" w:rsidRDefault="003A09AA" w:rsidP="00406F8F">
                      <w:pPr>
                        <w:jc w:val="center"/>
                        <w:rPr>
                          <w:rFonts w:cs="Arial"/>
                          <w:sz w:val="20"/>
                        </w:rPr>
                      </w:pPr>
                    </w:p>
                  </w:txbxContent>
                </v:textbox>
              </v:shape>
            </w:pict>
          </mc:Fallback>
        </mc:AlternateContent>
      </w:r>
      <w:r w:rsidRPr="00406F8F">
        <w:rPr>
          <w:noProof/>
        </w:rPr>
        <mc:AlternateContent>
          <mc:Choice Requires="wps">
            <w:drawing>
              <wp:anchor distT="0" distB="0" distL="114300" distR="114300" simplePos="0" relativeHeight="251718656" behindDoc="0" locked="0" layoutInCell="1" allowOverlap="1" wp14:anchorId="0FFA47EF" wp14:editId="54D2716C">
                <wp:simplePos x="0" y="0"/>
                <wp:positionH relativeFrom="column">
                  <wp:posOffset>3358515</wp:posOffset>
                </wp:positionH>
                <wp:positionV relativeFrom="paragraph">
                  <wp:posOffset>981075</wp:posOffset>
                </wp:positionV>
                <wp:extent cx="1543050" cy="0"/>
                <wp:effectExtent l="0" t="0" r="19050" b="19050"/>
                <wp:wrapNone/>
                <wp:docPr id="49" name="Conector reto 49"/>
                <wp:cNvGraphicFramePr/>
                <a:graphic xmlns:a="http://schemas.openxmlformats.org/drawingml/2006/main">
                  <a:graphicData uri="http://schemas.microsoft.com/office/word/2010/wordprocessingShape">
                    <wps:wsp>
                      <wps:cNvCnPr/>
                      <wps:spPr>
                        <a:xfrm>
                          <a:off x="0" y="0"/>
                          <a:ext cx="15430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30810" id="Conector reto 49"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45pt,77.25pt" to="385.95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" strokecolor="black [3040]" strokeweight="1.5pt"/>
            </w:pict>
          </mc:Fallback>
        </mc:AlternateContent>
      </w:r>
      <w:r w:rsidR="00406F8F" w:rsidRPr="00406F8F">
        <w:rPr>
          <w:noProof/>
          <w:highlight w:val="yellow"/>
        </w:rPr>
        <w:drawing>
          <wp:inline distT="0" distB="0" distL="0" distR="0" wp14:anchorId="79EA738C" wp14:editId="676B385B">
            <wp:extent cx="1924050" cy="3442561"/>
            <wp:effectExtent l="0" t="0" r="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59">
                      <a:extLst>
                        <a:ext uri="{28A0092B-C50C-407E-A947-70E740481C1C}">
                          <a14:useLocalDpi xmlns:a14="http://schemas.microsoft.com/office/drawing/2010/main" val="0"/>
                        </a:ext>
                      </a:extLst>
                    </a:blip>
                    <a:srcRect l="2111" r="2407"/>
                    <a:stretch/>
                  </pic:blipFill>
                  <pic:spPr bwMode="auto">
                    <a:xfrm>
                      <a:off x="0" y="0"/>
                      <a:ext cx="1931561" cy="3456000"/>
                    </a:xfrm>
                    <a:prstGeom prst="rect">
                      <a:avLst/>
                    </a:prstGeom>
                    <a:ln>
                      <a:noFill/>
                    </a:ln>
                    <a:extLst>
                      <a:ext uri="{53640926-AAD7-44D8-BBD7-CCE9431645EC}">
                        <a14:shadowObscured xmlns:a14="http://schemas.microsoft.com/office/drawing/2010/main"/>
                      </a:ext>
                    </a:extLst>
                  </pic:spPr>
                </pic:pic>
              </a:graphicData>
            </a:graphic>
          </wp:inline>
        </w:drawing>
      </w:r>
    </w:p>
    <w:p w14:paraId="4F421514" w14:textId="0565C53B" w:rsidR="00406F8F" w:rsidRPr="00406F8F" w:rsidRDefault="006B54EB" w:rsidP="00680DFE">
      <w:pPr>
        <w:pStyle w:val="Legenda"/>
      </w:pPr>
      <w:r>
        <w:t xml:space="preserve">       </w:t>
      </w:r>
      <w:bookmarkStart w:id="63" w:name="_Toc466997506"/>
      <w:r w:rsidR="004D539F">
        <w:t xml:space="preserve">Figura </w:t>
      </w:r>
      <w:r w:rsidR="00AA76F5">
        <w:t>34</w:t>
      </w:r>
      <w:r w:rsidR="00464419">
        <w:t xml:space="preserve"> - Segundo Tab: Display do Horário</w:t>
      </w:r>
      <w:bookmarkEnd w:id="63"/>
    </w:p>
    <w:p w14:paraId="049607E8" w14:textId="521E3C80" w:rsidR="00762A2F" w:rsidRDefault="00762A2F" w:rsidP="007260E5">
      <w:pPr>
        <w:pStyle w:val="Ttulo5"/>
        <w:numPr>
          <w:ilvl w:val="0"/>
          <w:numId w:val="0"/>
        </w:numPr>
        <w:spacing w:line="360" w:lineRule="auto"/>
        <w:ind w:left="1860"/>
      </w:pPr>
    </w:p>
    <w:p w14:paraId="3D22C00A" w14:textId="77777777" w:rsidR="00437819" w:rsidRPr="00437819" w:rsidRDefault="00437819" w:rsidP="00437819"/>
    <w:p w14:paraId="1371DB93" w14:textId="7F452A8D" w:rsidR="00CE06B7" w:rsidRPr="00CE06B7" w:rsidRDefault="00CE06B7" w:rsidP="005A0A04">
      <w:pPr>
        <w:pStyle w:val="Ttulo5"/>
        <w:spacing w:line="360" w:lineRule="auto"/>
      </w:pPr>
      <w:r>
        <w:t>Botões de Ação</w:t>
      </w:r>
    </w:p>
    <w:p w14:paraId="7F4EC7B4" w14:textId="218D05FA" w:rsidR="00CE06B7" w:rsidRDefault="00CE06B7" w:rsidP="007D6229">
      <w:pPr>
        <w:spacing w:line="360" w:lineRule="auto"/>
        <w:ind w:firstLine="708"/>
      </w:pPr>
      <w:r>
        <w:t>São 3 (três) botões no total, com eles o usuário tem a liberdade de a</w:t>
      </w:r>
      <w:r w:rsidR="000F4A14">
        <w:t>dicionar uma nova aula, modificá-la ou excluí</w:t>
      </w:r>
      <w:r>
        <w:t xml:space="preserve">-la. </w:t>
      </w:r>
    </w:p>
    <w:p w14:paraId="0C503636" w14:textId="77777777" w:rsidR="00CE06B7" w:rsidRDefault="00CE06B7" w:rsidP="005A0A04">
      <w:pPr>
        <w:spacing w:line="360" w:lineRule="auto"/>
      </w:pPr>
    </w:p>
    <w:p w14:paraId="7C3C712F" w14:textId="77777777" w:rsidR="00CE06B7" w:rsidRDefault="00CE06B7" w:rsidP="005A0A04">
      <w:pPr>
        <w:spacing w:line="360" w:lineRule="auto"/>
        <w:rPr>
          <w:noProof/>
        </w:rPr>
      </w:pPr>
    </w:p>
    <w:p w14:paraId="5D83BCE3" w14:textId="77777777" w:rsidR="004D539F" w:rsidRDefault="00CE06B7" w:rsidP="00BC66F1">
      <w:pPr>
        <w:keepNext/>
        <w:ind w:left="-567"/>
        <w:jc w:val="center"/>
      </w:pPr>
      <w:r>
        <w:rPr>
          <w:noProof/>
        </w:rPr>
        <w:drawing>
          <wp:inline distT="0" distB="0" distL="0" distR="0" wp14:anchorId="38B4B3F5" wp14:editId="57B44454">
            <wp:extent cx="597508" cy="405442"/>
            <wp:effectExtent l="76200" t="76200" r="69850" b="7112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blip>
                    <a:srcRect l="43584" t="36921" r="53692" b="60122"/>
                    <a:stretch/>
                  </pic:blipFill>
                  <pic:spPr bwMode="auto">
                    <a:xfrm>
                      <a:off x="0" y="0"/>
                      <a:ext cx="597508" cy="40544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5CF016D" w14:textId="1FA8AA81" w:rsidR="00CE06B7" w:rsidRDefault="006B54EB" w:rsidP="00680DFE">
      <w:pPr>
        <w:pStyle w:val="Legenda"/>
      </w:pPr>
      <w:r>
        <w:t xml:space="preserve">    </w:t>
      </w:r>
      <w:bookmarkStart w:id="64" w:name="_Toc466997507"/>
      <w:r w:rsidR="004D539F">
        <w:t xml:space="preserve">Figura </w:t>
      </w:r>
      <w:r w:rsidR="00AA76F5">
        <w:t>35</w:t>
      </w:r>
      <w:r w:rsidR="00464419" w:rsidRPr="00464419">
        <w:t xml:space="preserve"> - Botão Adicionar</w:t>
      </w:r>
      <w:bookmarkEnd w:id="64"/>
    </w:p>
    <w:p w14:paraId="16C99F25" w14:textId="77777777" w:rsidR="00CE06B7" w:rsidRDefault="00CE06B7" w:rsidP="005A0A04">
      <w:pPr>
        <w:spacing w:line="360" w:lineRule="auto"/>
        <w:jc w:val="left"/>
      </w:pPr>
    </w:p>
    <w:p w14:paraId="792E1DAA" w14:textId="77777777" w:rsidR="00437819" w:rsidRDefault="00437819" w:rsidP="005A0A04">
      <w:pPr>
        <w:spacing w:line="360" w:lineRule="auto"/>
        <w:jc w:val="left"/>
      </w:pPr>
    </w:p>
    <w:p w14:paraId="0955DC46" w14:textId="6BD6D498" w:rsidR="00CE06B7" w:rsidRPr="006B7C4A" w:rsidRDefault="002F446D" w:rsidP="005A0A04">
      <w:pPr>
        <w:pStyle w:val="Ttulo6"/>
        <w:jc w:val="left"/>
        <w:rPr>
          <w:caps w:val="0"/>
        </w:rPr>
      </w:pPr>
      <w:r>
        <w:rPr>
          <w:caps w:val="0"/>
        </w:rPr>
        <w:t xml:space="preserve"> BOTÃO ADICIONAR</w:t>
      </w:r>
    </w:p>
    <w:p w14:paraId="53B0A9D9" w14:textId="35A17E2E" w:rsidR="00CE06B7" w:rsidRDefault="00CE06B7" w:rsidP="00437819">
      <w:pPr>
        <w:spacing w:line="360" w:lineRule="auto"/>
        <w:ind w:firstLine="708"/>
      </w:pPr>
      <w:r>
        <w:t xml:space="preserve">Ao clicar no botão adicionar o usuário é enviado para o terceiro </w:t>
      </w:r>
      <w:r w:rsidRPr="00CE06B7">
        <w:rPr>
          <w:i/>
        </w:rPr>
        <w:t>tab item</w:t>
      </w:r>
      <w:r>
        <w:t xml:space="preserve"> (página), onde pode fazer o cadastro de uma nova aul</w:t>
      </w:r>
      <w:r w:rsidR="00437819">
        <w:t>a no dia da semana em questão.</w:t>
      </w:r>
    </w:p>
    <w:p w14:paraId="57C9C062" w14:textId="77777777" w:rsidR="004D539F" w:rsidRDefault="00CE06B7" w:rsidP="00BC66F1">
      <w:pPr>
        <w:keepNext/>
        <w:ind w:left="-567"/>
        <w:jc w:val="center"/>
      </w:pPr>
      <w:r>
        <w:rPr>
          <w:noProof/>
        </w:rPr>
        <w:lastRenderedPageBreak/>
        <w:drawing>
          <wp:inline distT="0" distB="0" distL="0" distR="0" wp14:anchorId="5350E2BC" wp14:editId="76CB906A">
            <wp:extent cx="422351" cy="432000"/>
            <wp:effectExtent l="76200" t="76200" r="73025" b="8255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blip>
                    <a:srcRect l="47127" t="36675" r="50615" b="59629"/>
                    <a:stretch/>
                  </pic:blipFill>
                  <pic:spPr bwMode="auto">
                    <a:xfrm>
                      <a:off x="0" y="0"/>
                      <a:ext cx="422351" cy="4320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70DC19" w14:textId="700CC40E" w:rsidR="00CE06B7" w:rsidRDefault="006B54EB" w:rsidP="00680DFE">
      <w:pPr>
        <w:pStyle w:val="Legenda"/>
      </w:pPr>
      <w:r>
        <w:t xml:space="preserve">       </w:t>
      </w:r>
      <w:bookmarkStart w:id="65" w:name="_Toc466997508"/>
      <w:r w:rsidR="004D539F">
        <w:t xml:space="preserve">Figura </w:t>
      </w:r>
      <w:r w:rsidR="00AA76F5">
        <w:t>36</w:t>
      </w:r>
      <w:r w:rsidR="00464419">
        <w:t xml:space="preserve"> </w:t>
      </w:r>
      <w:r w:rsidR="00464419" w:rsidRPr="00464419">
        <w:t>- Botão de Edição</w:t>
      </w:r>
      <w:bookmarkEnd w:id="65"/>
    </w:p>
    <w:p w14:paraId="08D30348" w14:textId="77777777" w:rsidR="00CE06B7" w:rsidRDefault="00CE06B7" w:rsidP="005A0A04">
      <w:pPr>
        <w:spacing w:line="360" w:lineRule="auto"/>
        <w:rPr>
          <w:sz w:val="20"/>
        </w:rPr>
      </w:pPr>
    </w:p>
    <w:p w14:paraId="0F726A1B" w14:textId="77777777" w:rsidR="00437819" w:rsidRPr="00017CD0" w:rsidRDefault="00437819" w:rsidP="005A0A04">
      <w:pPr>
        <w:spacing w:line="360" w:lineRule="auto"/>
        <w:rPr>
          <w:sz w:val="20"/>
        </w:rPr>
      </w:pPr>
    </w:p>
    <w:p w14:paraId="22319023" w14:textId="77777777" w:rsidR="00CE06B7" w:rsidRPr="0014360E" w:rsidRDefault="00CE06B7" w:rsidP="005A0A04">
      <w:pPr>
        <w:pStyle w:val="PargrafodaLista"/>
        <w:numPr>
          <w:ilvl w:val="0"/>
          <w:numId w:val="29"/>
        </w:numPr>
        <w:spacing w:line="360" w:lineRule="auto"/>
        <w:rPr>
          <w:rFonts w:ascii="Arial" w:hAnsi="Arial" w:cs="Arial"/>
          <w:b/>
          <w:caps/>
          <w:sz w:val="24"/>
        </w:rPr>
      </w:pPr>
      <w:r w:rsidRPr="0014360E">
        <w:rPr>
          <w:rFonts w:ascii="Arial" w:hAnsi="Arial" w:cs="Arial"/>
          <w:b/>
          <w:caps/>
          <w:sz w:val="24"/>
        </w:rPr>
        <w:t>Botão de Edição:</w:t>
      </w:r>
    </w:p>
    <w:p w14:paraId="05295AD2" w14:textId="144B79DF" w:rsidR="00CE06B7" w:rsidRDefault="00CE06B7" w:rsidP="007D6229">
      <w:pPr>
        <w:spacing w:line="360" w:lineRule="auto"/>
        <w:ind w:firstLine="708"/>
      </w:pPr>
      <w:r>
        <w:t xml:space="preserve">Ao clicar no botão de edição os outros 2 (dois) botões são desativados, então tudo o que o usuário precisa fazer é clicar sobre a aula que ele deseja modificar. Feito isso, o usuário será enviado para o terceiro </w:t>
      </w:r>
      <w:r w:rsidRPr="00CE06B7">
        <w:rPr>
          <w:i/>
        </w:rPr>
        <w:t>tab item</w:t>
      </w:r>
      <w:r>
        <w:t xml:space="preserve">, agora modificado para a edição da aula. </w:t>
      </w:r>
    </w:p>
    <w:p w14:paraId="56100DDA" w14:textId="77777777" w:rsidR="00244DC9" w:rsidRDefault="00244DC9" w:rsidP="005A0A04">
      <w:pPr>
        <w:spacing w:line="360" w:lineRule="auto"/>
      </w:pPr>
    </w:p>
    <w:p w14:paraId="335D348C" w14:textId="77777777" w:rsidR="00437819" w:rsidRDefault="00437819" w:rsidP="005A0A04">
      <w:pPr>
        <w:spacing w:line="360" w:lineRule="auto"/>
      </w:pPr>
    </w:p>
    <w:p w14:paraId="6FC6A300" w14:textId="77777777" w:rsidR="004D539F" w:rsidRDefault="00CE06B7" w:rsidP="00BC66F1">
      <w:pPr>
        <w:keepNext/>
        <w:ind w:left="-567"/>
        <w:jc w:val="center"/>
      </w:pPr>
      <w:r>
        <w:rPr>
          <w:noProof/>
        </w:rPr>
        <w:drawing>
          <wp:inline distT="0" distB="0" distL="0" distR="0" wp14:anchorId="4F415000" wp14:editId="78588AEF">
            <wp:extent cx="449315" cy="432000"/>
            <wp:effectExtent l="76200" t="76200" r="84455" b="8255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360" t="36675" r="47077" b="59382"/>
                    <a:stretch/>
                  </pic:blipFill>
                  <pic:spPr bwMode="auto">
                    <a:xfrm>
                      <a:off x="0" y="0"/>
                      <a:ext cx="449315" cy="4320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9B0B66" w14:textId="50403ED7" w:rsidR="007260E5" w:rsidRPr="007260E5" w:rsidRDefault="006B54EB" w:rsidP="00680DFE">
      <w:pPr>
        <w:pStyle w:val="Legenda"/>
      </w:pPr>
      <w:r>
        <w:t xml:space="preserve">     </w:t>
      </w:r>
      <w:bookmarkStart w:id="66" w:name="_Toc466997509"/>
      <w:r w:rsidR="004D539F">
        <w:t xml:space="preserve">Figura </w:t>
      </w:r>
      <w:r w:rsidR="00AA76F5">
        <w:t>37</w:t>
      </w:r>
      <w:r w:rsidR="00464419">
        <w:t xml:space="preserve"> - </w:t>
      </w:r>
      <w:r w:rsidR="00464419" w:rsidRPr="00464419">
        <w:t>Botão de Exclusão</w:t>
      </w:r>
      <w:bookmarkEnd w:id="66"/>
    </w:p>
    <w:p w14:paraId="592E1270" w14:textId="77777777" w:rsidR="00CE06B7" w:rsidRDefault="00CE06B7" w:rsidP="005A0A04">
      <w:pPr>
        <w:spacing w:line="360" w:lineRule="auto"/>
        <w:jc w:val="center"/>
        <w:rPr>
          <w:sz w:val="22"/>
        </w:rPr>
      </w:pPr>
    </w:p>
    <w:p w14:paraId="538BF591" w14:textId="77777777" w:rsidR="00437819" w:rsidRPr="00017CD0" w:rsidRDefault="00437819" w:rsidP="005A0A04">
      <w:pPr>
        <w:spacing w:line="360" w:lineRule="auto"/>
        <w:jc w:val="center"/>
        <w:rPr>
          <w:sz w:val="22"/>
        </w:rPr>
      </w:pPr>
    </w:p>
    <w:p w14:paraId="57862B40" w14:textId="77777777" w:rsidR="00CE06B7" w:rsidRPr="0014360E" w:rsidRDefault="00CE06B7" w:rsidP="006B7C4A">
      <w:pPr>
        <w:pStyle w:val="PargrafodaLista"/>
        <w:numPr>
          <w:ilvl w:val="0"/>
          <w:numId w:val="29"/>
        </w:numPr>
        <w:spacing w:line="360" w:lineRule="auto"/>
        <w:rPr>
          <w:rFonts w:ascii="Arial" w:hAnsi="Arial" w:cs="Arial"/>
          <w:b/>
          <w:caps/>
          <w:sz w:val="24"/>
        </w:rPr>
      </w:pPr>
      <w:r w:rsidRPr="0014360E">
        <w:rPr>
          <w:rFonts w:ascii="Arial" w:hAnsi="Arial" w:cs="Arial"/>
          <w:b/>
          <w:caps/>
          <w:sz w:val="24"/>
        </w:rPr>
        <w:t>Botão de Exclusão:</w:t>
      </w:r>
    </w:p>
    <w:p w14:paraId="261925BB" w14:textId="28D706CE" w:rsidR="00CE06B7" w:rsidRDefault="00CE06B7" w:rsidP="007D6229">
      <w:pPr>
        <w:spacing w:line="360" w:lineRule="auto"/>
        <w:ind w:firstLine="708"/>
      </w:pPr>
      <w:r>
        <w:t>Assim como o botão de edição, ao clicar sobre ele os outros são desativados e o usuário pode clicar sobre a aula que deseja excluir.</w:t>
      </w:r>
      <w:r w:rsidR="004243D1">
        <w:t xml:space="preserve"> Ao clicar, a mensagem abaixo aparecerá:</w:t>
      </w:r>
      <w:r>
        <w:t xml:space="preserve"> </w:t>
      </w:r>
    </w:p>
    <w:p w14:paraId="2DC93ECB" w14:textId="77777777" w:rsidR="00CE06B7" w:rsidRDefault="00CE06B7" w:rsidP="005A0A04">
      <w:pPr>
        <w:spacing w:line="360" w:lineRule="auto"/>
        <w:ind w:firstLine="708"/>
        <w:rPr>
          <w:noProof/>
        </w:rPr>
      </w:pPr>
    </w:p>
    <w:p w14:paraId="3B58937E" w14:textId="77777777" w:rsidR="00437819" w:rsidRDefault="00437819" w:rsidP="005A0A04">
      <w:pPr>
        <w:spacing w:line="360" w:lineRule="auto"/>
        <w:ind w:firstLine="708"/>
        <w:rPr>
          <w:noProof/>
        </w:rPr>
      </w:pPr>
    </w:p>
    <w:p w14:paraId="3E2D6270" w14:textId="77777777" w:rsidR="004D539F" w:rsidRDefault="00CE06B7" w:rsidP="00C240CC">
      <w:pPr>
        <w:keepNext/>
        <w:ind w:left="-1134" w:firstLine="708"/>
        <w:jc w:val="center"/>
      </w:pPr>
      <w:r>
        <w:rPr>
          <w:noProof/>
        </w:rPr>
        <w:drawing>
          <wp:inline distT="0" distB="0" distL="0" distR="0" wp14:anchorId="777A24E4" wp14:editId="23E62662">
            <wp:extent cx="2360761" cy="1188000"/>
            <wp:effectExtent l="0" t="0" r="190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308" t="40860" r="37846" b="39941"/>
                    <a:stretch/>
                  </pic:blipFill>
                  <pic:spPr bwMode="auto">
                    <a:xfrm>
                      <a:off x="0" y="0"/>
                      <a:ext cx="2360761" cy="1188000"/>
                    </a:xfrm>
                    <a:prstGeom prst="rect">
                      <a:avLst/>
                    </a:prstGeom>
                    <a:ln>
                      <a:noFill/>
                    </a:ln>
                    <a:extLst>
                      <a:ext uri="{53640926-AAD7-44D8-BBD7-CCE9431645EC}">
                        <a14:shadowObscured xmlns:a14="http://schemas.microsoft.com/office/drawing/2010/main"/>
                      </a:ext>
                    </a:extLst>
                  </pic:spPr>
                </pic:pic>
              </a:graphicData>
            </a:graphic>
          </wp:inline>
        </w:drawing>
      </w:r>
    </w:p>
    <w:p w14:paraId="45DD4ECE" w14:textId="5BC3224D" w:rsidR="00CE06B7" w:rsidRDefault="006B54EB" w:rsidP="00680DFE">
      <w:pPr>
        <w:pStyle w:val="Legenda"/>
      </w:pPr>
      <w:r>
        <w:t xml:space="preserve">     </w:t>
      </w:r>
      <w:bookmarkStart w:id="67" w:name="_Toc466997510"/>
      <w:r w:rsidR="004D539F">
        <w:t xml:space="preserve">Figura </w:t>
      </w:r>
      <w:r w:rsidR="00AA76F5">
        <w:t>38</w:t>
      </w:r>
      <w:r w:rsidR="00464419">
        <w:t xml:space="preserve"> – Mensagem de Confirmação de Exclusão</w:t>
      </w:r>
      <w:bookmarkEnd w:id="67"/>
      <w:r w:rsidR="00464419">
        <w:t xml:space="preserve"> </w:t>
      </w:r>
    </w:p>
    <w:p w14:paraId="562501C9" w14:textId="13B39885" w:rsidR="00CE06B7" w:rsidRDefault="00CE06B7" w:rsidP="007D6229">
      <w:pPr>
        <w:spacing w:line="360" w:lineRule="auto"/>
        <w:ind w:firstLine="568"/>
      </w:pPr>
      <w:r>
        <w:lastRenderedPageBreak/>
        <w:t xml:space="preserve">Se o usuário clicar em ‘Sim’ </w:t>
      </w:r>
      <w:r w:rsidR="004243D1">
        <w:t>a aula selecionada é excluída</w:t>
      </w:r>
      <w:r>
        <w:t xml:space="preserve">, se clicar em ‘Não’ </w:t>
      </w:r>
      <w:r w:rsidR="004243D1">
        <w:t>a aula</w:t>
      </w:r>
      <w:r>
        <w:t xml:space="preserve"> fica</w:t>
      </w:r>
      <w:r w:rsidR="00FC12FA">
        <w:t>rá</w:t>
      </w:r>
      <w:r>
        <w:t xml:space="preserve"> como está. </w:t>
      </w:r>
    </w:p>
    <w:p w14:paraId="65BFFFB6" w14:textId="77777777" w:rsidR="00CE06B7" w:rsidRDefault="00CE06B7" w:rsidP="005A0A04">
      <w:pPr>
        <w:spacing w:line="360" w:lineRule="auto"/>
      </w:pPr>
    </w:p>
    <w:p w14:paraId="501F1E1E" w14:textId="77777777" w:rsidR="00437819" w:rsidRDefault="00437819" w:rsidP="005A0A04">
      <w:pPr>
        <w:spacing w:line="360" w:lineRule="auto"/>
      </w:pPr>
    </w:p>
    <w:p w14:paraId="02554A71" w14:textId="76203C3F" w:rsidR="00CE06B7" w:rsidRDefault="00874A84" w:rsidP="005A0A04">
      <w:pPr>
        <w:pStyle w:val="Ttulo5"/>
        <w:spacing w:line="360" w:lineRule="auto"/>
      </w:pPr>
      <w:r>
        <w:t xml:space="preserve">Display das </w:t>
      </w:r>
      <w:r w:rsidR="000F4A14">
        <w:t>Aulas</w:t>
      </w:r>
    </w:p>
    <w:p w14:paraId="415D801C" w14:textId="59B24FD5" w:rsidR="00825D66" w:rsidRDefault="00674122" w:rsidP="007D6229">
      <w:pPr>
        <w:spacing w:line="360" w:lineRule="auto"/>
        <w:ind w:firstLine="708"/>
      </w:pPr>
      <w:r>
        <w:t xml:space="preserve">As aulas cadastradas nesse dia aparecem um </w:t>
      </w:r>
      <w:r w:rsidRPr="00674122">
        <w:rPr>
          <w:i/>
        </w:rPr>
        <w:t>listview</w:t>
      </w:r>
      <w:r>
        <w:t>, nele o usuário pode ver o horário que a aula começa, qual é o número ordinal da aula e qual a mat</w:t>
      </w:r>
      <w:r w:rsidR="00825D66">
        <w:t>éria:</w:t>
      </w:r>
      <w:r>
        <w:t xml:space="preserve"> </w:t>
      </w:r>
    </w:p>
    <w:p w14:paraId="28AD8ED9" w14:textId="77777777" w:rsidR="00244DC9" w:rsidRDefault="00244DC9" w:rsidP="005A0A04">
      <w:pPr>
        <w:spacing w:line="360" w:lineRule="auto"/>
        <w:ind w:firstLine="708"/>
      </w:pPr>
    </w:p>
    <w:p w14:paraId="54D33A77" w14:textId="77777777" w:rsidR="00437819" w:rsidRDefault="00437819" w:rsidP="005A0A04">
      <w:pPr>
        <w:spacing w:line="360" w:lineRule="auto"/>
        <w:ind w:firstLine="708"/>
      </w:pPr>
    </w:p>
    <w:p w14:paraId="2BCA701D" w14:textId="77777777" w:rsidR="004D539F" w:rsidRDefault="00825D66" w:rsidP="00C240CC">
      <w:pPr>
        <w:keepNext/>
        <w:ind w:left="-1134" w:firstLine="708"/>
        <w:jc w:val="center"/>
      </w:pPr>
      <w:r>
        <w:rPr>
          <w:noProof/>
        </w:rPr>
        <w:drawing>
          <wp:inline distT="0" distB="0" distL="0" distR="0" wp14:anchorId="52F688C8" wp14:editId="1BEADB7E">
            <wp:extent cx="2781300" cy="714375"/>
            <wp:effectExtent l="0" t="0" r="0" b="9525"/>
            <wp:docPr id="79" name="Imagem 79" descr="G:\TCC\iStudent\Escrita\Imagens\Horari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CC\iStudent\Escrita\Imagens\Horarios\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4672" t="31239" r="4361" b="55296"/>
                    <a:stretch/>
                  </pic:blipFill>
                  <pic:spPr bwMode="auto">
                    <a:xfrm>
                      <a:off x="0" y="0"/>
                      <a:ext cx="2781300" cy="714375"/>
                    </a:xfrm>
                    <a:prstGeom prst="rect">
                      <a:avLst/>
                    </a:prstGeom>
                    <a:noFill/>
                    <a:ln>
                      <a:noFill/>
                    </a:ln>
                    <a:extLst>
                      <a:ext uri="{53640926-AAD7-44D8-BBD7-CCE9431645EC}">
                        <a14:shadowObscured xmlns:a14="http://schemas.microsoft.com/office/drawing/2010/main"/>
                      </a:ext>
                    </a:extLst>
                  </pic:spPr>
                </pic:pic>
              </a:graphicData>
            </a:graphic>
          </wp:inline>
        </w:drawing>
      </w:r>
    </w:p>
    <w:p w14:paraId="1C172904" w14:textId="1017578D" w:rsidR="00EE38E9" w:rsidRDefault="004D539F" w:rsidP="00680DFE">
      <w:pPr>
        <w:pStyle w:val="Legenda"/>
      </w:pPr>
      <w:bookmarkStart w:id="68" w:name="_Toc466997511"/>
      <w:r>
        <w:t xml:space="preserve">Figura </w:t>
      </w:r>
      <w:r w:rsidR="00AA76F5">
        <w:t>39</w:t>
      </w:r>
      <w:r w:rsidR="00464419">
        <w:t xml:space="preserve"> - Display das Aulas</w:t>
      </w:r>
      <w:bookmarkEnd w:id="68"/>
    </w:p>
    <w:p w14:paraId="4676D1B4" w14:textId="77777777" w:rsidR="00437819" w:rsidRDefault="00437819" w:rsidP="00437819"/>
    <w:p w14:paraId="5757C480" w14:textId="77777777" w:rsidR="00437819" w:rsidRPr="00437819" w:rsidRDefault="00437819" w:rsidP="00437819"/>
    <w:p w14:paraId="3D669109" w14:textId="6F10F765" w:rsidR="00394E86" w:rsidRDefault="00394E86" w:rsidP="006B7C4A">
      <w:pPr>
        <w:pStyle w:val="Ttulo4"/>
        <w:spacing w:line="360" w:lineRule="auto"/>
        <w:ind w:left="1145"/>
        <w:jc w:val="left"/>
      </w:pPr>
      <w:r>
        <w:t>Terceiro Tab: Cadastro</w:t>
      </w:r>
    </w:p>
    <w:p w14:paraId="1E75A6F5" w14:textId="1BAA715C" w:rsidR="004D539F" w:rsidRDefault="00BC66F1" w:rsidP="008579D5">
      <w:pPr>
        <w:pStyle w:val="texto"/>
        <w:jc w:val="center"/>
      </w:pPr>
      <w:r w:rsidRPr="00394E86">
        <w:rPr>
          <w:noProof/>
        </w:rPr>
        <mc:AlternateContent>
          <mc:Choice Requires="wps">
            <w:drawing>
              <wp:anchor distT="0" distB="0" distL="114300" distR="114300" simplePos="0" relativeHeight="251729920" behindDoc="0" locked="0" layoutInCell="1" allowOverlap="1" wp14:anchorId="63E9C862" wp14:editId="35A2424A">
                <wp:simplePos x="0" y="0"/>
                <wp:positionH relativeFrom="column">
                  <wp:posOffset>672465</wp:posOffset>
                </wp:positionH>
                <wp:positionV relativeFrom="paragraph">
                  <wp:posOffset>2653665</wp:posOffset>
                </wp:positionV>
                <wp:extent cx="1133475" cy="283845"/>
                <wp:effectExtent l="0" t="0" r="0" b="1905"/>
                <wp:wrapNone/>
                <wp:docPr id="85" name="Caixa de texto 85"/>
                <wp:cNvGraphicFramePr/>
                <a:graphic xmlns:a="http://schemas.openxmlformats.org/drawingml/2006/main">
                  <a:graphicData uri="http://schemas.microsoft.com/office/word/2010/wordprocessingShape">
                    <wps:wsp>
                      <wps:cNvSpPr txBox="1"/>
                      <wps:spPr>
                        <a:xfrm>
                          <a:off x="0" y="0"/>
                          <a:ext cx="113347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9A3D52" w14:textId="2D0BF457" w:rsidR="003A09AA" w:rsidRPr="00394E86" w:rsidRDefault="003A09AA" w:rsidP="00394E86">
                            <w:pPr>
                              <w:rPr>
                                <w:rFonts w:cs="Arial"/>
                                <w:sz w:val="20"/>
                              </w:rPr>
                            </w:pPr>
                            <w:r>
                              <w:rPr>
                                <w:rFonts w:cs="Arial"/>
                                <w:sz w:val="20"/>
                              </w:rPr>
                              <w:t xml:space="preserve">Botões de </w:t>
                            </w:r>
                            <w:r>
                              <w:rPr>
                                <w:rFonts w:cs="Arial"/>
                                <w:caps/>
                                <w:sz w:val="20"/>
                              </w:rPr>
                              <w:t>A</w:t>
                            </w:r>
                            <w:r>
                              <w:rPr>
                                <w:rFonts w:cs="Arial"/>
                                <w:sz w:val="20"/>
                              </w:rPr>
                              <w:t>ção</w:t>
                            </w:r>
                          </w:p>
                          <w:p w14:paraId="1D2F42E4" w14:textId="77777777" w:rsidR="003A09AA" w:rsidRPr="0062398D" w:rsidRDefault="003A09AA" w:rsidP="00394E8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9C862" id="Caixa de texto 85" o:spid="_x0000_s1043" type="#_x0000_t202" style="position:absolute;left:0;text-align:left;margin-left:52.95pt;margin-top:208.95pt;width:89.25pt;height:22.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" filled="f" stroked="f" strokeweight=".5pt">
                <v:textbox>
                  <w:txbxContent>
                    <w:p w14:paraId="299A3D52" w14:textId="2D0BF457" w:rsidR="003A09AA" w:rsidRPr="00394E86" w:rsidRDefault="003A09AA" w:rsidP="00394E86">
                      <w:pPr>
                        <w:rPr>
                          <w:rFonts w:cs="Arial"/>
                          <w:sz w:val="20"/>
                        </w:rPr>
                      </w:pPr>
                      <w:r>
                        <w:rPr>
                          <w:rFonts w:cs="Arial"/>
                          <w:sz w:val="20"/>
                        </w:rPr>
                        <w:t xml:space="preserve">Botões de </w:t>
                      </w:r>
                      <w:r>
                        <w:rPr>
                          <w:rFonts w:cs="Arial"/>
                          <w:caps/>
                          <w:sz w:val="20"/>
                        </w:rPr>
                        <w:t>A</w:t>
                      </w:r>
                      <w:r>
                        <w:rPr>
                          <w:rFonts w:cs="Arial"/>
                          <w:sz w:val="20"/>
                        </w:rPr>
                        <w:t>ção</w:t>
                      </w:r>
                    </w:p>
                    <w:p w14:paraId="1D2F42E4" w14:textId="77777777" w:rsidR="003A09AA" w:rsidRPr="0062398D" w:rsidRDefault="003A09AA" w:rsidP="00394E86">
                      <w:pPr>
                        <w:jc w:val="center"/>
                        <w:rPr>
                          <w:rFonts w:cs="Arial"/>
                          <w:sz w:val="20"/>
                        </w:rPr>
                      </w:pPr>
                    </w:p>
                  </w:txbxContent>
                </v:textbox>
              </v:shape>
            </w:pict>
          </mc:Fallback>
        </mc:AlternateContent>
      </w:r>
      <w:r w:rsidRPr="00394E86">
        <w:rPr>
          <w:noProof/>
        </w:rPr>
        <mc:AlternateContent>
          <mc:Choice Requires="wps">
            <w:drawing>
              <wp:anchor distT="0" distB="0" distL="114300" distR="114300" simplePos="0" relativeHeight="251727872" behindDoc="0" locked="0" layoutInCell="1" allowOverlap="1" wp14:anchorId="3759B63D" wp14:editId="74CB87F3">
                <wp:simplePos x="0" y="0"/>
                <wp:positionH relativeFrom="column">
                  <wp:posOffset>739140</wp:posOffset>
                </wp:positionH>
                <wp:positionV relativeFrom="paragraph">
                  <wp:posOffset>2874645</wp:posOffset>
                </wp:positionV>
                <wp:extent cx="1238250" cy="0"/>
                <wp:effectExtent l="0" t="0" r="19050" b="19050"/>
                <wp:wrapNone/>
                <wp:docPr id="83" name="Conector reto 83"/>
                <wp:cNvGraphicFramePr/>
                <a:graphic xmlns:a="http://schemas.openxmlformats.org/drawingml/2006/main">
                  <a:graphicData uri="http://schemas.microsoft.com/office/word/2010/wordprocessingShape">
                    <wps:wsp>
                      <wps:cNvCnPr/>
                      <wps:spPr>
                        <a:xfrm>
                          <a:off x="0" y="0"/>
                          <a:ext cx="12382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0C5556" id="Conector reto 83"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pt,226.35pt" to="155.7pt,2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" strokecolor="black [3040]" strokeweight="1.5pt"/>
            </w:pict>
          </mc:Fallback>
        </mc:AlternateContent>
      </w:r>
      <w:r w:rsidR="00394E86" w:rsidRPr="00394E86">
        <w:rPr>
          <w:noProof/>
        </w:rPr>
        <mc:AlternateContent>
          <mc:Choice Requires="wps">
            <w:drawing>
              <wp:anchor distT="0" distB="0" distL="114300" distR="114300" simplePos="0" relativeHeight="251725824" behindDoc="0" locked="0" layoutInCell="1" allowOverlap="1" wp14:anchorId="57E34FDA" wp14:editId="39AB0ACF">
                <wp:simplePos x="0" y="0"/>
                <wp:positionH relativeFrom="column">
                  <wp:posOffset>3958590</wp:posOffset>
                </wp:positionH>
                <wp:positionV relativeFrom="paragraph">
                  <wp:posOffset>836295</wp:posOffset>
                </wp:positionV>
                <wp:extent cx="1600200" cy="283845"/>
                <wp:effectExtent l="0" t="0" r="0" b="1905"/>
                <wp:wrapNone/>
                <wp:docPr id="82" name="Caixa de texto 82"/>
                <wp:cNvGraphicFramePr/>
                <a:graphic xmlns:a="http://schemas.openxmlformats.org/drawingml/2006/main">
                  <a:graphicData uri="http://schemas.microsoft.com/office/word/2010/wordprocessingShape">
                    <wps:wsp>
                      <wps:cNvSpPr txBox="1"/>
                      <wps:spPr>
                        <a:xfrm>
                          <a:off x="0" y="0"/>
                          <a:ext cx="16002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8B9EC5" w14:textId="68417A8D" w:rsidR="003A09AA" w:rsidRDefault="003A09AA" w:rsidP="00394E86">
                            <w:pPr>
                              <w:jc w:val="left"/>
                              <w:rPr>
                                <w:rFonts w:cs="Arial"/>
                                <w:sz w:val="20"/>
                              </w:rPr>
                            </w:pPr>
                            <w:r>
                              <w:rPr>
                                <w:rFonts w:cs="Arial"/>
                                <w:sz w:val="20"/>
                              </w:rPr>
                              <w:t>Posição Ordinal da Aula</w:t>
                            </w:r>
                          </w:p>
                          <w:p w14:paraId="5656BA77" w14:textId="77777777" w:rsidR="003A09AA" w:rsidRDefault="003A09AA" w:rsidP="00394E86">
                            <w:pPr>
                              <w:rPr>
                                <w:rFonts w:cs="Arial"/>
                                <w:sz w:val="20"/>
                              </w:rPr>
                            </w:pPr>
                          </w:p>
                          <w:p w14:paraId="583C4B55" w14:textId="77777777" w:rsidR="003A09AA" w:rsidRPr="0062398D" w:rsidRDefault="003A09AA" w:rsidP="00394E8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34FDA" id="Caixa de texto 82" o:spid="_x0000_s1044" type="#_x0000_t202" style="position:absolute;left:0;text-align:left;margin-left:311.7pt;margin-top:65.85pt;width:126pt;height:22.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" filled="f" stroked="f" strokeweight=".5pt">
                <v:textbox>
                  <w:txbxContent>
                    <w:p w14:paraId="1B8B9EC5" w14:textId="68417A8D" w:rsidR="003A09AA" w:rsidRDefault="003A09AA" w:rsidP="00394E86">
                      <w:pPr>
                        <w:jc w:val="left"/>
                        <w:rPr>
                          <w:rFonts w:cs="Arial"/>
                          <w:sz w:val="20"/>
                        </w:rPr>
                      </w:pPr>
                      <w:r>
                        <w:rPr>
                          <w:rFonts w:cs="Arial"/>
                          <w:sz w:val="20"/>
                        </w:rPr>
                        <w:t>Posição Ordinal da Aula</w:t>
                      </w:r>
                    </w:p>
                    <w:p w14:paraId="5656BA77" w14:textId="77777777" w:rsidR="003A09AA" w:rsidRDefault="003A09AA" w:rsidP="00394E86">
                      <w:pPr>
                        <w:rPr>
                          <w:rFonts w:cs="Arial"/>
                          <w:sz w:val="20"/>
                        </w:rPr>
                      </w:pPr>
                    </w:p>
                    <w:p w14:paraId="583C4B55" w14:textId="77777777" w:rsidR="003A09AA" w:rsidRPr="0062398D" w:rsidRDefault="003A09AA" w:rsidP="00394E86">
                      <w:pPr>
                        <w:jc w:val="center"/>
                        <w:rPr>
                          <w:rFonts w:cs="Arial"/>
                          <w:sz w:val="20"/>
                        </w:rPr>
                      </w:pPr>
                    </w:p>
                  </w:txbxContent>
                </v:textbox>
              </v:shape>
            </w:pict>
          </mc:Fallback>
        </mc:AlternateContent>
      </w:r>
      <w:r w:rsidR="00394E86" w:rsidRPr="00394E86">
        <w:rPr>
          <w:noProof/>
        </w:rPr>
        <mc:AlternateContent>
          <mc:Choice Requires="wps">
            <w:drawing>
              <wp:anchor distT="0" distB="0" distL="114300" distR="114300" simplePos="0" relativeHeight="251724800" behindDoc="0" locked="0" layoutInCell="1" allowOverlap="1" wp14:anchorId="5FDD7CBB" wp14:editId="26941AF7">
                <wp:simplePos x="0" y="0"/>
                <wp:positionH relativeFrom="column">
                  <wp:posOffset>3653790</wp:posOffset>
                </wp:positionH>
                <wp:positionV relativeFrom="paragraph">
                  <wp:posOffset>1055370</wp:posOffset>
                </wp:positionV>
                <wp:extent cx="1771650" cy="0"/>
                <wp:effectExtent l="0" t="0" r="19050" b="19050"/>
                <wp:wrapNone/>
                <wp:docPr id="81" name="Conector reto 81"/>
                <wp:cNvGraphicFramePr/>
                <a:graphic xmlns:a="http://schemas.openxmlformats.org/drawingml/2006/main">
                  <a:graphicData uri="http://schemas.microsoft.com/office/word/2010/wordprocessingShape">
                    <wps:wsp>
                      <wps:cNvCnPr/>
                      <wps:spPr>
                        <a:xfrm>
                          <a:off x="0" y="0"/>
                          <a:ext cx="17716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5A5BF0" id="Conector reto 81"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83.1pt" to="427.2pt,8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" strokecolor="black [3040]" strokeweight="1.5pt"/>
            </w:pict>
          </mc:Fallback>
        </mc:AlternateContent>
      </w:r>
      <w:r w:rsidR="00394E86">
        <w:rPr>
          <w:noProof/>
          <w:snapToGrid/>
        </w:rPr>
        <w:drawing>
          <wp:inline distT="0" distB="0" distL="0" distR="0" wp14:anchorId="1B992972" wp14:editId="2A6E999C">
            <wp:extent cx="2004114" cy="345600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1">
                      <a:extLst>
                        <a:ext uri="{28A0092B-C50C-407E-A947-70E740481C1C}">
                          <a14:useLocalDpi xmlns:a14="http://schemas.microsoft.com/office/drawing/2010/main" val="0"/>
                        </a:ext>
                      </a:extLst>
                    </a:blip>
                    <a:stretch>
                      <a:fillRect/>
                    </a:stretch>
                  </pic:blipFill>
                  <pic:spPr>
                    <a:xfrm>
                      <a:off x="0" y="0"/>
                      <a:ext cx="2004114" cy="3456000"/>
                    </a:xfrm>
                    <a:prstGeom prst="rect">
                      <a:avLst/>
                    </a:prstGeom>
                  </pic:spPr>
                </pic:pic>
              </a:graphicData>
            </a:graphic>
          </wp:inline>
        </w:drawing>
      </w:r>
    </w:p>
    <w:p w14:paraId="7CF28274" w14:textId="0F1292F3" w:rsidR="00464419" w:rsidRPr="00464419" w:rsidRDefault="00926E81" w:rsidP="00680DFE">
      <w:pPr>
        <w:pStyle w:val="Legenda"/>
      </w:pPr>
      <w:bookmarkStart w:id="69" w:name="_Toc466997512"/>
      <w:r>
        <w:t xml:space="preserve">    </w:t>
      </w:r>
      <w:r w:rsidR="004D539F">
        <w:t>Figura</w:t>
      </w:r>
      <w:r w:rsidR="00AA76F5">
        <w:t xml:space="preserve"> 40</w:t>
      </w:r>
      <w:r w:rsidR="00464419">
        <w:t xml:space="preserve"> - Terceiro Tab: Cadastro</w:t>
      </w:r>
      <w:bookmarkEnd w:id="69"/>
    </w:p>
    <w:p w14:paraId="5674F6FA" w14:textId="6609472A" w:rsidR="00394E86" w:rsidRDefault="00394E86" w:rsidP="005A0A04">
      <w:pPr>
        <w:pStyle w:val="Ttulo5"/>
        <w:spacing w:line="360" w:lineRule="auto"/>
      </w:pPr>
      <w:r>
        <w:lastRenderedPageBreak/>
        <w:t>Posição Ordinal da Aula</w:t>
      </w:r>
    </w:p>
    <w:p w14:paraId="1215700D" w14:textId="4379AE3F" w:rsidR="00394E86" w:rsidRDefault="001D63C3" w:rsidP="007D6229">
      <w:pPr>
        <w:spacing w:line="360" w:lineRule="auto"/>
        <w:ind w:left="142" w:firstLine="426"/>
      </w:pPr>
      <w:r>
        <w:t>Todas as vezes que o usuário deseja cadastrar uma aula, ele deve informar se a mesma é única ou aulas seguidas. O usuário não pode escolher mais de uma, porém não pode cadastrar a aula sem antes informa-la. Ao clicar em qualquer uma das opções a caixa a seguir aparece</w:t>
      </w:r>
      <w:r w:rsidR="00B32CF7">
        <w:t>, a primeira aparece se o usuário escolher a primeira opção</w:t>
      </w:r>
      <w:r w:rsidR="00D3593B">
        <w:t xml:space="preserve"> e a outra se o usuário escolher a segunda</w:t>
      </w:r>
      <w:r>
        <w:t>:</w:t>
      </w:r>
    </w:p>
    <w:p w14:paraId="115D903D" w14:textId="77777777" w:rsidR="001D63C3" w:rsidRDefault="001D63C3" w:rsidP="005A0A04">
      <w:pPr>
        <w:spacing w:line="360" w:lineRule="auto"/>
        <w:ind w:left="142" w:firstLine="566"/>
        <w:rPr>
          <w:noProof/>
        </w:rPr>
      </w:pPr>
    </w:p>
    <w:p w14:paraId="5D1A41BB" w14:textId="77777777" w:rsidR="00437819" w:rsidRDefault="00437819" w:rsidP="005A0A04">
      <w:pPr>
        <w:spacing w:line="360" w:lineRule="auto"/>
        <w:ind w:left="142" w:firstLine="566"/>
        <w:rPr>
          <w:noProof/>
        </w:rPr>
      </w:pPr>
    </w:p>
    <w:p w14:paraId="1422DD34" w14:textId="77777777" w:rsidR="004D539F" w:rsidRDefault="001D63C3" w:rsidP="00680DFE">
      <w:pPr>
        <w:pStyle w:val="Legenda"/>
      </w:pPr>
      <w:r>
        <w:rPr>
          <w:noProof/>
        </w:rPr>
        <w:drawing>
          <wp:inline distT="0" distB="0" distL="0" distR="0" wp14:anchorId="3017BE46" wp14:editId="48A8F339">
            <wp:extent cx="1998000" cy="1332000"/>
            <wp:effectExtent l="95250" t="95250" r="97790" b="97155"/>
            <wp:docPr id="86" name="Imagem 86" descr="G:\TCC\iStudent\Escrita\Imagens\Horari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CC\iStudent\Escrita\Imagens\Horarios\1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6522" t="32015" r="5900" b="34172"/>
                    <a:stretch/>
                  </pic:blipFill>
                  <pic:spPr bwMode="auto">
                    <a:xfrm>
                      <a:off x="0" y="0"/>
                      <a:ext cx="1998000" cy="133200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63E3A75" wp14:editId="74C25B44">
            <wp:extent cx="1896060" cy="1332000"/>
            <wp:effectExtent l="95250" t="95250" r="104775" b="97155"/>
            <wp:docPr id="87" name="Imagem 87" descr="G:\TCC\iStudent\Escrita\Imagens\Horario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TCC\iStudent\Escrita\Imagens\Horarios\11.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6853" t="31598" r="6231" b="33214"/>
                    <a:stretch/>
                  </pic:blipFill>
                  <pic:spPr bwMode="auto">
                    <a:xfrm>
                      <a:off x="0" y="0"/>
                      <a:ext cx="1896060" cy="133200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AEA91DB" w14:textId="6EE77DE4" w:rsidR="0014641B" w:rsidRDefault="004D539F" w:rsidP="00680DFE">
      <w:pPr>
        <w:pStyle w:val="Legenda"/>
      </w:pPr>
      <w:bookmarkStart w:id="70" w:name="_Toc466997513"/>
      <w:r>
        <w:t xml:space="preserve">Figura </w:t>
      </w:r>
      <w:r w:rsidR="00AA76F5">
        <w:t>41</w:t>
      </w:r>
      <w:r w:rsidR="00464419">
        <w:t xml:space="preserve"> - Posição Ordinal da Aula</w:t>
      </w:r>
      <w:bookmarkEnd w:id="70"/>
    </w:p>
    <w:p w14:paraId="154499A4" w14:textId="77777777" w:rsidR="0014641B" w:rsidRDefault="0014641B" w:rsidP="005A0A04">
      <w:pPr>
        <w:spacing w:line="360" w:lineRule="auto"/>
        <w:rPr>
          <w:sz w:val="20"/>
        </w:rPr>
      </w:pPr>
    </w:p>
    <w:p w14:paraId="53589DF7" w14:textId="77777777" w:rsidR="00437819" w:rsidRDefault="00437819" w:rsidP="005A0A04">
      <w:pPr>
        <w:spacing w:line="360" w:lineRule="auto"/>
        <w:rPr>
          <w:sz w:val="20"/>
        </w:rPr>
      </w:pPr>
    </w:p>
    <w:p w14:paraId="03C6F682" w14:textId="58BF0F74" w:rsidR="0014641B" w:rsidRDefault="0014641B" w:rsidP="005A0A04">
      <w:pPr>
        <w:pStyle w:val="Ttulo5"/>
        <w:spacing w:line="360" w:lineRule="auto"/>
      </w:pPr>
      <w:r>
        <w:t>Botões de Ação</w:t>
      </w:r>
    </w:p>
    <w:p w14:paraId="058BE1D9" w14:textId="40238FEE" w:rsidR="00387115" w:rsidRDefault="00387115" w:rsidP="005A0A04">
      <w:pPr>
        <w:spacing w:line="360" w:lineRule="auto"/>
        <w:ind w:left="143" w:firstLine="708"/>
      </w:pPr>
      <w:r>
        <w:t>São 2 (dois) ao todo:</w:t>
      </w:r>
    </w:p>
    <w:p w14:paraId="62640198" w14:textId="77777777" w:rsidR="00387115" w:rsidRDefault="00387115" w:rsidP="005A0A04">
      <w:pPr>
        <w:spacing w:line="360" w:lineRule="auto"/>
        <w:ind w:firstLine="708"/>
      </w:pPr>
    </w:p>
    <w:p w14:paraId="319E142A" w14:textId="77777777" w:rsidR="00387115" w:rsidRDefault="00387115" w:rsidP="005A0A04">
      <w:pPr>
        <w:spacing w:line="360" w:lineRule="auto"/>
        <w:ind w:firstLine="708"/>
      </w:pPr>
    </w:p>
    <w:p w14:paraId="663A1754" w14:textId="77777777" w:rsidR="004D539F" w:rsidRDefault="00387115" w:rsidP="008D64D9">
      <w:pPr>
        <w:keepNext/>
        <w:ind w:left="-1134" w:firstLine="708"/>
        <w:jc w:val="center"/>
      </w:pPr>
      <w:r>
        <w:rPr>
          <w:noProof/>
        </w:rPr>
        <w:drawing>
          <wp:inline distT="0" distB="0" distL="0" distR="0" wp14:anchorId="2CCE86E1" wp14:editId="0A193B4F">
            <wp:extent cx="1266825" cy="315273"/>
            <wp:effectExtent l="0" t="0" r="0" b="8890"/>
            <wp:docPr id="88" name="Imagem 88" descr="G:\TCC\iStudent\Imagens\Ícones\Cance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CC\iStudent\Imagens\Ícones\Cancela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66825" cy="315273"/>
                    </a:xfrm>
                    <a:prstGeom prst="rect">
                      <a:avLst/>
                    </a:prstGeom>
                    <a:noFill/>
                    <a:ln>
                      <a:noFill/>
                    </a:ln>
                  </pic:spPr>
                </pic:pic>
              </a:graphicData>
            </a:graphic>
          </wp:inline>
        </w:drawing>
      </w:r>
    </w:p>
    <w:p w14:paraId="240C55B6" w14:textId="36DC8844" w:rsidR="00387115" w:rsidRDefault="004D539F" w:rsidP="00680DFE">
      <w:pPr>
        <w:pStyle w:val="Legenda"/>
      </w:pPr>
      <w:bookmarkStart w:id="71" w:name="_Toc466997514"/>
      <w:r>
        <w:t xml:space="preserve">Figura </w:t>
      </w:r>
      <w:r w:rsidR="00AA76F5">
        <w:t>42</w:t>
      </w:r>
      <w:r w:rsidR="00464419" w:rsidRPr="00464419">
        <w:t xml:space="preserve"> - Botão de Cancelar</w:t>
      </w:r>
      <w:bookmarkEnd w:id="71"/>
    </w:p>
    <w:p w14:paraId="09B0F050" w14:textId="77777777" w:rsidR="00437819" w:rsidRDefault="00437819" w:rsidP="00437819"/>
    <w:p w14:paraId="63FFEFE6" w14:textId="77777777" w:rsidR="00437819" w:rsidRPr="00437819" w:rsidRDefault="00437819" w:rsidP="00437819"/>
    <w:p w14:paraId="29617547" w14:textId="469DFB7C" w:rsidR="00387115" w:rsidRPr="00147508" w:rsidRDefault="00387115" w:rsidP="006B7C4A">
      <w:pPr>
        <w:pStyle w:val="PargrafodaLista"/>
        <w:numPr>
          <w:ilvl w:val="0"/>
          <w:numId w:val="28"/>
        </w:numPr>
        <w:spacing w:line="360" w:lineRule="auto"/>
        <w:rPr>
          <w:rFonts w:ascii="Arial" w:hAnsi="Arial" w:cs="Arial"/>
          <w:b/>
          <w:caps/>
          <w:sz w:val="20"/>
        </w:rPr>
      </w:pPr>
      <w:r w:rsidRPr="0014360E">
        <w:rPr>
          <w:rFonts w:ascii="Arial" w:hAnsi="Arial" w:cs="Arial"/>
          <w:b/>
          <w:caps/>
          <w:sz w:val="24"/>
        </w:rPr>
        <w:t>Botão de Cancelar:</w:t>
      </w:r>
      <w:r>
        <w:rPr>
          <w:rFonts w:ascii="Arial" w:hAnsi="Arial" w:cs="Arial"/>
          <w:b/>
          <w:caps/>
          <w:sz w:val="24"/>
        </w:rPr>
        <w:t xml:space="preserve"> </w:t>
      </w:r>
      <w:r>
        <w:rPr>
          <w:rFonts w:ascii="Arial" w:hAnsi="Arial" w:cs="Arial"/>
          <w:sz w:val="24"/>
        </w:rPr>
        <w:t xml:space="preserve">A função deste botão é bem simples: Ao clicar, os dados que já foram preenchidos são excluídos, juntamente com os dados que estavam sendo cadastrados no banco de dados. Após isso, o usuário é direcionado para o </w:t>
      </w:r>
      <w:r w:rsidRPr="000A7672">
        <w:rPr>
          <w:rFonts w:ascii="Arial" w:hAnsi="Arial" w:cs="Arial"/>
          <w:i/>
          <w:sz w:val="24"/>
        </w:rPr>
        <w:t>tab item</w:t>
      </w:r>
      <w:r>
        <w:rPr>
          <w:rFonts w:ascii="Arial" w:hAnsi="Arial" w:cs="Arial"/>
          <w:i/>
          <w:sz w:val="24"/>
        </w:rPr>
        <w:t xml:space="preserve"> </w:t>
      </w:r>
      <w:r w:rsidRPr="00387115">
        <w:rPr>
          <w:rFonts w:ascii="Arial" w:hAnsi="Arial" w:cs="Arial"/>
          <w:sz w:val="24"/>
        </w:rPr>
        <w:t>anterior</w:t>
      </w:r>
      <w:r>
        <w:rPr>
          <w:rFonts w:ascii="Arial" w:hAnsi="Arial" w:cs="Arial"/>
          <w:sz w:val="24"/>
        </w:rPr>
        <w:t xml:space="preserve">. </w:t>
      </w:r>
    </w:p>
    <w:p w14:paraId="1ADCE9F4" w14:textId="77777777" w:rsidR="00387115" w:rsidRPr="007C0EF0" w:rsidRDefault="00387115" w:rsidP="005A0A04">
      <w:pPr>
        <w:pStyle w:val="PargrafodaLista"/>
        <w:spacing w:line="360" w:lineRule="auto"/>
        <w:ind w:left="521"/>
        <w:rPr>
          <w:rFonts w:ascii="Arial" w:hAnsi="Arial" w:cs="Arial"/>
          <w:b/>
          <w:caps/>
          <w:sz w:val="20"/>
        </w:rPr>
      </w:pPr>
    </w:p>
    <w:p w14:paraId="0592FD4F" w14:textId="77777777" w:rsidR="004D539F" w:rsidRDefault="00387115" w:rsidP="008D64D9">
      <w:pPr>
        <w:pStyle w:val="PargrafodaLista"/>
        <w:keepNext/>
        <w:spacing w:line="240" w:lineRule="auto"/>
        <w:ind w:left="-283"/>
        <w:jc w:val="center"/>
      </w:pPr>
      <w:r>
        <w:rPr>
          <w:rFonts w:ascii="Arial" w:hAnsi="Arial" w:cs="Arial"/>
          <w:b/>
          <w:caps/>
          <w:noProof/>
          <w:sz w:val="24"/>
          <w:lang w:eastAsia="pt-BR"/>
        </w:rPr>
        <w:lastRenderedPageBreak/>
        <w:drawing>
          <wp:inline distT="0" distB="0" distL="0" distR="0" wp14:anchorId="050509D0" wp14:editId="2D562850">
            <wp:extent cx="1301891" cy="324000"/>
            <wp:effectExtent l="0" t="0" r="0" b="0"/>
            <wp:docPr id="89" name="Imagem 89" descr="G:\TCC\iStudent\Imagens\Ícones\Pro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TCC\iStudent\Imagens\Ícones\Pront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01891" cy="324000"/>
                    </a:xfrm>
                    <a:prstGeom prst="rect">
                      <a:avLst/>
                    </a:prstGeom>
                    <a:noFill/>
                    <a:ln>
                      <a:noFill/>
                    </a:ln>
                  </pic:spPr>
                </pic:pic>
              </a:graphicData>
            </a:graphic>
          </wp:inline>
        </w:drawing>
      </w:r>
    </w:p>
    <w:p w14:paraId="28080238" w14:textId="358E9E14" w:rsidR="00387115" w:rsidRDefault="004D539F" w:rsidP="00680DFE">
      <w:pPr>
        <w:pStyle w:val="Legenda"/>
      </w:pPr>
      <w:bookmarkStart w:id="72" w:name="_Toc466997515"/>
      <w:r>
        <w:t xml:space="preserve">Figura </w:t>
      </w:r>
      <w:r w:rsidR="00AA76F5">
        <w:t>43</w:t>
      </w:r>
      <w:r w:rsidR="00AC1E68">
        <w:t xml:space="preserve"> - </w:t>
      </w:r>
      <w:r w:rsidR="00AC1E68" w:rsidRPr="00AC1E68">
        <w:t>Botão de adição</w:t>
      </w:r>
      <w:bookmarkEnd w:id="72"/>
    </w:p>
    <w:p w14:paraId="6CA3254A" w14:textId="77777777" w:rsidR="00437819" w:rsidRPr="00437819" w:rsidRDefault="00437819" w:rsidP="00437819"/>
    <w:p w14:paraId="6CAC4CCC" w14:textId="77777777" w:rsidR="00387115" w:rsidRPr="00464419" w:rsidRDefault="00387115" w:rsidP="005A0A04">
      <w:pPr>
        <w:spacing w:line="360" w:lineRule="auto"/>
        <w:rPr>
          <w:rFonts w:cs="Arial"/>
          <w:b/>
          <w:caps/>
          <w:sz w:val="20"/>
        </w:rPr>
      </w:pPr>
    </w:p>
    <w:p w14:paraId="2E5A237D" w14:textId="666D6240" w:rsidR="008E3128" w:rsidRDefault="00387115" w:rsidP="005A0A04">
      <w:pPr>
        <w:pStyle w:val="PargrafodaLista"/>
        <w:numPr>
          <w:ilvl w:val="0"/>
          <w:numId w:val="28"/>
        </w:numPr>
        <w:spacing w:line="360" w:lineRule="auto"/>
      </w:pPr>
      <w:r w:rsidRPr="00387115">
        <w:rPr>
          <w:rFonts w:ascii="Arial" w:hAnsi="Arial" w:cs="Arial"/>
          <w:b/>
          <w:caps/>
          <w:sz w:val="24"/>
        </w:rPr>
        <w:t xml:space="preserve">Botão de adição (Pronto): </w:t>
      </w:r>
      <w:r w:rsidRPr="00387115">
        <w:rPr>
          <w:rFonts w:ascii="Arial" w:hAnsi="Arial" w:cs="Arial"/>
          <w:sz w:val="24"/>
        </w:rPr>
        <w:t xml:space="preserve">Ao clicar no botão em questão o aplicativo executa, primeiramente, uma função que verifica se algum campo está em branco. Se estiver, os </w:t>
      </w:r>
      <w:r w:rsidRPr="00387115">
        <w:rPr>
          <w:rFonts w:ascii="Arial" w:hAnsi="Arial" w:cs="Arial"/>
          <w:i/>
          <w:sz w:val="24"/>
        </w:rPr>
        <w:t xml:space="preserve">edits </w:t>
      </w:r>
      <w:r w:rsidRPr="00387115">
        <w:rPr>
          <w:rFonts w:ascii="Arial" w:hAnsi="Arial" w:cs="Arial"/>
          <w:sz w:val="24"/>
        </w:rPr>
        <w:t>vazio</w:t>
      </w:r>
      <w:r w:rsidR="00D9355A">
        <w:rPr>
          <w:rFonts w:ascii="Arial" w:hAnsi="Arial" w:cs="Arial"/>
          <w:sz w:val="24"/>
        </w:rPr>
        <w:t>s são preenchidos com a frase: “Você esqueceu esse campo!”</w:t>
      </w:r>
      <w:r w:rsidRPr="00387115">
        <w:rPr>
          <w:rFonts w:ascii="Arial" w:hAnsi="Arial" w:cs="Arial"/>
          <w:sz w:val="24"/>
        </w:rPr>
        <w:t xml:space="preserve">, além de não deixar o usuário cadastrar o evento até que os mesmos sejam preenchidos. Porém, se os campos tiverem sido preenchidos corretamente o aplicativo executa o uma série de códigos para prosseguir com a adição do evento: </w:t>
      </w:r>
      <w:r>
        <w:rPr>
          <w:rFonts w:ascii="Arial" w:hAnsi="Arial" w:cs="Arial"/>
          <w:sz w:val="24"/>
        </w:rPr>
        <w:t xml:space="preserve">Os dados inseridos nos </w:t>
      </w:r>
      <w:r w:rsidRPr="00387115">
        <w:rPr>
          <w:rFonts w:ascii="Arial" w:hAnsi="Arial" w:cs="Arial"/>
          <w:i/>
          <w:sz w:val="24"/>
        </w:rPr>
        <w:t>edits</w:t>
      </w:r>
      <w:r>
        <w:rPr>
          <w:rFonts w:ascii="Arial" w:hAnsi="Arial" w:cs="Arial"/>
          <w:i/>
          <w:sz w:val="24"/>
        </w:rPr>
        <w:t xml:space="preserve"> </w:t>
      </w:r>
      <w:r>
        <w:rPr>
          <w:rFonts w:ascii="Arial" w:hAnsi="Arial" w:cs="Arial"/>
          <w:sz w:val="24"/>
        </w:rPr>
        <w:t xml:space="preserve">são salvos no banco de dados e o usuário é levado ao </w:t>
      </w:r>
      <w:r w:rsidRPr="00387115">
        <w:rPr>
          <w:rFonts w:ascii="Arial" w:hAnsi="Arial" w:cs="Arial"/>
          <w:i/>
          <w:sz w:val="24"/>
        </w:rPr>
        <w:t>tab item</w:t>
      </w:r>
      <w:r>
        <w:rPr>
          <w:rFonts w:ascii="Arial" w:hAnsi="Arial" w:cs="Arial"/>
          <w:sz w:val="24"/>
        </w:rPr>
        <w:t xml:space="preserve"> anterior.</w:t>
      </w:r>
    </w:p>
    <w:p w14:paraId="531050AB" w14:textId="77777777" w:rsidR="008E3128" w:rsidRDefault="008E3128" w:rsidP="005A0A04">
      <w:pPr>
        <w:spacing w:line="360" w:lineRule="auto"/>
      </w:pPr>
    </w:p>
    <w:p w14:paraId="33F39D4B" w14:textId="77777777" w:rsidR="008E3128" w:rsidRDefault="008E3128" w:rsidP="005A0A04">
      <w:pPr>
        <w:spacing w:line="360" w:lineRule="auto"/>
      </w:pPr>
    </w:p>
    <w:p w14:paraId="23E612AD" w14:textId="77777777" w:rsidR="008E3128" w:rsidRDefault="008E3128" w:rsidP="005A0A04">
      <w:pPr>
        <w:spacing w:line="360" w:lineRule="auto"/>
      </w:pPr>
    </w:p>
    <w:p w14:paraId="2E61F1B8" w14:textId="77777777" w:rsidR="008E3128" w:rsidRDefault="008E3128" w:rsidP="005A0A04">
      <w:pPr>
        <w:spacing w:line="360" w:lineRule="auto"/>
      </w:pPr>
    </w:p>
    <w:p w14:paraId="4C04BCD4" w14:textId="77777777" w:rsidR="005F19A6" w:rsidRDefault="005F19A6" w:rsidP="006B7C4A">
      <w:pPr>
        <w:pStyle w:val="Ttulo3"/>
        <w:spacing w:line="360" w:lineRule="auto"/>
        <w:ind w:left="862"/>
        <w:jc w:val="left"/>
      </w:pPr>
      <w:bookmarkStart w:id="73" w:name="_Toc467333156"/>
      <w:r>
        <w:lastRenderedPageBreak/>
        <w:t>Formulário de Notas</w:t>
      </w:r>
      <w:bookmarkEnd w:id="73"/>
    </w:p>
    <w:p w14:paraId="5B7DD953" w14:textId="38BA605A" w:rsidR="00FC12FA" w:rsidRPr="00FC12FA" w:rsidRDefault="005F19A6" w:rsidP="006B7C4A">
      <w:pPr>
        <w:pStyle w:val="Ttulo4"/>
        <w:spacing w:line="360" w:lineRule="auto"/>
        <w:ind w:left="1134" w:hanging="851"/>
        <w:jc w:val="left"/>
      </w:pPr>
      <w:r>
        <w:t>Primeiro Tab Item: Dislpay</w:t>
      </w:r>
    </w:p>
    <w:p w14:paraId="25518560" w14:textId="7BAD004A" w:rsidR="004D539F" w:rsidRDefault="00BE5621" w:rsidP="008579D5">
      <w:pPr>
        <w:pStyle w:val="texto"/>
        <w:jc w:val="center"/>
      </w:pPr>
      <w:r w:rsidRPr="00FC12FA">
        <w:rPr>
          <w:noProof/>
        </w:rPr>
        <mc:AlternateContent>
          <mc:Choice Requires="wps">
            <w:drawing>
              <wp:anchor distT="0" distB="0" distL="114300" distR="114300" simplePos="0" relativeHeight="251741184" behindDoc="0" locked="0" layoutInCell="1" allowOverlap="1" wp14:anchorId="11989BF1" wp14:editId="5BCA24D2">
                <wp:simplePos x="0" y="0"/>
                <wp:positionH relativeFrom="column">
                  <wp:posOffset>3919855</wp:posOffset>
                </wp:positionH>
                <wp:positionV relativeFrom="paragraph">
                  <wp:posOffset>828675</wp:posOffset>
                </wp:positionV>
                <wp:extent cx="1266825" cy="283845"/>
                <wp:effectExtent l="0" t="0" r="0" b="1905"/>
                <wp:wrapNone/>
                <wp:docPr id="100" name="Caixa de texto 100"/>
                <wp:cNvGraphicFramePr/>
                <a:graphic xmlns:a="http://schemas.openxmlformats.org/drawingml/2006/main">
                  <a:graphicData uri="http://schemas.microsoft.com/office/word/2010/wordprocessingShape">
                    <wps:wsp>
                      <wps:cNvSpPr txBox="1"/>
                      <wps:spPr>
                        <a:xfrm>
                          <a:off x="0" y="0"/>
                          <a:ext cx="126682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E5AE4F" w14:textId="57B161E5" w:rsidR="003A09AA" w:rsidRDefault="003A09AA" w:rsidP="00FC12FA">
                            <w:pPr>
                              <w:jc w:val="left"/>
                              <w:rPr>
                                <w:rFonts w:cs="Arial"/>
                                <w:sz w:val="20"/>
                              </w:rPr>
                            </w:pPr>
                            <w:r>
                              <w:rPr>
                                <w:rFonts w:cs="Arial"/>
                                <w:sz w:val="20"/>
                              </w:rPr>
                              <w:t>Botão de Exclusão</w:t>
                            </w:r>
                          </w:p>
                          <w:p w14:paraId="4D5CF4A0" w14:textId="77777777" w:rsidR="003A09AA" w:rsidRDefault="003A09AA" w:rsidP="00FC12FA">
                            <w:pPr>
                              <w:rPr>
                                <w:rFonts w:cs="Arial"/>
                                <w:sz w:val="20"/>
                              </w:rPr>
                            </w:pPr>
                          </w:p>
                          <w:p w14:paraId="02217592" w14:textId="77777777" w:rsidR="003A09AA" w:rsidRPr="0062398D" w:rsidRDefault="003A09AA" w:rsidP="00FC12FA">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89BF1" id="Caixa de texto 100" o:spid="_x0000_s1045" type="#_x0000_t202" style="position:absolute;left:0;text-align:left;margin-left:308.65pt;margin-top:65.25pt;width:99.75pt;height:22.3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" filled="f" stroked="f" strokeweight=".5pt">
                <v:textbox>
                  <w:txbxContent>
                    <w:p w14:paraId="73E5AE4F" w14:textId="57B161E5" w:rsidR="003A09AA" w:rsidRDefault="003A09AA" w:rsidP="00FC12FA">
                      <w:pPr>
                        <w:jc w:val="left"/>
                        <w:rPr>
                          <w:rFonts w:cs="Arial"/>
                          <w:sz w:val="20"/>
                        </w:rPr>
                      </w:pPr>
                      <w:r>
                        <w:rPr>
                          <w:rFonts w:cs="Arial"/>
                          <w:sz w:val="20"/>
                        </w:rPr>
                        <w:t>Botão de Exclusão</w:t>
                      </w:r>
                    </w:p>
                    <w:p w14:paraId="4D5CF4A0" w14:textId="77777777" w:rsidR="003A09AA" w:rsidRDefault="003A09AA" w:rsidP="00FC12FA">
                      <w:pPr>
                        <w:rPr>
                          <w:rFonts w:cs="Arial"/>
                          <w:sz w:val="20"/>
                        </w:rPr>
                      </w:pPr>
                    </w:p>
                    <w:p w14:paraId="02217592" w14:textId="77777777" w:rsidR="003A09AA" w:rsidRPr="0062398D" w:rsidRDefault="003A09AA" w:rsidP="00FC12FA">
                      <w:pPr>
                        <w:jc w:val="center"/>
                        <w:rPr>
                          <w:rFonts w:cs="Arial"/>
                          <w:sz w:val="20"/>
                        </w:rPr>
                      </w:pPr>
                    </w:p>
                  </w:txbxContent>
                </v:textbox>
              </v:shape>
            </w:pict>
          </mc:Fallback>
        </mc:AlternateContent>
      </w:r>
      <w:r w:rsidRPr="00FC12FA">
        <w:rPr>
          <w:noProof/>
        </w:rPr>
        <mc:AlternateContent>
          <mc:Choice Requires="wps">
            <w:drawing>
              <wp:anchor distT="0" distB="0" distL="114300" distR="114300" simplePos="0" relativeHeight="251739136" behindDoc="0" locked="0" layoutInCell="1" allowOverlap="1" wp14:anchorId="46F5C18E" wp14:editId="7B739945">
                <wp:simplePos x="0" y="0"/>
                <wp:positionH relativeFrom="column">
                  <wp:posOffset>3663315</wp:posOffset>
                </wp:positionH>
                <wp:positionV relativeFrom="paragraph">
                  <wp:posOffset>1038225</wp:posOffset>
                </wp:positionV>
                <wp:extent cx="1425575" cy="0"/>
                <wp:effectExtent l="0" t="0" r="22225" b="19050"/>
                <wp:wrapNone/>
                <wp:docPr id="99" name="Conector reto 99"/>
                <wp:cNvGraphicFramePr/>
                <a:graphic xmlns:a="http://schemas.openxmlformats.org/drawingml/2006/main">
                  <a:graphicData uri="http://schemas.microsoft.com/office/word/2010/wordprocessingShape">
                    <wps:wsp>
                      <wps:cNvCnPr/>
                      <wps:spPr>
                        <a:xfrm>
                          <a:off x="0" y="0"/>
                          <a:ext cx="14255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33D4D1" id="Conector reto 99"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45pt,81.75pt" to="400.7pt,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" strokecolor="black [3040]" strokeweight="1.5pt"/>
            </w:pict>
          </mc:Fallback>
        </mc:AlternateContent>
      </w:r>
      <w:r w:rsidR="00585C23" w:rsidRPr="00FC12FA">
        <w:rPr>
          <w:noProof/>
        </w:rPr>
        <mc:AlternateContent>
          <mc:Choice Requires="wps">
            <w:drawing>
              <wp:anchor distT="0" distB="0" distL="114300" distR="114300" simplePos="0" relativeHeight="251732992" behindDoc="0" locked="0" layoutInCell="1" allowOverlap="1" wp14:anchorId="2E395AE6" wp14:editId="50392A21">
                <wp:simplePos x="0" y="0"/>
                <wp:positionH relativeFrom="column">
                  <wp:posOffset>3917315</wp:posOffset>
                </wp:positionH>
                <wp:positionV relativeFrom="paragraph">
                  <wp:posOffset>1905</wp:posOffset>
                </wp:positionV>
                <wp:extent cx="1143000" cy="283845"/>
                <wp:effectExtent l="0" t="0" r="0" b="1905"/>
                <wp:wrapNone/>
                <wp:docPr id="96" name="Caixa de texto 96"/>
                <wp:cNvGraphicFramePr/>
                <a:graphic xmlns:a="http://schemas.openxmlformats.org/drawingml/2006/main">
                  <a:graphicData uri="http://schemas.microsoft.com/office/word/2010/wordprocessingShape">
                    <wps:wsp>
                      <wps:cNvSpPr txBox="1"/>
                      <wps:spPr>
                        <a:xfrm>
                          <a:off x="0" y="0"/>
                          <a:ext cx="11430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7DA6FF" w14:textId="2113AADA" w:rsidR="003A09AA" w:rsidRDefault="003A09AA" w:rsidP="00FC12FA">
                            <w:pPr>
                              <w:jc w:val="left"/>
                              <w:rPr>
                                <w:rFonts w:cs="Arial"/>
                                <w:sz w:val="20"/>
                              </w:rPr>
                            </w:pPr>
                            <w:r>
                              <w:rPr>
                                <w:rFonts w:cs="Arial"/>
                                <w:sz w:val="20"/>
                              </w:rPr>
                              <w:t>Botão de Edição</w:t>
                            </w:r>
                          </w:p>
                          <w:p w14:paraId="307C5AE1" w14:textId="77777777" w:rsidR="003A09AA" w:rsidRDefault="003A09AA" w:rsidP="00FC12FA">
                            <w:pPr>
                              <w:rPr>
                                <w:rFonts w:cs="Arial"/>
                                <w:sz w:val="20"/>
                              </w:rPr>
                            </w:pPr>
                          </w:p>
                          <w:p w14:paraId="2DB74634" w14:textId="77777777" w:rsidR="003A09AA" w:rsidRPr="0062398D" w:rsidRDefault="003A09AA" w:rsidP="00FC12FA">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95AE6" id="Caixa de texto 96" o:spid="_x0000_s1046" type="#_x0000_t202" style="position:absolute;left:0;text-align:left;margin-left:308.45pt;margin-top:.15pt;width:90pt;height:22.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" filled="f" stroked="f" strokeweight=".5pt">
                <v:textbox>
                  <w:txbxContent>
                    <w:p w14:paraId="357DA6FF" w14:textId="2113AADA" w:rsidR="003A09AA" w:rsidRDefault="003A09AA" w:rsidP="00FC12FA">
                      <w:pPr>
                        <w:jc w:val="left"/>
                        <w:rPr>
                          <w:rFonts w:cs="Arial"/>
                          <w:sz w:val="20"/>
                        </w:rPr>
                      </w:pPr>
                      <w:r>
                        <w:rPr>
                          <w:rFonts w:cs="Arial"/>
                          <w:sz w:val="20"/>
                        </w:rPr>
                        <w:t>Botão de Edição</w:t>
                      </w:r>
                    </w:p>
                    <w:p w14:paraId="307C5AE1" w14:textId="77777777" w:rsidR="003A09AA" w:rsidRDefault="003A09AA" w:rsidP="00FC12FA">
                      <w:pPr>
                        <w:rPr>
                          <w:rFonts w:cs="Arial"/>
                          <w:sz w:val="20"/>
                        </w:rPr>
                      </w:pPr>
                    </w:p>
                    <w:p w14:paraId="2DB74634" w14:textId="77777777" w:rsidR="003A09AA" w:rsidRPr="0062398D" w:rsidRDefault="003A09AA" w:rsidP="00FC12FA">
                      <w:pPr>
                        <w:jc w:val="center"/>
                        <w:rPr>
                          <w:rFonts w:cs="Arial"/>
                          <w:sz w:val="20"/>
                        </w:rPr>
                      </w:pPr>
                    </w:p>
                  </w:txbxContent>
                </v:textbox>
              </v:shape>
            </w:pict>
          </mc:Fallback>
        </mc:AlternateContent>
      </w:r>
      <w:r w:rsidR="00585C23" w:rsidRPr="00FC12FA">
        <w:rPr>
          <w:noProof/>
        </w:rPr>
        <mc:AlternateContent>
          <mc:Choice Requires="wps">
            <w:drawing>
              <wp:anchor distT="0" distB="0" distL="114300" distR="114300" simplePos="0" relativeHeight="251731968" behindDoc="0" locked="0" layoutInCell="1" allowOverlap="1" wp14:anchorId="7DF82496" wp14:editId="568696BC">
                <wp:simplePos x="0" y="0"/>
                <wp:positionH relativeFrom="column">
                  <wp:posOffset>3681730</wp:posOffset>
                </wp:positionH>
                <wp:positionV relativeFrom="paragraph">
                  <wp:posOffset>247650</wp:posOffset>
                </wp:positionV>
                <wp:extent cx="1330325" cy="0"/>
                <wp:effectExtent l="0" t="0" r="22225" b="19050"/>
                <wp:wrapNone/>
                <wp:docPr id="95" name="Conector reto 95"/>
                <wp:cNvGraphicFramePr/>
                <a:graphic xmlns:a="http://schemas.openxmlformats.org/drawingml/2006/main">
                  <a:graphicData uri="http://schemas.microsoft.com/office/word/2010/wordprocessingShape">
                    <wps:wsp>
                      <wps:cNvCnPr/>
                      <wps:spPr>
                        <a:xfrm>
                          <a:off x="0" y="0"/>
                          <a:ext cx="1330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D9A1E" id="Conector reto 95"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pt,19.5pt" to="394.6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" strokecolor="black [3040]" strokeweight="1.5pt"/>
            </w:pict>
          </mc:Fallback>
        </mc:AlternateContent>
      </w:r>
      <w:r w:rsidR="00585C23" w:rsidRPr="00FC12FA">
        <w:rPr>
          <w:rFonts w:cs="Times New Roman"/>
          <w:iCs/>
          <w:noProof/>
          <w:snapToGrid/>
          <w:color w:val="auto"/>
          <w:szCs w:val="20"/>
          <w:shd w:val="clear" w:color="auto" w:fill="auto"/>
        </w:rPr>
        <mc:AlternateContent>
          <mc:Choice Requires="wps">
            <w:drawing>
              <wp:anchor distT="0" distB="0" distL="114300" distR="114300" simplePos="0" relativeHeight="251744256" behindDoc="0" locked="0" layoutInCell="1" allowOverlap="1" wp14:anchorId="7BA260A4" wp14:editId="3D27AD81">
                <wp:simplePos x="0" y="0"/>
                <wp:positionH relativeFrom="column">
                  <wp:posOffset>701040</wp:posOffset>
                </wp:positionH>
                <wp:positionV relativeFrom="paragraph">
                  <wp:posOffset>422910</wp:posOffset>
                </wp:positionV>
                <wp:extent cx="1143000" cy="283845"/>
                <wp:effectExtent l="0" t="0" r="0" b="1905"/>
                <wp:wrapNone/>
                <wp:docPr id="102" name="Caixa de texto 102"/>
                <wp:cNvGraphicFramePr/>
                <a:graphic xmlns:a="http://schemas.openxmlformats.org/drawingml/2006/main">
                  <a:graphicData uri="http://schemas.microsoft.com/office/word/2010/wordprocessingShape">
                    <wps:wsp>
                      <wps:cNvSpPr txBox="1"/>
                      <wps:spPr>
                        <a:xfrm>
                          <a:off x="0" y="0"/>
                          <a:ext cx="11430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9724D" w14:textId="5EDFFCFB" w:rsidR="003A09AA" w:rsidRDefault="003A09AA" w:rsidP="00FC12FA">
                            <w:pPr>
                              <w:jc w:val="left"/>
                              <w:rPr>
                                <w:rFonts w:cs="Arial"/>
                                <w:sz w:val="20"/>
                              </w:rPr>
                            </w:pPr>
                            <w:r>
                              <w:rPr>
                                <w:rFonts w:cs="Arial"/>
                                <w:sz w:val="20"/>
                              </w:rPr>
                              <w:t>Botão de Adição</w:t>
                            </w:r>
                          </w:p>
                          <w:p w14:paraId="7A12C3C5" w14:textId="77777777" w:rsidR="003A09AA" w:rsidRDefault="003A09AA" w:rsidP="00FC12FA">
                            <w:pPr>
                              <w:rPr>
                                <w:rFonts w:cs="Arial"/>
                                <w:sz w:val="20"/>
                              </w:rPr>
                            </w:pPr>
                          </w:p>
                          <w:p w14:paraId="3CED4791" w14:textId="77777777" w:rsidR="003A09AA" w:rsidRPr="0062398D" w:rsidRDefault="003A09AA" w:rsidP="00FC12FA">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260A4" id="Caixa de texto 102" o:spid="_x0000_s1047" type="#_x0000_t202" style="position:absolute;left:0;text-align:left;margin-left:55.2pt;margin-top:33.3pt;width:90pt;height:22.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" filled="f" stroked="f" strokeweight=".5pt">
                <v:textbox>
                  <w:txbxContent>
                    <w:p w14:paraId="3D29724D" w14:textId="5EDFFCFB" w:rsidR="003A09AA" w:rsidRDefault="003A09AA" w:rsidP="00FC12FA">
                      <w:pPr>
                        <w:jc w:val="left"/>
                        <w:rPr>
                          <w:rFonts w:cs="Arial"/>
                          <w:sz w:val="20"/>
                        </w:rPr>
                      </w:pPr>
                      <w:r>
                        <w:rPr>
                          <w:rFonts w:cs="Arial"/>
                          <w:sz w:val="20"/>
                        </w:rPr>
                        <w:t>Botão de Adição</w:t>
                      </w:r>
                    </w:p>
                    <w:p w14:paraId="7A12C3C5" w14:textId="77777777" w:rsidR="003A09AA" w:rsidRDefault="003A09AA" w:rsidP="00FC12FA">
                      <w:pPr>
                        <w:rPr>
                          <w:rFonts w:cs="Arial"/>
                          <w:sz w:val="20"/>
                        </w:rPr>
                      </w:pPr>
                    </w:p>
                    <w:p w14:paraId="3CED4791" w14:textId="77777777" w:rsidR="003A09AA" w:rsidRPr="0062398D" w:rsidRDefault="003A09AA" w:rsidP="00FC12FA">
                      <w:pPr>
                        <w:jc w:val="center"/>
                        <w:rPr>
                          <w:rFonts w:cs="Arial"/>
                          <w:sz w:val="20"/>
                        </w:rPr>
                      </w:pPr>
                    </w:p>
                  </w:txbxContent>
                </v:textbox>
              </v:shape>
            </w:pict>
          </mc:Fallback>
        </mc:AlternateContent>
      </w:r>
      <w:r w:rsidR="00585C23" w:rsidRPr="00FC12FA">
        <w:rPr>
          <w:rFonts w:cs="Times New Roman"/>
          <w:iCs/>
          <w:noProof/>
          <w:snapToGrid/>
          <w:color w:val="auto"/>
          <w:szCs w:val="20"/>
          <w:shd w:val="clear" w:color="auto" w:fill="auto"/>
        </w:rPr>
        <mc:AlternateContent>
          <mc:Choice Requires="wps">
            <w:drawing>
              <wp:anchor distT="0" distB="0" distL="114300" distR="114300" simplePos="0" relativeHeight="251743232" behindDoc="0" locked="0" layoutInCell="1" allowOverlap="1" wp14:anchorId="044C4A38" wp14:editId="3A507F12">
                <wp:simplePos x="0" y="0"/>
                <wp:positionH relativeFrom="column">
                  <wp:posOffset>757555</wp:posOffset>
                </wp:positionH>
                <wp:positionV relativeFrom="paragraph">
                  <wp:posOffset>628650</wp:posOffset>
                </wp:positionV>
                <wp:extent cx="1330325" cy="0"/>
                <wp:effectExtent l="0" t="0" r="22225" b="19050"/>
                <wp:wrapNone/>
                <wp:docPr id="101" name="Conector reto 101"/>
                <wp:cNvGraphicFramePr/>
                <a:graphic xmlns:a="http://schemas.openxmlformats.org/drawingml/2006/main">
                  <a:graphicData uri="http://schemas.microsoft.com/office/word/2010/wordprocessingShape">
                    <wps:wsp>
                      <wps:cNvCnPr/>
                      <wps:spPr>
                        <a:xfrm>
                          <a:off x="0" y="0"/>
                          <a:ext cx="1330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D32C49" id="Conector reto 101"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65pt,49.5pt" to="164.4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" strokecolor="black [3040]" strokeweight="1.5pt"/>
            </w:pict>
          </mc:Fallback>
        </mc:AlternateContent>
      </w:r>
      <w:r w:rsidR="00FC12FA" w:rsidRPr="00FC12FA">
        <w:rPr>
          <w:rFonts w:cs="Times New Roman"/>
          <w:iCs/>
          <w:noProof/>
          <w:snapToGrid/>
          <w:color w:val="auto"/>
          <w:szCs w:val="20"/>
          <w:shd w:val="clear" w:color="auto" w:fill="auto"/>
        </w:rPr>
        <mc:AlternateContent>
          <mc:Choice Requires="wps">
            <w:drawing>
              <wp:anchor distT="0" distB="0" distL="114300" distR="114300" simplePos="0" relativeHeight="251748352" behindDoc="0" locked="0" layoutInCell="1" allowOverlap="1" wp14:anchorId="2927419B" wp14:editId="7F74A3BC">
                <wp:simplePos x="0" y="0"/>
                <wp:positionH relativeFrom="column">
                  <wp:posOffset>701040</wp:posOffset>
                </wp:positionH>
                <wp:positionV relativeFrom="paragraph">
                  <wp:posOffset>1743075</wp:posOffset>
                </wp:positionV>
                <wp:extent cx="1209675" cy="283845"/>
                <wp:effectExtent l="0" t="0" r="0" b="1905"/>
                <wp:wrapNone/>
                <wp:docPr id="104" name="Caixa de texto 104"/>
                <wp:cNvGraphicFramePr/>
                <a:graphic xmlns:a="http://schemas.openxmlformats.org/drawingml/2006/main">
                  <a:graphicData uri="http://schemas.microsoft.com/office/word/2010/wordprocessingShape">
                    <wps:wsp>
                      <wps:cNvSpPr txBox="1"/>
                      <wps:spPr>
                        <a:xfrm>
                          <a:off x="0" y="0"/>
                          <a:ext cx="1209675"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0A232" w14:textId="20266735" w:rsidR="003A09AA" w:rsidRDefault="003A09AA" w:rsidP="00FC12FA">
                            <w:pPr>
                              <w:rPr>
                                <w:rFonts w:cs="Arial"/>
                                <w:sz w:val="20"/>
                              </w:rPr>
                            </w:pPr>
                            <w:r>
                              <w:rPr>
                                <w:rFonts w:cs="Arial"/>
                                <w:sz w:val="20"/>
                              </w:rPr>
                              <w:t>Lista de Matérias</w:t>
                            </w:r>
                          </w:p>
                          <w:p w14:paraId="370B4064" w14:textId="77777777" w:rsidR="003A09AA" w:rsidRPr="0062398D" w:rsidRDefault="003A09AA" w:rsidP="00FC12FA">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7419B" id="Caixa de texto 104" o:spid="_x0000_s1048" type="#_x0000_t202" style="position:absolute;left:0;text-align:left;margin-left:55.2pt;margin-top:137.25pt;width:95.25pt;height:22.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" filled="f" stroked="f" strokeweight=".5pt">
                <v:textbox>
                  <w:txbxContent>
                    <w:p w14:paraId="7770A232" w14:textId="20266735" w:rsidR="003A09AA" w:rsidRDefault="003A09AA" w:rsidP="00FC12FA">
                      <w:pPr>
                        <w:rPr>
                          <w:rFonts w:cs="Arial"/>
                          <w:sz w:val="20"/>
                        </w:rPr>
                      </w:pPr>
                      <w:r>
                        <w:rPr>
                          <w:rFonts w:cs="Arial"/>
                          <w:sz w:val="20"/>
                        </w:rPr>
                        <w:t>Lista de Matérias</w:t>
                      </w:r>
                    </w:p>
                    <w:p w14:paraId="370B4064" w14:textId="77777777" w:rsidR="003A09AA" w:rsidRPr="0062398D" w:rsidRDefault="003A09AA" w:rsidP="00FC12FA">
                      <w:pPr>
                        <w:jc w:val="center"/>
                        <w:rPr>
                          <w:rFonts w:cs="Arial"/>
                          <w:sz w:val="20"/>
                        </w:rPr>
                      </w:pPr>
                    </w:p>
                  </w:txbxContent>
                </v:textbox>
              </v:shape>
            </w:pict>
          </mc:Fallback>
        </mc:AlternateContent>
      </w:r>
      <w:r w:rsidR="00FC12FA" w:rsidRPr="00FC12FA">
        <w:rPr>
          <w:rFonts w:cs="Times New Roman"/>
          <w:iCs/>
          <w:noProof/>
          <w:snapToGrid/>
          <w:color w:val="auto"/>
          <w:szCs w:val="20"/>
          <w:shd w:val="clear" w:color="auto" w:fill="auto"/>
        </w:rPr>
        <mc:AlternateContent>
          <mc:Choice Requires="wps">
            <w:drawing>
              <wp:anchor distT="0" distB="0" distL="114300" distR="114300" simplePos="0" relativeHeight="251746304" behindDoc="0" locked="0" layoutInCell="1" allowOverlap="1" wp14:anchorId="3EB4BC2A" wp14:editId="36F122A0">
                <wp:simplePos x="0" y="0"/>
                <wp:positionH relativeFrom="column">
                  <wp:posOffset>709930</wp:posOffset>
                </wp:positionH>
                <wp:positionV relativeFrom="paragraph">
                  <wp:posOffset>1962150</wp:posOffset>
                </wp:positionV>
                <wp:extent cx="1330325" cy="0"/>
                <wp:effectExtent l="0" t="0" r="22225" b="19050"/>
                <wp:wrapNone/>
                <wp:docPr id="103" name="Conector reto 103"/>
                <wp:cNvGraphicFramePr/>
                <a:graphic xmlns:a="http://schemas.openxmlformats.org/drawingml/2006/main">
                  <a:graphicData uri="http://schemas.microsoft.com/office/word/2010/wordprocessingShape">
                    <wps:wsp>
                      <wps:cNvCnPr/>
                      <wps:spPr>
                        <a:xfrm>
                          <a:off x="0" y="0"/>
                          <a:ext cx="1330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83E69" id="Conector reto 103"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pt,154.5pt" to="160.6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" strokecolor="black [3040]" strokeweight="1.5pt"/>
            </w:pict>
          </mc:Fallback>
        </mc:AlternateContent>
      </w:r>
      <w:r w:rsidR="00031834">
        <w:rPr>
          <w:noProof/>
        </w:rPr>
        <w:drawing>
          <wp:inline distT="0" distB="0" distL="0" distR="0" wp14:anchorId="7B6644EF" wp14:editId="50FF801E">
            <wp:extent cx="2018560" cy="3456000"/>
            <wp:effectExtent l="0" t="0" r="127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49765" t="24456" r="27816" b="14130"/>
                    <a:stretch/>
                  </pic:blipFill>
                  <pic:spPr bwMode="auto">
                    <a:xfrm>
                      <a:off x="0" y="0"/>
                      <a:ext cx="2018560" cy="3456000"/>
                    </a:xfrm>
                    <a:prstGeom prst="rect">
                      <a:avLst/>
                    </a:prstGeom>
                    <a:ln>
                      <a:noFill/>
                    </a:ln>
                    <a:extLst>
                      <a:ext uri="{53640926-AAD7-44D8-BBD7-CCE9431645EC}">
                        <a14:shadowObscured xmlns:a14="http://schemas.microsoft.com/office/drawing/2010/main"/>
                      </a:ext>
                    </a:extLst>
                  </pic:spPr>
                </pic:pic>
              </a:graphicData>
            </a:graphic>
          </wp:inline>
        </w:drawing>
      </w:r>
    </w:p>
    <w:p w14:paraId="07B68FB0" w14:textId="045DD856" w:rsidR="00FC12FA" w:rsidRDefault="004D539F" w:rsidP="00680DFE">
      <w:pPr>
        <w:pStyle w:val="Legenda"/>
      </w:pPr>
      <w:bookmarkStart w:id="74" w:name="_Toc466997516"/>
      <w:r>
        <w:t xml:space="preserve">Figura </w:t>
      </w:r>
      <w:r w:rsidR="00AA76F5">
        <w:t>44</w:t>
      </w:r>
      <w:r w:rsidR="006863AB">
        <w:t xml:space="preserve"> - Primeiro Tab Item: Dis</w:t>
      </w:r>
      <w:r w:rsidR="00D264B0">
        <w:t>p</w:t>
      </w:r>
      <w:r w:rsidR="006863AB">
        <w:t>l</w:t>
      </w:r>
      <w:r w:rsidR="00D264B0">
        <w:t>ay</w:t>
      </w:r>
      <w:bookmarkEnd w:id="74"/>
    </w:p>
    <w:p w14:paraId="1EA3411B" w14:textId="77777777" w:rsidR="00D264B0" w:rsidRDefault="00D264B0" w:rsidP="005A0A04">
      <w:pPr>
        <w:spacing w:line="360" w:lineRule="auto"/>
      </w:pPr>
    </w:p>
    <w:p w14:paraId="1EC7A7C6" w14:textId="77777777" w:rsidR="00437819" w:rsidRPr="00D264B0" w:rsidRDefault="00437819" w:rsidP="005A0A04">
      <w:pPr>
        <w:spacing w:line="360" w:lineRule="auto"/>
      </w:pPr>
    </w:p>
    <w:p w14:paraId="60F09E3A" w14:textId="09D5EFF5" w:rsidR="00FC12FA" w:rsidRDefault="00FC12FA" w:rsidP="005A0A04">
      <w:pPr>
        <w:pStyle w:val="Ttulo5"/>
        <w:spacing w:line="360" w:lineRule="auto"/>
        <w:rPr>
          <w:noProof/>
        </w:rPr>
      </w:pPr>
      <w:r>
        <w:rPr>
          <w:noProof/>
        </w:rPr>
        <w:t>Botão de Editar</w:t>
      </w:r>
    </w:p>
    <w:p w14:paraId="114C0D63" w14:textId="4CFE5734" w:rsidR="00FC12FA" w:rsidRDefault="00FC12FA" w:rsidP="007D6229">
      <w:pPr>
        <w:spacing w:line="360" w:lineRule="auto"/>
        <w:ind w:firstLine="708"/>
      </w:pPr>
      <w:r>
        <w:t xml:space="preserve">Ao clicar no botão de edição os outros 2 (dois) botões são desativados, então tudo o que o usuário precisa fazer é clicar sobre a aula que ele deseja modificar. Feito isso, o usuário será enviado para o terceiro </w:t>
      </w:r>
      <w:r w:rsidRPr="00CE06B7">
        <w:rPr>
          <w:i/>
        </w:rPr>
        <w:t>tab item</w:t>
      </w:r>
      <w:r>
        <w:t>, agora modificado para a edição dos dados da matéria.</w:t>
      </w:r>
    </w:p>
    <w:p w14:paraId="1DBDAB80" w14:textId="77777777" w:rsidR="00FC12FA" w:rsidRDefault="00FC12FA" w:rsidP="005A0A04">
      <w:pPr>
        <w:spacing w:line="360" w:lineRule="auto"/>
        <w:ind w:firstLine="708"/>
      </w:pPr>
    </w:p>
    <w:p w14:paraId="014A3331" w14:textId="77777777" w:rsidR="002F0DFF" w:rsidRDefault="002F0DFF" w:rsidP="005A0A04">
      <w:pPr>
        <w:spacing w:line="360" w:lineRule="auto"/>
        <w:ind w:firstLine="708"/>
      </w:pPr>
    </w:p>
    <w:p w14:paraId="25C550E8" w14:textId="0CA07D18" w:rsidR="00FC12FA" w:rsidRDefault="00FC12FA" w:rsidP="005A0A04">
      <w:pPr>
        <w:pStyle w:val="Ttulo5"/>
        <w:spacing w:line="360" w:lineRule="auto"/>
      </w:pPr>
      <w:r>
        <w:t>Botão de Adição</w:t>
      </w:r>
    </w:p>
    <w:p w14:paraId="51B8F76E" w14:textId="5C1C3F1F" w:rsidR="00FC12FA" w:rsidRPr="00B71604" w:rsidRDefault="00FC12FA" w:rsidP="00B71604">
      <w:pPr>
        <w:spacing w:line="360" w:lineRule="auto"/>
        <w:ind w:firstLine="708"/>
      </w:pPr>
      <w:r>
        <w:t xml:space="preserve">Ao clicar no botão adicionar o usuário é enviado para o terceiro </w:t>
      </w:r>
      <w:r w:rsidRPr="00CE06B7">
        <w:rPr>
          <w:i/>
        </w:rPr>
        <w:t>tab item</w:t>
      </w:r>
      <w:r>
        <w:t xml:space="preserve"> (página), onde pode fazer o cadastro de uma nova matéria para a adição de suas respectivas notas.</w:t>
      </w:r>
    </w:p>
    <w:p w14:paraId="60560A5D" w14:textId="69D2A962" w:rsidR="00FC12FA" w:rsidRDefault="00FC12FA" w:rsidP="005A0A04">
      <w:pPr>
        <w:pStyle w:val="Ttulo5"/>
        <w:spacing w:line="360" w:lineRule="auto"/>
      </w:pPr>
      <w:r>
        <w:lastRenderedPageBreak/>
        <w:t>Botão de Exclusão</w:t>
      </w:r>
    </w:p>
    <w:p w14:paraId="5461D37A" w14:textId="2DF995D8" w:rsidR="00FC12FA" w:rsidRDefault="00FC12FA" w:rsidP="007D6229">
      <w:pPr>
        <w:spacing w:line="360" w:lineRule="auto"/>
        <w:ind w:firstLine="708"/>
      </w:pPr>
      <w:r>
        <w:t xml:space="preserve">Assim como o botão de edição, ao clicar sobre ele os outros são desativados e o usuário pode clicar sobre a aula que deseja excluir. Ao clicar, a mensagem abaixo aparecerá: </w:t>
      </w:r>
    </w:p>
    <w:p w14:paraId="6C7C2347" w14:textId="77777777" w:rsidR="00437819" w:rsidRDefault="00437819" w:rsidP="007D6229">
      <w:pPr>
        <w:spacing w:line="360" w:lineRule="auto"/>
        <w:ind w:firstLine="708"/>
      </w:pPr>
    </w:p>
    <w:p w14:paraId="47FAC424" w14:textId="77777777" w:rsidR="00FC12FA" w:rsidRDefault="00FC12FA" w:rsidP="005A0A04">
      <w:pPr>
        <w:spacing w:line="360" w:lineRule="auto"/>
        <w:ind w:firstLine="708"/>
        <w:rPr>
          <w:noProof/>
        </w:rPr>
      </w:pPr>
    </w:p>
    <w:p w14:paraId="3962CE12" w14:textId="77777777" w:rsidR="004D539F" w:rsidRDefault="00FC12FA" w:rsidP="00C240CC">
      <w:pPr>
        <w:keepNext/>
        <w:ind w:left="-1134" w:firstLine="708"/>
        <w:jc w:val="center"/>
      </w:pPr>
      <w:r>
        <w:rPr>
          <w:noProof/>
        </w:rPr>
        <w:drawing>
          <wp:inline distT="0" distB="0" distL="0" distR="0" wp14:anchorId="38E99D03" wp14:editId="7539534E">
            <wp:extent cx="2360761" cy="1188000"/>
            <wp:effectExtent l="0" t="0" r="1905"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308" t="40860" r="37846" b="39941"/>
                    <a:stretch/>
                  </pic:blipFill>
                  <pic:spPr bwMode="auto">
                    <a:xfrm>
                      <a:off x="0" y="0"/>
                      <a:ext cx="2360761" cy="1188000"/>
                    </a:xfrm>
                    <a:prstGeom prst="rect">
                      <a:avLst/>
                    </a:prstGeom>
                    <a:ln>
                      <a:noFill/>
                    </a:ln>
                    <a:extLst>
                      <a:ext uri="{53640926-AAD7-44D8-BBD7-CCE9431645EC}">
                        <a14:shadowObscured xmlns:a14="http://schemas.microsoft.com/office/drawing/2010/main"/>
                      </a:ext>
                    </a:extLst>
                  </pic:spPr>
                </pic:pic>
              </a:graphicData>
            </a:graphic>
          </wp:inline>
        </w:drawing>
      </w:r>
    </w:p>
    <w:p w14:paraId="3474F405" w14:textId="77777777" w:rsidR="00D264B0" w:rsidRDefault="00D264B0" w:rsidP="00C240CC">
      <w:pPr>
        <w:keepNext/>
        <w:ind w:firstLine="708"/>
        <w:jc w:val="center"/>
      </w:pPr>
    </w:p>
    <w:p w14:paraId="070D33F8" w14:textId="315C6B9D" w:rsidR="00FC12FA" w:rsidRDefault="004D539F" w:rsidP="00680DFE">
      <w:pPr>
        <w:pStyle w:val="Legenda"/>
      </w:pPr>
      <w:bookmarkStart w:id="75" w:name="_Toc466997517"/>
      <w:r>
        <w:t xml:space="preserve">Figura </w:t>
      </w:r>
      <w:r w:rsidR="00AA76F5">
        <w:t>45</w:t>
      </w:r>
      <w:r w:rsidR="00D264B0">
        <w:t xml:space="preserve"> – Mensagem de Confirmação</w:t>
      </w:r>
      <w:bookmarkEnd w:id="75"/>
    </w:p>
    <w:p w14:paraId="71625E84" w14:textId="77777777" w:rsidR="00437819" w:rsidRDefault="00437819" w:rsidP="00437819"/>
    <w:p w14:paraId="65D0D43A" w14:textId="77777777" w:rsidR="00437819" w:rsidRPr="00437819" w:rsidRDefault="00437819" w:rsidP="00437819"/>
    <w:p w14:paraId="208F6A31" w14:textId="514F8E4C" w:rsidR="00FC12FA" w:rsidRDefault="00FC12FA" w:rsidP="007D6229">
      <w:pPr>
        <w:spacing w:line="360" w:lineRule="auto"/>
        <w:ind w:firstLine="568"/>
      </w:pPr>
      <w:r>
        <w:t xml:space="preserve">Se o usuário clicar em ‘Sim’ a matéria selecionada é excluída, se clicar em ‘Não’ a matéria ficará como está. </w:t>
      </w:r>
    </w:p>
    <w:p w14:paraId="0F59C0E8" w14:textId="77777777" w:rsidR="002F0DFF" w:rsidRDefault="002F0DFF" w:rsidP="005A0A04">
      <w:pPr>
        <w:spacing w:line="360" w:lineRule="auto"/>
        <w:ind w:firstLine="708"/>
      </w:pPr>
    </w:p>
    <w:p w14:paraId="176AB307" w14:textId="77777777" w:rsidR="00437819" w:rsidRDefault="00437819" w:rsidP="005A0A04">
      <w:pPr>
        <w:spacing w:line="360" w:lineRule="auto"/>
        <w:ind w:firstLine="708"/>
      </w:pPr>
    </w:p>
    <w:p w14:paraId="169A870A" w14:textId="1BE6D186" w:rsidR="002F0DFF" w:rsidRDefault="002F0DFF" w:rsidP="005A0A04">
      <w:pPr>
        <w:pStyle w:val="Ttulo5"/>
        <w:spacing w:line="360" w:lineRule="auto"/>
      </w:pPr>
      <w:r>
        <w:t>Lista de Matérias</w:t>
      </w:r>
    </w:p>
    <w:p w14:paraId="0100CCC3" w14:textId="42A113D5" w:rsidR="002F0DFF" w:rsidRPr="002F0DFF" w:rsidRDefault="002F0DFF" w:rsidP="007D6229">
      <w:pPr>
        <w:spacing w:line="360" w:lineRule="auto"/>
        <w:ind w:firstLine="567"/>
      </w:pPr>
      <w:r>
        <w:t xml:space="preserve">As matérias cadastradas aparecerão no </w:t>
      </w:r>
      <w:r w:rsidRPr="002F0DFF">
        <w:rPr>
          <w:i/>
        </w:rPr>
        <w:t>ListView</w:t>
      </w:r>
      <w:r w:rsidRPr="002F0DFF">
        <w:t>,</w:t>
      </w:r>
      <w:r>
        <w:t xml:space="preserve"> que, ao serem clicadas, levarão ao segundo </w:t>
      </w:r>
      <w:r w:rsidRPr="002F0DFF">
        <w:rPr>
          <w:i/>
        </w:rPr>
        <w:t>tab item</w:t>
      </w:r>
      <w:r w:rsidR="00A004A1">
        <w:rPr>
          <w:i/>
        </w:rPr>
        <w:t xml:space="preserve"> </w:t>
      </w:r>
      <w:r w:rsidR="00A004A1" w:rsidRPr="00A004A1">
        <w:t>(página)</w:t>
      </w:r>
      <w:r w:rsidR="00A004A1">
        <w:t xml:space="preserve"> </w:t>
      </w:r>
      <w:r>
        <w:t xml:space="preserve">: o </w:t>
      </w:r>
      <w:r w:rsidRPr="002F0DFF">
        <w:rPr>
          <w:i/>
        </w:rPr>
        <w:t>display</w:t>
      </w:r>
      <w:r>
        <w:t xml:space="preserve"> das notas. </w:t>
      </w:r>
    </w:p>
    <w:p w14:paraId="3FF92734" w14:textId="77777777" w:rsidR="00FC12FA" w:rsidRPr="00FC12FA" w:rsidRDefault="00FC12FA" w:rsidP="005A0A04">
      <w:pPr>
        <w:spacing w:line="360" w:lineRule="auto"/>
      </w:pPr>
    </w:p>
    <w:p w14:paraId="1AFEFA42" w14:textId="77777777" w:rsidR="00FC12FA" w:rsidRPr="00FC12FA" w:rsidRDefault="00FC12FA" w:rsidP="005A0A04">
      <w:pPr>
        <w:spacing w:line="360" w:lineRule="auto"/>
      </w:pPr>
    </w:p>
    <w:p w14:paraId="03EBC5FB" w14:textId="77777777" w:rsidR="00FC12FA" w:rsidRPr="00FC12FA" w:rsidRDefault="00FC12FA" w:rsidP="005A0A04">
      <w:pPr>
        <w:spacing w:line="360" w:lineRule="auto"/>
        <w:ind w:left="708"/>
      </w:pPr>
    </w:p>
    <w:p w14:paraId="0B7104E8" w14:textId="1A747D11" w:rsidR="00E313D6" w:rsidRDefault="00E313D6" w:rsidP="005A0A04">
      <w:pPr>
        <w:spacing w:line="360" w:lineRule="auto"/>
        <w:jc w:val="left"/>
      </w:pPr>
      <w:r>
        <w:br w:type="page"/>
      </w:r>
    </w:p>
    <w:p w14:paraId="3FFA6046" w14:textId="5002C3C8" w:rsidR="00E313D6" w:rsidRDefault="00E313D6" w:rsidP="006B54EB">
      <w:pPr>
        <w:pStyle w:val="Ttulo4"/>
        <w:spacing w:line="360" w:lineRule="auto"/>
        <w:ind w:left="1145"/>
        <w:jc w:val="left"/>
      </w:pPr>
      <w:r>
        <w:lastRenderedPageBreak/>
        <w:t>Segundo Tab Item: Display dAs Notas</w:t>
      </w:r>
    </w:p>
    <w:p w14:paraId="1C315AC0" w14:textId="5CDE7A9A" w:rsidR="00B436FA" w:rsidRDefault="00585C23" w:rsidP="00585C23">
      <w:pPr>
        <w:ind w:left="-567"/>
        <w:jc w:val="center"/>
      </w:pPr>
      <w:bookmarkStart w:id="76" w:name="_Toc464736709"/>
      <w:r w:rsidRPr="00E313D6">
        <w:rPr>
          <w:noProof/>
          <w:snapToGrid w:val="0"/>
          <w:shd w:val="clear" w:color="auto" w:fill="FFFFFF"/>
        </w:rPr>
        <mc:AlternateContent>
          <mc:Choice Requires="wps">
            <w:drawing>
              <wp:anchor distT="0" distB="0" distL="114300" distR="114300" simplePos="0" relativeHeight="251754496" behindDoc="0" locked="0" layoutInCell="1" allowOverlap="1" wp14:anchorId="2EDC4769" wp14:editId="1D40C5C1">
                <wp:simplePos x="0" y="0"/>
                <wp:positionH relativeFrom="column">
                  <wp:posOffset>-118110</wp:posOffset>
                </wp:positionH>
                <wp:positionV relativeFrom="paragraph">
                  <wp:posOffset>1657350</wp:posOffset>
                </wp:positionV>
                <wp:extent cx="1857375" cy="407670"/>
                <wp:effectExtent l="0" t="0" r="0" b="0"/>
                <wp:wrapNone/>
                <wp:docPr id="110" name="Caixa de texto 110"/>
                <wp:cNvGraphicFramePr/>
                <a:graphic xmlns:a="http://schemas.openxmlformats.org/drawingml/2006/main">
                  <a:graphicData uri="http://schemas.microsoft.com/office/word/2010/wordprocessingShape">
                    <wps:wsp>
                      <wps:cNvSpPr txBox="1"/>
                      <wps:spPr>
                        <a:xfrm>
                          <a:off x="0" y="0"/>
                          <a:ext cx="1857375"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2375B" w14:textId="791D23D0" w:rsidR="003A09AA" w:rsidRDefault="003A09AA" w:rsidP="00E313D6">
                            <w:pPr>
                              <w:jc w:val="left"/>
                              <w:rPr>
                                <w:rFonts w:cs="Arial"/>
                                <w:sz w:val="20"/>
                              </w:rPr>
                            </w:pPr>
                            <w:r>
                              <w:rPr>
                                <w:rFonts w:cs="Arial"/>
                                <w:sz w:val="20"/>
                              </w:rPr>
                              <w:t>Botões de notas por bimestre</w:t>
                            </w:r>
                          </w:p>
                          <w:p w14:paraId="77028C20" w14:textId="77777777" w:rsidR="003A09AA" w:rsidRDefault="003A09AA" w:rsidP="00E313D6">
                            <w:pPr>
                              <w:rPr>
                                <w:rFonts w:cs="Arial"/>
                                <w:sz w:val="20"/>
                              </w:rPr>
                            </w:pPr>
                          </w:p>
                          <w:p w14:paraId="37C6A14F" w14:textId="77777777" w:rsidR="003A09AA" w:rsidRPr="0062398D" w:rsidRDefault="003A09AA" w:rsidP="00E313D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4769" id="Caixa de texto 110" o:spid="_x0000_s1049" type="#_x0000_t202" style="position:absolute;left:0;text-align:left;margin-left:-9.3pt;margin-top:130.5pt;width:146.25pt;height:32.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" filled="f" stroked="f" strokeweight=".5pt">
                <v:textbox>
                  <w:txbxContent>
                    <w:p w14:paraId="53B2375B" w14:textId="791D23D0" w:rsidR="003A09AA" w:rsidRDefault="003A09AA" w:rsidP="00E313D6">
                      <w:pPr>
                        <w:jc w:val="left"/>
                        <w:rPr>
                          <w:rFonts w:cs="Arial"/>
                          <w:sz w:val="20"/>
                        </w:rPr>
                      </w:pPr>
                      <w:r>
                        <w:rPr>
                          <w:rFonts w:cs="Arial"/>
                          <w:sz w:val="20"/>
                        </w:rPr>
                        <w:t>Botões de notas por bimestre</w:t>
                      </w:r>
                    </w:p>
                    <w:p w14:paraId="77028C20" w14:textId="77777777" w:rsidR="003A09AA" w:rsidRDefault="003A09AA" w:rsidP="00E313D6">
                      <w:pPr>
                        <w:rPr>
                          <w:rFonts w:cs="Arial"/>
                          <w:sz w:val="20"/>
                        </w:rPr>
                      </w:pPr>
                    </w:p>
                    <w:p w14:paraId="37C6A14F" w14:textId="77777777" w:rsidR="003A09AA" w:rsidRPr="0062398D" w:rsidRDefault="003A09AA" w:rsidP="00E313D6">
                      <w:pPr>
                        <w:jc w:val="center"/>
                        <w:rPr>
                          <w:rFonts w:cs="Arial"/>
                          <w:sz w:val="20"/>
                        </w:rPr>
                      </w:pPr>
                    </w:p>
                  </w:txbxContent>
                </v:textbox>
              </v:shape>
            </w:pict>
          </mc:Fallback>
        </mc:AlternateContent>
      </w:r>
      <w:r w:rsidRPr="00E313D6">
        <w:rPr>
          <w:noProof/>
          <w:snapToGrid w:val="0"/>
          <w:shd w:val="clear" w:color="auto" w:fill="FFFFFF"/>
        </w:rPr>
        <mc:AlternateContent>
          <mc:Choice Requires="wps">
            <w:drawing>
              <wp:anchor distT="0" distB="0" distL="114300" distR="114300" simplePos="0" relativeHeight="251753472" behindDoc="0" locked="0" layoutInCell="1" allowOverlap="1" wp14:anchorId="44F8E11A" wp14:editId="5E123B10">
                <wp:simplePos x="0" y="0"/>
                <wp:positionH relativeFrom="column">
                  <wp:posOffset>-51435</wp:posOffset>
                </wp:positionH>
                <wp:positionV relativeFrom="paragraph">
                  <wp:posOffset>1891665</wp:posOffset>
                </wp:positionV>
                <wp:extent cx="2085975" cy="0"/>
                <wp:effectExtent l="0" t="0" r="9525" b="19050"/>
                <wp:wrapNone/>
                <wp:docPr id="109" name="Conector reto 109"/>
                <wp:cNvGraphicFramePr/>
                <a:graphic xmlns:a="http://schemas.openxmlformats.org/drawingml/2006/main">
                  <a:graphicData uri="http://schemas.microsoft.com/office/word/2010/wordprocessingShape">
                    <wps:wsp>
                      <wps:cNvCnPr/>
                      <wps:spPr>
                        <a:xfrm>
                          <a:off x="0" y="0"/>
                          <a:ext cx="20859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737FD" id="Conector reto 109"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148.95pt" to="160.2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" strokecolor="black [3040]" strokeweight="1.5pt"/>
            </w:pict>
          </mc:Fallback>
        </mc:AlternateContent>
      </w:r>
      <w:r w:rsidR="00E313D6" w:rsidRPr="00E313D6">
        <w:rPr>
          <w:noProof/>
          <w:snapToGrid w:val="0"/>
          <w:shd w:val="clear" w:color="auto" w:fill="FFFFFF"/>
        </w:rPr>
        <mc:AlternateContent>
          <mc:Choice Requires="wps">
            <w:drawing>
              <wp:anchor distT="0" distB="0" distL="114300" distR="114300" simplePos="0" relativeHeight="251756544" behindDoc="0" locked="0" layoutInCell="1" allowOverlap="1" wp14:anchorId="6F46816B" wp14:editId="2B431A26">
                <wp:simplePos x="0" y="0"/>
                <wp:positionH relativeFrom="column">
                  <wp:posOffset>3768090</wp:posOffset>
                </wp:positionH>
                <wp:positionV relativeFrom="paragraph">
                  <wp:posOffset>2931795</wp:posOffset>
                </wp:positionV>
                <wp:extent cx="1514475" cy="0"/>
                <wp:effectExtent l="0" t="0" r="9525" b="19050"/>
                <wp:wrapNone/>
                <wp:docPr id="111" name="Conector reto 111"/>
                <wp:cNvGraphicFramePr/>
                <a:graphic xmlns:a="http://schemas.openxmlformats.org/drawingml/2006/main">
                  <a:graphicData uri="http://schemas.microsoft.com/office/word/2010/wordprocessingShape">
                    <wps:wsp>
                      <wps:cNvCnPr/>
                      <wps:spPr>
                        <a:xfrm>
                          <a:off x="0" y="0"/>
                          <a:ext cx="15144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88FEF" id="Conector reto 11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7pt,230.85pt" to="415.95pt,2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" strokecolor="black [3040]" strokeweight="1.5pt"/>
            </w:pict>
          </mc:Fallback>
        </mc:AlternateContent>
      </w:r>
      <w:r w:rsidR="00E313D6" w:rsidRPr="00E313D6">
        <w:rPr>
          <w:noProof/>
          <w:snapToGrid w:val="0"/>
          <w:shd w:val="clear" w:color="auto" w:fill="FFFFFF"/>
        </w:rPr>
        <mc:AlternateContent>
          <mc:Choice Requires="wps">
            <w:drawing>
              <wp:anchor distT="0" distB="0" distL="114300" distR="114300" simplePos="0" relativeHeight="251758592" behindDoc="0" locked="0" layoutInCell="1" allowOverlap="1" wp14:anchorId="7D896E37" wp14:editId="35D0683E">
                <wp:simplePos x="0" y="0"/>
                <wp:positionH relativeFrom="column">
                  <wp:posOffset>4158615</wp:posOffset>
                </wp:positionH>
                <wp:positionV relativeFrom="paragraph">
                  <wp:posOffset>2703195</wp:posOffset>
                </wp:positionV>
                <wp:extent cx="1238250" cy="407670"/>
                <wp:effectExtent l="0" t="0" r="0" b="0"/>
                <wp:wrapNone/>
                <wp:docPr id="113" name="Caixa de texto 113"/>
                <wp:cNvGraphicFramePr/>
                <a:graphic xmlns:a="http://schemas.openxmlformats.org/drawingml/2006/main">
                  <a:graphicData uri="http://schemas.microsoft.com/office/word/2010/wordprocessingShape">
                    <wps:wsp>
                      <wps:cNvSpPr txBox="1"/>
                      <wps:spPr>
                        <a:xfrm>
                          <a:off x="0" y="0"/>
                          <a:ext cx="12382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E9F9A0" w14:textId="72CF8CCF" w:rsidR="003A09AA" w:rsidRDefault="003A09AA" w:rsidP="00E313D6">
                            <w:pPr>
                              <w:jc w:val="left"/>
                              <w:rPr>
                                <w:rFonts w:cs="Arial"/>
                                <w:sz w:val="20"/>
                              </w:rPr>
                            </w:pPr>
                            <w:r>
                              <w:rPr>
                                <w:rFonts w:cs="Arial"/>
                                <w:sz w:val="20"/>
                              </w:rPr>
                              <w:t>Relação de Notas</w:t>
                            </w:r>
                          </w:p>
                          <w:p w14:paraId="451A4C30" w14:textId="77777777" w:rsidR="003A09AA" w:rsidRDefault="003A09AA" w:rsidP="00E313D6">
                            <w:pPr>
                              <w:rPr>
                                <w:rFonts w:cs="Arial"/>
                                <w:sz w:val="20"/>
                              </w:rPr>
                            </w:pPr>
                          </w:p>
                          <w:p w14:paraId="1CE997D8" w14:textId="77777777" w:rsidR="003A09AA" w:rsidRPr="0062398D" w:rsidRDefault="003A09AA" w:rsidP="00E313D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96E37" id="Caixa de texto 113" o:spid="_x0000_s1050" type="#_x0000_t202" style="position:absolute;left:0;text-align:left;margin-left:327.45pt;margin-top:212.85pt;width:97.5pt;height:32.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" filled="f" stroked="f" strokeweight=".5pt">
                <v:textbox>
                  <w:txbxContent>
                    <w:p w14:paraId="62E9F9A0" w14:textId="72CF8CCF" w:rsidR="003A09AA" w:rsidRDefault="003A09AA" w:rsidP="00E313D6">
                      <w:pPr>
                        <w:jc w:val="left"/>
                        <w:rPr>
                          <w:rFonts w:cs="Arial"/>
                          <w:sz w:val="20"/>
                        </w:rPr>
                      </w:pPr>
                      <w:r>
                        <w:rPr>
                          <w:rFonts w:cs="Arial"/>
                          <w:sz w:val="20"/>
                        </w:rPr>
                        <w:t>Relação de Notas</w:t>
                      </w:r>
                    </w:p>
                    <w:p w14:paraId="451A4C30" w14:textId="77777777" w:rsidR="003A09AA" w:rsidRDefault="003A09AA" w:rsidP="00E313D6">
                      <w:pPr>
                        <w:rPr>
                          <w:rFonts w:cs="Arial"/>
                          <w:sz w:val="20"/>
                        </w:rPr>
                      </w:pPr>
                    </w:p>
                    <w:p w14:paraId="1CE997D8" w14:textId="77777777" w:rsidR="003A09AA" w:rsidRPr="0062398D" w:rsidRDefault="003A09AA" w:rsidP="00E313D6">
                      <w:pPr>
                        <w:jc w:val="center"/>
                        <w:rPr>
                          <w:rFonts w:cs="Arial"/>
                          <w:sz w:val="20"/>
                        </w:rPr>
                      </w:pPr>
                    </w:p>
                  </w:txbxContent>
                </v:textbox>
              </v:shape>
            </w:pict>
          </mc:Fallback>
        </mc:AlternateContent>
      </w:r>
      <w:r w:rsidR="00E313D6" w:rsidRPr="00E313D6">
        <w:rPr>
          <w:noProof/>
        </w:rPr>
        <mc:AlternateContent>
          <mc:Choice Requires="wps">
            <w:drawing>
              <wp:anchor distT="0" distB="0" distL="114300" distR="114300" simplePos="0" relativeHeight="251751424" behindDoc="0" locked="0" layoutInCell="1" allowOverlap="1" wp14:anchorId="01A2E88B" wp14:editId="721CECCC">
                <wp:simplePos x="0" y="0"/>
                <wp:positionH relativeFrom="column">
                  <wp:posOffset>4063365</wp:posOffset>
                </wp:positionH>
                <wp:positionV relativeFrom="paragraph">
                  <wp:posOffset>944880</wp:posOffset>
                </wp:positionV>
                <wp:extent cx="1143000" cy="283845"/>
                <wp:effectExtent l="0" t="0" r="0" b="1905"/>
                <wp:wrapNone/>
                <wp:docPr id="108" name="Caixa de texto 108"/>
                <wp:cNvGraphicFramePr/>
                <a:graphic xmlns:a="http://schemas.openxmlformats.org/drawingml/2006/main">
                  <a:graphicData uri="http://schemas.microsoft.com/office/word/2010/wordprocessingShape">
                    <wps:wsp>
                      <wps:cNvSpPr txBox="1"/>
                      <wps:spPr>
                        <a:xfrm>
                          <a:off x="0" y="0"/>
                          <a:ext cx="1143000" cy="283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6570B" w14:textId="56DF62FC" w:rsidR="003A09AA" w:rsidRDefault="003A09AA" w:rsidP="00E313D6">
                            <w:pPr>
                              <w:jc w:val="left"/>
                              <w:rPr>
                                <w:rFonts w:cs="Arial"/>
                                <w:sz w:val="20"/>
                              </w:rPr>
                            </w:pPr>
                            <w:r>
                              <w:rPr>
                                <w:rFonts w:cs="Arial"/>
                                <w:sz w:val="20"/>
                              </w:rPr>
                              <w:t>Botões de Ação</w:t>
                            </w:r>
                          </w:p>
                          <w:p w14:paraId="6AC5EEC6" w14:textId="77777777" w:rsidR="003A09AA" w:rsidRDefault="003A09AA" w:rsidP="00E313D6">
                            <w:pPr>
                              <w:rPr>
                                <w:rFonts w:cs="Arial"/>
                                <w:sz w:val="20"/>
                              </w:rPr>
                            </w:pPr>
                          </w:p>
                          <w:p w14:paraId="46662175" w14:textId="77777777" w:rsidR="003A09AA" w:rsidRPr="0062398D" w:rsidRDefault="003A09AA" w:rsidP="00E313D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E88B" id="Caixa de texto 108" o:spid="_x0000_s1051" type="#_x0000_t202" style="position:absolute;left:0;text-align:left;margin-left:319.95pt;margin-top:74.4pt;width:90pt;height:22.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" filled="f" stroked="f" strokeweight=".5pt">
                <v:textbox>
                  <w:txbxContent>
                    <w:p w14:paraId="0686570B" w14:textId="56DF62FC" w:rsidR="003A09AA" w:rsidRDefault="003A09AA" w:rsidP="00E313D6">
                      <w:pPr>
                        <w:jc w:val="left"/>
                        <w:rPr>
                          <w:rFonts w:cs="Arial"/>
                          <w:sz w:val="20"/>
                        </w:rPr>
                      </w:pPr>
                      <w:r>
                        <w:rPr>
                          <w:rFonts w:cs="Arial"/>
                          <w:sz w:val="20"/>
                        </w:rPr>
                        <w:t>Botões de Ação</w:t>
                      </w:r>
                    </w:p>
                    <w:p w14:paraId="6AC5EEC6" w14:textId="77777777" w:rsidR="003A09AA" w:rsidRDefault="003A09AA" w:rsidP="00E313D6">
                      <w:pPr>
                        <w:rPr>
                          <w:rFonts w:cs="Arial"/>
                          <w:sz w:val="20"/>
                        </w:rPr>
                      </w:pPr>
                    </w:p>
                    <w:p w14:paraId="46662175" w14:textId="77777777" w:rsidR="003A09AA" w:rsidRPr="0062398D" w:rsidRDefault="003A09AA" w:rsidP="00E313D6">
                      <w:pPr>
                        <w:jc w:val="center"/>
                        <w:rPr>
                          <w:rFonts w:cs="Arial"/>
                          <w:sz w:val="20"/>
                        </w:rPr>
                      </w:pPr>
                    </w:p>
                  </w:txbxContent>
                </v:textbox>
              </v:shape>
            </w:pict>
          </mc:Fallback>
        </mc:AlternateContent>
      </w:r>
      <w:r w:rsidR="00E313D6" w:rsidRPr="00E313D6">
        <w:rPr>
          <w:noProof/>
        </w:rPr>
        <mc:AlternateContent>
          <mc:Choice Requires="wps">
            <w:drawing>
              <wp:anchor distT="0" distB="0" distL="114300" distR="114300" simplePos="0" relativeHeight="251750400" behindDoc="0" locked="0" layoutInCell="1" allowOverlap="1" wp14:anchorId="44227A4B" wp14:editId="24959FBA">
                <wp:simplePos x="0" y="0"/>
                <wp:positionH relativeFrom="column">
                  <wp:posOffset>3463290</wp:posOffset>
                </wp:positionH>
                <wp:positionV relativeFrom="paragraph">
                  <wp:posOffset>1169670</wp:posOffset>
                </wp:positionV>
                <wp:extent cx="1647825" cy="0"/>
                <wp:effectExtent l="0" t="0" r="9525" b="19050"/>
                <wp:wrapNone/>
                <wp:docPr id="107" name="Conector reto 107"/>
                <wp:cNvGraphicFramePr/>
                <a:graphic xmlns:a="http://schemas.openxmlformats.org/drawingml/2006/main">
                  <a:graphicData uri="http://schemas.microsoft.com/office/word/2010/wordprocessingShape">
                    <wps:wsp>
                      <wps:cNvCnPr/>
                      <wps:spPr>
                        <a:xfrm>
                          <a:off x="0" y="0"/>
                          <a:ext cx="16478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3A6E1F" id="Conector reto 107"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7pt,92.1pt" to="402.45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" strokecolor="black [3040]" strokeweight="1.5pt"/>
            </w:pict>
          </mc:Fallback>
        </mc:AlternateContent>
      </w:r>
      <w:r w:rsidR="00E313D6">
        <w:rPr>
          <w:noProof/>
        </w:rPr>
        <w:drawing>
          <wp:inline distT="0" distB="0" distL="0" distR="0" wp14:anchorId="51B3CB2A" wp14:editId="2DBE51B7">
            <wp:extent cx="2000837" cy="3456000"/>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4669" t="20924" r="32911" b="17120"/>
                    <a:stretch/>
                  </pic:blipFill>
                  <pic:spPr bwMode="auto">
                    <a:xfrm>
                      <a:off x="0" y="0"/>
                      <a:ext cx="2000837" cy="3456000"/>
                    </a:xfrm>
                    <a:prstGeom prst="rect">
                      <a:avLst/>
                    </a:prstGeom>
                    <a:ln>
                      <a:noFill/>
                    </a:ln>
                    <a:extLst>
                      <a:ext uri="{53640926-AAD7-44D8-BBD7-CCE9431645EC}">
                        <a14:shadowObscured xmlns:a14="http://schemas.microsoft.com/office/drawing/2010/main"/>
                      </a:ext>
                    </a:extLst>
                  </pic:spPr>
                </pic:pic>
              </a:graphicData>
            </a:graphic>
          </wp:inline>
        </w:drawing>
      </w:r>
      <w:bookmarkEnd w:id="76"/>
    </w:p>
    <w:p w14:paraId="4E989EF5" w14:textId="2EE3C9AB" w:rsidR="00B436FA" w:rsidRDefault="004D539F" w:rsidP="00680DFE">
      <w:pPr>
        <w:pStyle w:val="Legenda"/>
      </w:pPr>
      <w:bookmarkStart w:id="77" w:name="_Toc466997518"/>
      <w:r>
        <w:t xml:space="preserve">Figura </w:t>
      </w:r>
      <w:r w:rsidR="00AA76F5">
        <w:t>46</w:t>
      </w:r>
      <w:r w:rsidR="00B436FA">
        <w:t xml:space="preserve"> - Segundo Tab Item: Display </w:t>
      </w:r>
      <w:r w:rsidR="001B22F5">
        <w:t>das</w:t>
      </w:r>
      <w:r w:rsidR="00B436FA">
        <w:t xml:space="preserve"> Notas</w:t>
      </w:r>
      <w:bookmarkEnd w:id="77"/>
    </w:p>
    <w:p w14:paraId="3F698C69" w14:textId="757CC4D9" w:rsidR="00E313D6" w:rsidRDefault="00E313D6" w:rsidP="00680DFE">
      <w:pPr>
        <w:pStyle w:val="Legenda"/>
      </w:pPr>
    </w:p>
    <w:p w14:paraId="7362D3FA" w14:textId="77777777" w:rsidR="00437819" w:rsidRPr="00437819" w:rsidRDefault="00437819" w:rsidP="00437819"/>
    <w:p w14:paraId="63C8E477" w14:textId="42C0A620" w:rsidR="00A87C5B" w:rsidRPr="00A87C5B" w:rsidRDefault="00CF38B9" w:rsidP="005A0A04">
      <w:pPr>
        <w:pStyle w:val="Ttulo5"/>
        <w:spacing w:line="360" w:lineRule="auto"/>
      </w:pPr>
      <w:r>
        <w:t>Botões de Ação</w:t>
      </w:r>
    </w:p>
    <w:p w14:paraId="7249AB0E" w14:textId="75B1677B" w:rsidR="00CF38B9" w:rsidRDefault="00CF38B9" w:rsidP="007D6229">
      <w:pPr>
        <w:spacing w:line="360" w:lineRule="auto"/>
        <w:ind w:firstLine="708"/>
      </w:pPr>
      <w:r>
        <w:t>São 3 (três) botões no total, com eles o usuário tem a liberdade de adicionar uma nova nota, modificá</w:t>
      </w:r>
      <w:r w:rsidR="003C76C1">
        <w:t>-la ou excluí</w:t>
      </w:r>
      <w:r>
        <w:t xml:space="preserve">-la. </w:t>
      </w:r>
    </w:p>
    <w:p w14:paraId="0F341F7E" w14:textId="77777777" w:rsidR="00CF38B9" w:rsidRDefault="00CF38B9" w:rsidP="005A0A04">
      <w:pPr>
        <w:spacing w:line="360" w:lineRule="auto"/>
      </w:pPr>
    </w:p>
    <w:p w14:paraId="5DA8CB5C" w14:textId="77777777" w:rsidR="00CF38B9" w:rsidRDefault="00CF38B9" w:rsidP="005A0A04">
      <w:pPr>
        <w:spacing w:line="360" w:lineRule="auto"/>
        <w:rPr>
          <w:noProof/>
        </w:rPr>
      </w:pPr>
    </w:p>
    <w:p w14:paraId="27A7F0D9" w14:textId="77777777" w:rsidR="004D539F" w:rsidRDefault="00CF38B9" w:rsidP="00585C23">
      <w:pPr>
        <w:keepNext/>
        <w:ind w:left="-567"/>
        <w:jc w:val="center"/>
      </w:pPr>
      <w:r>
        <w:rPr>
          <w:noProof/>
        </w:rPr>
        <w:drawing>
          <wp:inline distT="0" distB="0" distL="0" distR="0" wp14:anchorId="6298CC84" wp14:editId="1AEAD8C5">
            <wp:extent cx="597508" cy="405442"/>
            <wp:effectExtent l="76200" t="76200" r="69850" b="7112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blip>
                    <a:srcRect l="43584" t="36921" r="53692" b="60122"/>
                    <a:stretch/>
                  </pic:blipFill>
                  <pic:spPr bwMode="auto">
                    <a:xfrm>
                      <a:off x="0" y="0"/>
                      <a:ext cx="597508" cy="405442"/>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A1DE77B" w14:textId="2159B54D" w:rsidR="00CF38B9" w:rsidRDefault="004D539F" w:rsidP="00680DFE">
      <w:pPr>
        <w:pStyle w:val="Legenda"/>
      </w:pPr>
      <w:bookmarkStart w:id="78" w:name="_Toc466997519"/>
      <w:r>
        <w:t xml:space="preserve">Figura </w:t>
      </w:r>
      <w:r w:rsidR="00AA76F5">
        <w:t>47</w:t>
      </w:r>
      <w:r w:rsidR="00B436FA" w:rsidRPr="00B436FA">
        <w:t xml:space="preserve"> - Botão Adicionar</w:t>
      </w:r>
      <w:bookmarkEnd w:id="78"/>
    </w:p>
    <w:p w14:paraId="316B261E" w14:textId="77777777" w:rsidR="00437819" w:rsidRDefault="00437819" w:rsidP="00437819"/>
    <w:p w14:paraId="76A20FF5" w14:textId="77777777" w:rsidR="00437819" w:rsidRPr="00437819" w:rsidRDefault="00437819" w:rsidP="00437819"/>
    <w:p w14:paraId="28530BEE" w14:textId="38C580C2" w:rsidR="00CF38B9" w:rsidRDefault="006B54EB" w:rsidP="005A0A04">
      <w:pPr>
        <w:pStyle w:val="Ttulo5"/>
        <w:spacing w:line="360" w:lineRule="auto"/>
      </w:pPr>
      <w:r>
        <w:t>Botão Adicionar</w:t>
      </w:r>
    </w:p>
    <w:p w14:paraId="14FD7BE3" w14:textId="7DD40C50" w:rsidR="00CF38B9" w:rsidRDefault="00CF38B9" w:rsidP="007D6229">
      <w:pPr>
        <w:spacing w:line="360" w:lineRule="auto"/>
        <w:ind w:firstLine="708"/>
      </w:pPr>
      <w:r>
        <w:t xml:space="preserve">Ao clicar no botão adicionar o usuário é enviado para o terceiro </w:t>
      </w:r>
      <w:r w:rsidRPr="00CE06B7">
        <w:rPr>
          <w:i/>
        </w:rPr>
        <w:t>tab item</w:t>
      </w:r>
      <w:r>
        <w:t xml:space="preserve"> (página), onde pode fazer o cadastro de uma nova </w:t>
      </w:r>
      <w:r w:rsidR="003C76C1">
        <w:t>nota em qualquer um dos quatro bimestres.</w:t>
      </w:r>
    </w:p>
    <w:p w14:paraId="0BDBDC66" w14:textId="77777777" w:rsidR="00A87C5B" w:rsidRDefault="00A87C5B" w:rsidP="005A0A04">
      <w:pPr>
        <w:spacing w:line="360" w:lineRule="auto"/>
      </w:pPr>
    </w:p>
    <w:p w14:paraId="31F8F394" w14:textId="77777777" w:rsidR="004D539F" w:rsidRDefault="00CF38B9" w:rsidP="00585C23">
      <w:pPr>
        <w:keepNext/>
        <w:ind w:left="-567"/>
        <w:jc w:val="center"/>
      </w:pPr>
      <w:r>
        <w:rPr>
          <w:noProof/>
        </w:rPr>
        <w:lastRenderedPageBreak/>
        <w:drawing>
          <wp:inline distT="0" distB="0" distL="0" distR="0" wp14:anchorId="3E8AB7DC" wp14:editId="6ABC58E6">
            <wp:extent cx="422351" cy="432000"/>
            <wp:effectExtent l="76200" t="76200" r="73025" b="8255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blip>
                    <a:srcRect l="47127" t="36675" r="50615" b="59629"/>
                    <a:stretch/>
                  </pic:blipFill>
                  <pic:spPr bwMode="auto">
                    <a:xfrm>
                      <a:off x="0" y="0"/>
                      <a:ext cx="422351" cy="4320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BDA82D" w14:textId="02354601" w:rsidR="00CF38B9" w:rsidRDefault="004D539F" w:rsidP="00680DFE">
      <w:pPr>
        <w:pStyle w:val="Legenda"/>
      </w:pPr>
      <w:bookmarkStart w:id="79" w:name="_Toc466997520"/>
      <w:r>
        <w:t xml:space="preserve">Figura </w:t>
      </w:r>
      <w:r w:rsidR="00AA76F5">
        <w:t>48</w:t>
      </w:r>
      <w:r w:rsidR="00B436FA" w:rsidRPr="00B436FA">
        <w:t xml:space="preserve"> - Botão de Edição</w:t>
      </w:r>
      <w:bookmarkEnd w:id="79"/>
    </w:p>
    <w:p w14:paraId="1DF32A6C" w14:textId="77777777" w:rsidR="00437819" w:rsidRDefault="00437819" w:rsidP="00437819"/>
    <w:p w14:paraId="14AF31C0" w14:textId="77777777" w:rsidR="00437819" w:rsidRPr="00437819" w:rsidRDefault="00437819" w:rsidP="00437819"/>
    <w:p w14:paraId="58E9C4FA" w14:textId="13DC1D63" w:rsidR="00CF38B9" w:rsidRPr="00152032" w:rsidRDefault="006B54EB" w:rsidP="00437819">
      <w:pPr>
        <w:pStyle w:val="Ttulo5"/>
        <w:spacing w:line="360" w:lineRule="auto"/>
      </w:pPr>
      <w:r>
        <w:t>Botão de Edição</w:t>
      </w:r>
    </w:p>
    <w:p w14:paraId="1B3683C3" w14:textId="4AE94688" w:rsidR="00CF38B9" w:rsidRDefault="00CF38B9" w:rsidP="00437819">
      <w:pPr>
        <w:spacing w:line="360" w:lineRule="auto"/>
        <w:ind w:firstLine="708"/>
      </w:pPr>
      <w:r>
        <w:t xml:space="preserve">Ao clicar no botão de edição os outros 2 (dois) botões são desativados, então tudo o que o usuário precisa fazer é clicar sobre a aula que ele deseja modificar. Feito isso, o usuário será enviado para o terceiro </w:t>
      </w:r>
      <w:r w:rsidRPr="00CE06B7">
        <w:rPr>
          <w:i/>
        </w:rPr>
        <w:t>tab item</w:t>
      </w:r>
      <w:r>
        <w:t xml:space="preserve">, agora modificado para a edição da aula. </w:t>
      </w:r>
    </w:p>
    <w:p w14:paraId="15699A9F" w14:textId="77777777" w:rsidR="00CF38B9" w:rsidRDefault="00CF38B9" w:rsidP="005A0A04">
      <w:pPr>
        <w:spacing w:line="360" w:lineRule="auto"/>
      </w:pPr>
    </w:p>
    <w:p w14:paraId="2014554A" w14:textId="77777777" w:rsidR="00437819" w:rsidRDefault="00437819" w:rsidP="005A0A04">
      <w:pPr>
        <w:spacing w:line="360" w:lineRule="auto"/>
      </w:pPr>
    </w:p>
    <w:p w14:paraId="5F105C07" w14:textId="77777777" w:rsidR="004D539F" w:rsidRDefault="00CF38B9" w:rsidP="00585C23">
      <w:pPr>
        <w:keepNext/>
        <w:ind w:left="-567"/>
        <w:jc w:val="center"/>
      </w:pPr>
      <w:r>
        <w:rPr>
          <w:noProof/>
        </w:rPr>
        <w:drawing>
          <wp:inline distT="0" distB="0" distL="0" distR="0" wp14:anchorId="56AB518F" wp14:editId="0564CB45">
            <wp:extent cx="449315" cy="432000"/>
            <wp:effectExtent l="76200" t="76200" r="84455" b="8255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0360" t="36675" r="47077" b="59382"/>
                    <a:stretch/>
                  </pic:blipFill>
                  <pic:spPr bwMode="auto">
                    <a:xfrm>
                      <a:off x="0" y="0"/>
                      <a:ext cx="449315" cy="43200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4C833E" w14:textId="2081A0F0" w:rsidR="00CF38B9" w:rsidRPr="0010659F" w:rsidRDefault="004D539F" w:rsidP="00680DFE">
      <w:pPr>
        <w:pStyle w:val="Legenda"/>
      </w:pPr>
      <w:bookmarkStart w:id="80" w:name="_Toc466997521"/>
      <w:r>
        <w:t xml:space="preserve">Figura </w:t>
      </w:r>
      <w:r w:rsidR="00AA76F5">
        <w:t>49</w:t>
      </w:r>
      <w:r w:rsidR="0010659F" w:rsidRPr="0010659F">
        <w:t xml:space="preserve"> - Botão de Exclusão</w:t>
      </w:r>
      <w:bookmarkEnd w:id="80"/>
    </w:p>
    <w:p w14:paraId="4753BE96" w14:textId="77777777" w:rsidR="00CF38B9" w:rsidRDefault="00CF38B9" w:rsidP="005A0A04">
      <w:pPr>
        <w:spacing w:line="360" w:lineRule="auto"/>
        <w:jc w:val="center"/>
        <w:rPr>
          <w:sz w:val="22"/>
        </w:rPr>
      </w:pPr>
    </w:p>
    <w:p w14:paraId="4718B6BF" w14:textId="77777777" w:rsidR="00437819" w:rsidRPr="00017CD0" w:rsidRDefault="00437819" w:rsidP="005A0A04">
      <w:pPr>
        <w:spacing w:line="360" w:lineRule="auto"/>
        <w:jc w:val="center"/>
        <w:rPr>
          <w:sz w:val="22"/>
        </w:rPr>
      </w:pPr>
    </w:p>
    <w:p w14:paraId="72C34AE5" w14:textId="47CCDDEB" w:rsidR="00CF38B9" w:rsidRPr="00152032" w:rsidRDefault="00CF38B9" w:rsidP="00437819">
      <w:pPr>
        <w:pStyle w:val="Ttulo5"/>
        <w:spacing w:line="360" w:lineRule="auto"/>
      </w:pPr>
      <w:r w:rsidRPr="00152032">
        <w:t>Botão de Excl</w:t>
      </w:r>
      <w:r w:rsidR="006B54EB">
        <w:t>usão</w:t>
      </w:r>
    </w:p>
    <w:p w14:paraId="491D1B31" w14:textId="77777777" w:rsidR="00CF38B9" w:rsidRDefault="00CF38B9" w:rsidP="00437819">
      <w:pPr>
        <w:spacing w:line="360" w:lineRule="auto"/>
        <w:ind w:firstLine="708"/>
      </w:pPr>
      <w:r>
        <w:t xml:space="preserve">Assim como o botão de edição, ao clicar sobre ele os outros são desativados e o usuário pode clicar sobre a aula que deseja excluir. Ao clicar, a mensagem abaixo aparecerá: </w:t>
      </w:r>
    </w:p>
    <w:p w14:paraId="7CA90522" w14:textId="77777777" w:rsidR="00CF38B9" w:rsidRDefault="00CF38B9" w:rsidP="005A0A04">
      <w:pPr>
        <w:spacing w:line="360" w:lineRule="auto"/>
        <w:ind w:firstLine="708"/>
        <w:rPr>
          <w:noProof/>
        </w:rPr>
      </w:pPr>
    </w:p>
    <w:p w14:paraId="5D5305EB" w14:textId="77777777" w:rsidR="004D539F" w:rsidRDefault="00CF38B9" w:rsidP="00F209DA">
      <w:pPr>
        <w:keepNext/>
        <w:ind w:left="-1134" w:firstLine="708"/>
        <w:jc w:val="center"/>
      </w:pPr>
      <w:r>
        <w:rPr>
          <w:noProof/>
        </w:rPr>
        <w:drawing>
          <wp:inline distT="0" distB="0" distL="0" distR="0" wp14:anchorId="06D6D443" wp14:editId="7A99B8AC">
            <wp:extent cx="2360761" cy="1188000"/>
            <wp:effectExtent l="0" t="0" r="1905"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8308" t="40860" r="37846" b="39941"/>
                    <a:stretch/>
                  </pic:blipFill>
                  <pic:spPr bwMode="auto">
                    <a:xfrm>
                      <a:off x="0" y="0"/>
                      <a:ext cx="2360761" cy="1188000"/>
                    </a:xfrm>
                    <a:prstGeom prst="rect">
                      <a:avLst/>
                    </a:prstGeom>
                    <a:ln>
                      <a:noFill/>
                    </a:ln>
                    <a:extLst>
                      <a:ext uri="{53640926-AAD7-44D8-BBD7-CCE9431645EC}">
                        <a14:shadowObscured xmlns:a14="http://schemas.microsoft.com/office/drawing/2010/main"/>
                      </a:ext>
                    </a:extLst>
                  </pic:spPr>
                </pic:pic>
              </a:graphicData>
            </a:graphic>
          </wp:inline>
        </w:drawing>
      </w:r>
    </w:p>
    <w:p w14:paraId="7B36DD7D" w14:textId="51E7A009" w:rsidR="00CF38B9" w:rsidRPr="009C69E5" w:rsidRDefault="004D539F" w:rsidP="00680DFE">
      <w:pPr>
        <w:pStyle w:val="Legenda"/>
      </w:pPr>
      <w:bookmarkStart w:id="81" w:name="_Toc466997522"/>
      <w:r w:rsidRPr="009C69E5">
        <w:t xml:space="preserve">Figura </w:t>
      </w:r>
      <w:r w:rsidR="00AA76F5" w:rsidRPr="009C69E5">
        <w:t>50</w:t>
      </w:r>
      <w:r w:rsidR="0010659F" w:rsidRPr="009C69E5">
        <w:t xml:space="preserve"> – Mensagem de Confirmação</w:t>
      </w:r>
      <w:bookmarkEnd w:id="81"/>
    </w:p>
    <w:p w14:paraId="02DBF33C" w14:textId="094A0DC4" w:rsidR="00CF38B9" w:rsidRDefault="00CF38B9" w:rsidP="005A0A04">
      <w:pPr>
        <w:spacing w:line="360" w:lineRule="auto"/>
        <w:rPr>
          <w:sz w:val="20"/>
        </w:rPr>
      </w:pPr>
    </w:p>
    <w:p w14:paraId="4B0EEAC9" w14:textId="77777777" w:rsidR="00CF38B9" w:rsidRDefault="00CF38B9" w:rsidP="005A0A04">
      <w:pPr>
        <w:spacing w:line="360" w:lineRule="auto"/>
        <w:ind w:firstLine="708"/>
        <w:jc w:val="center"/>
        <w:rPr>
          <w:sz w:val="20"/>
        </w:rPr>
      </w:pPr>
    </w:p>
    <w:p w14:paraId="372321D7" w14:textId="6F3FE29A" w:rsidR="00305F16" w:rsidRDefault="00CF38B9" w:rsidP="007D6229">
      <w:pPr>
        <w:spacing w:line="360" w:lineRule="auto"/>
        <w:ind w:firstLine="568"/>
      </w:pPr>
      <w:r>
        <w:t xml:space="preserve">Se o usuário clicar em ‘Sim’ a aula selecionada é excluída, se clicar em </w:t>
      </w:r>
      <w:r w:rsidR="007260E5">
        <w:t>‘Não’ a aula ficará como está.</w:t>
      </w:r>
    </w:p>
    <w:p w14:paraId="0444245C" w14:textId="77777777" w:rsidR="007260E5" w:rsidRPr="00305F16" w:rsidRDefault="007260E5" w:rsidP="007260E5">
      <w:pPr>
        <w:spacing w:line="360" w:lineRule="auto"/>
      </w:pPr>
    </w:p>
    <w:p w14:paraId="5C397191" w14:textId="4CE64C8B" w:rsidR="00305F16" w:rsidRDefault="008E3128" w:rsidP="006B7C4A">
      <w:pPr>
        <w:pStyle w:val="Ttulo3"/>
        <w:spacing w:line="360" w:lineRule="auto"/>
        <w:ind w:left="1003"/>
        <w:jc w:val="left"/>
      </w:pPr>
      <w:bookmarkStart w:id="82" w:name="_Toc467333157"/>
      <w:r>
        <w:t>Formulário d</w:t>
      </w:r>
      <w:r w:rsidR="00305F16">
        <w:t>o Bloco de Notas</w:t>
      </w:r>
      <w:bookmarkEnd w:id="82"/>
    </w:p>
    <w:p w14:paraId="1571B391" w14:textId="40EEB94F" w:rsidR="0032056C" w:rsidRDefault="0032056C" w:rsidP="006B7C4A">
      <w:pPr>
        <w:pStyle w:val="Ttulo4"/>
        <w:spacing w:line="360" w:lineRule="auto"/>
        <w:ind w:left="1712"/>
        <w:jc w:val="left"/>
      </w:pPr>
      <w:r>
        <w:t>Primeiro Tab Item: Display das Notas</w:t>
      </w:r>
    </w:p>
    <w:p w14:paraId="2BD90DAF" w14:textId="77777777" w:rsidR="0032056C" w:rsidRPr="0032056C" w:rsidRDefault="0032056C" w:rsidP="005A0A04">
      <w:pPr>
        <w:spacing w:line="360" w:lineRule="auto"/>
      </w:pPr>
    </w:p>
    <w:p w14:paraId="02936026" w14:textId="77777777" w:rsidR="006863AB" w:rsidRDefault="00305F16" w:rsidP="006863AB">
      <w:pPr>
        <w:keepNext/>
        <w:ind w:left="-567"/>
        <w:jc w:val="center"/>
      </w:pPr>
      <w:r w:rsidRPr="00305F16">
        <w:rPr>
          <w:noProof/>
        </w:rPr>
        <mc:AlternateContent>
          <mc:Choice Requires="wps">
            <w:drawing>
              <wp:anchor distT="0" distB="0" distL="114300" distR="114300" simplePos="0" relativeHeight="251765760" behindDoc="0" locked="0" layoutInCell="1" allowOverlap="1" wp14:anchorId="5FFD6FDE" wp14:editId="76B5C3B6">
                <wp:simplePos x="0" y="0"/>
                <wp:positionH relativeFrom="column">
                  <wp:posOffset>542290</wp:posOffset>
                </wp:positionH>
                <wp:positionV relativeFrom="paragraph">
                  <wp:posOffset>1634963</wp:posOffset>
                </wp:positionV>
                <wp:extent cx="1233377" cy="407670"/>
                <wp:effectExtent l="0" t="0" r="0" b="0"/>
                <wp:wrapNone/>
                <wp:docPr id="119" name="Caixa de texto 119"/>
                <wp:cNvGraphicFramePr/>
                <a:graphic xmlns:a="http://schemas.openxmlformats.org/drawingml/2006/main">
                  <a:graphicData uri="http://schemas.microsoft.com/office/word/2010/wordprocessingShape">
                    <wps:wsp>
                      <wps:cNvSpPr txBox="1"/>
                      <wps:spPr>
                        <a:xfrm>
                          <a:off x="0" y="0"/>
                          <a:ext cx="1233377"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73526A" w14:textId="2DA76397" w:rsidR="003A09AA" w:rsidRDefault="003A09AA" w:rsidP="00305F16">
                            <w:pPr>
                              <w:jc w:val="left"/>
                              <w:rPr>
                                <w:rFonts w:cs="Arial"/>
                                <w:sz w:val="20"/>
                              </w:rPr>
                            </w:pPr>
                            <w:r>
                              <w:rPr>
                                <w:rFonts w:cs="Arial"/>
                                <w:sz w:val="20"/>
                              </w:rPr>
                              <w:t>Display de Notas</w:t>
                            </w:r>
                          </w:p>
                          <w:p w14:paraId="2E2D98EE" w14:textId="77777777" w:rsidR="003A09AA" w:rsidRDefault="003A09AA" w:rsidP="00305F16">
                            <w:pPr>
                              <w:rPr>
                                <w:rFonts w:cs="Arial"/>
                                <w:sz w:val="20"/>
                              </w:rPr>
                            </w:pPr>
                          </w:p>
                          <w:p w14:paraId="2650B5EF" w14:textId="77777777" w:rsidR="003A09AA" w:rsidRPr="0062398D" w:rsidRDefault="003A09AA" w:rsidP="00305F1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D6FDE" id="Caixa de texto 119" o:spid="_x0000_s1052" type="#_x0000_t202" style="position:absolute;left:0;text-align:left;margin-left:42.7pt;margin-top:128.75pt;width:97.1pt;height:3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" filled="f" stroked="f" strokeweight=".5pt">
                <v:textbox>
                  <w:txbxContent>
                    <w:p w14:paraId="4773526A" w14:textId="2DA76397" w:rsidR="003A09AA" w:rsidRDefault="003A09AA" w:rsidP="00305F16">
                      <w:pPr>
                        <w:jc w:val="left"/>
                        <w:rPr>
                          <w:rFonts w:cs="Arial"/>
                          <w:sz w:val="20"/>
                        </w:rPr>
                      </w:pPr>
                      <w:r>
                        <w:rPr>
                          <w:rFonts w:cs="Arial"/>
                          <w:sz w:val="20"/>
                        </w:rPr>
                        <w:t>Display de Notas</w:t>
                      </w:r>
                    </w:p>
                    <w:p w14:paraId="2E2D98EE" w14:textId="77777777" w:rsidR="003A09AA" w:rsidRDefault="003A09AA" w:rsidP="00305F16">
                      <w:pPr>
                        <w:rPr>
                          <w:rFonts w:cs="Arial"/>
                          <w:sz w:val="20"/>
                        </w:rPr>
                      </w:pPr>
                    </w:p>
                    <w:p w14:paraId="2650B5EF" w14:textId="77777777" w:rsidR="003A09AA" w:rsidRPr="0062398D" w:rsidRDefault="003A09AA" w:rsidP="00305F16">
                      <w:pPr>
                        <w:jc w:val="center"/>
                        <w:rPr>
                          <w:rFonts w:cs="Arial"/>
                          <w:sz w:val="20"/>
                        </w:rPr>
                      </w:pPr>
                    </w:p>
                  </w:txbxContent>
                </v:textbox>
              </v:shape>
            </w:pict>
          </mc:Fallback>
        </mc:AlternateContent>
      </w:r>
      <w:r w:rsidRPr="00305F16">
        <w:rPr>
          <w:noProof/>
        </w:rPr>
        <mc:AlternateContent>
          <mc:Choice Requires="wps">
            <w:drawing>
              <wp:anchor distT="0" distB="0" distL="114300" distR="114300" simplePos="0" relativeHeight="251763712" behindDoc="0" locked="0" layoutInCell="1" allowOverlap="1" wp14:anchorId="23E6E642" wp14:editId="79655EAE">
                <wp:simplePos x="0" y="0"/>
                <wp:positionH relativeFrom="column">
                  <wp:posOffset>622950</wp:posOffset>
                </wp:positionH>
                <wp:positionV relativeFrom="paragraph">
                  <wp:posOffset>1845074</wp:posOffset>
                </wp:positionV>
                <wp:extent cx="1567033" cy="0"/>
                <wp:effectExtent l="0" t="0" r="14605" b="19050"/>
                <wp:wrapNone/>
                <wp:docPr id="112" name="Conector reto 112"/>
                <wp:cNvGraphicFramePr/>
                <a:graphic xmlns:a="http://schemas.openxmlformats.org/drawingml/2006/main">
                  <a:graphicData uri="http://schemas.microsoft.com/office/word/2010/wordprocessingShape">
                    <wps:wsp>
                      <wps:cNvCnPr/>
                      <wps:spPr>
                        <a:xfrm>
                          <a:off x="0" y="0"/>
                          <a:ext cx="15670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845FD6" id="Conector reto 112"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5pt,145.3pt" to="172.45pt,1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" strokecolor="black [3040]" strokeweight="1.5pt"/>
            </w:pict>
          </mc:Fallback>
        </mc:AlternateContent>
      </w:r>
      <w:r w:rsidRPr="00305F16">
        <w:rPr>
          <w:noProof/>
        </w:rPr>
        <mc:AlternateContent>
          <mc:Choice Requires="wps">
            <w:drawing>
              <wp:anchor distT="0" distB="0" distL="114300" distR="114300" simplePos="0" relativeHeight="251760640" behindDoc="0" locked="0" layoutInCell="1" allowOverlap="1" wp14:anchorId="65C2CC26" wp14:editId="60A120D5">
                <wp:simplePos x="0" y="0"/>
                <wp:positionH relativeFrom="column">
                  <wp:posOffset>3713820</wp:posOffset>
                </wp:positionH>
                <wp:positionV relativeFrom="paragraph">
                  <wp:posOffset>554990</wp:posOffset>
                </wp:positionV>
                <wp:extent cx="1567033" cy="0"/>
                <wp:effectExtent l="0" t="0" r="14605" b="19050"/>
                <wp:wrapNone/>
                <wp:docPr id="97" name="Conector reto 97"/>
                <wp:cNvGraphicFramePr/>
                <a:graphic xmlns:a="http://schemas.openxmlformats.org/drawingml/2006/main">
                  <a:graphicData uri="http://schemas.microsoft.com/office/word/2010/wordprocessingShape">
                    <wps:wsp>
                      <wps:cNvCnPr/>
                      <wps:spPr>
                        <a:xfrm>
                          <a:off x="0" y="0"/>
                          <a:ext cx="1567033"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F60C5F" id="Conector reto 97"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45pt,43.7pt" to="415.85pt,4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" strokecolor="black [3040]" strokeweight="1.5pt"/>
            </w:pict>
          </mc:Fallback>
        </mc:AlternateContent>
      </w:r>
      <w:r w:rsidRPr="00305F16">
        <w:rPr>
          <w:noProof/>
        </w:rPr>
        <mc:AlternateContent>
          <mc:Choice Requires="wps">
            <w:drawing>
              <wp:anchor distT="0" distB="0" distL="114300" distR="114300" simplePos="0" relativeHeight="251761664" behindDoc="0" locked="0" layoutInCell="1" allowOverlap="1" wp14:anchorId="1D00CBE2" wp14:editId="0E4DCE9B">
                <wp:simplePos x="0" y="0"/>
                <wp:positionH relativeFrom="column">
                  <wp:posOffset>4212590</wp:posOffset>
                </wp:positionH>
                <wp:positionV relativeFrom="paragraph">
                  <wp:posOffset>336388</wp:posOffset>
                </wp:positionV>
                <wp:extent cx="1127052" cy="407670"/>
                <wp:effectExtent l="0" t="0" r="0" b="0"/>
                <wp:wrapNone/>
                <wp:docPr id="98" name="Caixa de texto 98"/>
                <wp:cNvGraphicFramePr/>
                <a:graphic xmlns:a="http://schemas.openxmlformats.org/drawingml/2006/main">
                  <a:graphicData uri="http://schemas.microsoft.com/office/word/2010/wordprocessingShape">
                    <wps:wsp>
                      <wps:cNvSpPr txBox="1"/>
                      <wps:spPr>
                        <a:xfrm>
                          <a:off x="0" y="0"/>
                          <a:ext cx="1127052"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63113" w14:textId="357802F0" w:rsidR="003A09AA" w:rsidRDefault="003A09AA" w:rsidP="00305F16">
                            <w:pPr>
                              <w:jc w:val="left"/>
                              <w:rPr>
                                <w:rFonts w:cs="Arial"/>
                                <w:sz w:val="20"/>
                              </w:rPr>
                            </w:pPr>
                            <w:r>
                              <w:rPr>
                                <w:rFonts w:cs="Arial"/>
                                <w:sz w:val="20"/>
                              </w:rPr>
                              <w:t>Botões de Ação</w:t>
                            </w:r>
                          </w:p>
                          <w:p w14:paraId="02557DB9" w14:textId="77777777" w:rsidR="003A09AA" w:rsidRDefault="003A09AA" w:rsidP="00305F16">
                            <w:pPr>
                              <w:rPr>
                                <w:rFonts w:cs="Arial"/>
                                <w:sz w:val="20"/>
                              </w:rPr>
                            </w:pPr>
                          </w:p>
                          <w:p w14:paraId="24C4D130" w14:textId="77777777" w:rsidR="003A09AA" w:rsidRPr="0062398D" w:rsidRDefault="003A09AA" w:rsidP="00305F16">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0CBE2" id="Caixa de texto 98" o:spid="_x0000_s1053" type="#_x0000_t202" style="position:absolute;left:0;text-align:left;margin-left:331.7pt;margin-top:26.5pt;width:88.75pt;height:3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" filled="f" stroked="f" strokeweight=".5pt">
                <v:textbox>
                  <w:txbxContent>
                    <w:p w14:paraId="44C63113" w14:textId="357802F0" w:rsidR="003A09AA" w:rsidRDefault="003A09AA" w:rsidP="00305F16">
                      <w:pPr>
                        <w:jc w:val="left"/>
                        <w:rPr>
                          <w:rFonts w:cs="Arial"/>
                          <w:sz w:val="20"/>
                        </w:rPr>
                      </w:pPr>
                      <w:r>
                        <w:rPr>
                          <w:rFonts w:cs="Arial"/>
                          <w:sz w:val="20"/>
                        </w:rPr>
                        <w:t>Botões de Ação</w:t>
                      </w:r>
                    </w:p>
                    <w:p w14:paraId="02557DB9" w14:textId="77777777" w:rsidR="003A09AA" w:rsidRDefault="003A09AA" w:rsidP="00305F16">
                      <w:pPr>
                        <w:rPr>
                          <w:rFonts w:cs="Arial"/>
                          <w:sz w:val="20"/>
                        </w:rPr>
                      </w:pPr>
                    </w:p>
                    <w:p w14:paraId="24C4D130" w14:textId="77777777" w:rsidR="003A09AA" w:rsidRPr="0062398D" w:rsidRDefault="003A09AA" w:rsidP="00305F16">
                      <w:pPr>
                        <w:jc w:val="center"/>
                        <w:rPr>
                          <w:rFonts w:cs="Arial"/>
                          <w:sz w:val="20"/>
                        </w:rPr>
                      </w:pPr>
                    </w:p>
                  </w:txbxContent>
                </v:textbox>
              </v:shape>
            </w:pict>
          </mc:Fallback>
        </mc:AlternateContent>
      </w:r>
      <w:r>
        <w:rPr>
          <w:noProof/>
        </w:rPr>
        <w:drawing>
          <wp:inline distT="0" distB="0" distL="0" distR="0" wp14:anchorId="50B3CCC3" wp14:editId="0222AEB4">
            <wp:extent cx="1962746" cy="345600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9011" t="18215" r="39113" b="20157"/>
                    <a:stretch/>
                  </pic:blipFill>
                  <pic:spPr bwMode="auto">
                    <a:xfrm>
                      <a:off x="0" y="0"/>
                      <a:ext cx="1962746" cy="3456000"/>
                    </a:xfrm>
                    <a:prstGeom prst="rect">
                      <a:avLst/>
                    </a:prstGeom>
                    <a:ln>
                      <a:noFill/>
                    </a:ln>
                    <a:extLst>
                      <a:ext uri="{53640926-AAD7-44D8-BBD7-CCE9431645EC}">
                        <a14:shadowObscured xmlns:a14="http://schemas.microsoft.com/office/drawing/2010/main"/>
                      </a:ext>
                    </a:extLst>
                  </pic:spPr>
                </pic:pic>
              </a:graphicData>
            </a:graphic>
          </wp:inline>
        </w:drawing>
      </w:r>
    </w:p>
    <w:p w14:paraId="14707C5C" w14:textId="3C68F818" w:rsidR="00252971" w:rsidRDefault="006863AB" w:rsidP="00680DFE">
      <w:pPr>
        <w:pStyle w:val="Legenda"/>
      </w:pPr>
      <w:bookmarkStart w:id="83" w:name="_Toc466997523"/>
      <w:r>
        <w:t xml:space="preserve">Figura </w:t>
      </w:r>
      <w:r w:rsidR="00AA76F5">
        <w:t>51</w:t>
      </w:r>
      <w:r>
        <w:t xml:space="preserve"> – Primeiro Tab Item: Display das Notas</w:t>
      </w:r>
      <w:bookmarkEnd w:id="83"/>
    </w:p>
    <w:p w14:paraId="01AE67B8" w14:textId="77777777" w:rsidR="00252971" w:rsidRDefault="00252971" w:rsidP="005A0A04">
      <w:pPr>
        <w:spacing w:line="360" w:lineRule="auto"/>
        <w:jc w:val="center"/>
      </w:pPr>
    </w:p>
    <w:p w14:paraId="4F915024" w14:textId="77777777" w:rsidR="0032056C" w:rsidRDefault="0032056C" w:rsidP="005A0A04">
      <w:pPr>
        <w:spacing w:line="360" w:lineRule="auto"/>
        <w:jc w:val="center"/>
      </w:pPr>
    </w:p>
    <w:p w14:paraId="1AC132C3" w14:textId="6F17E713" w:rsidR="00E21A11" w:rsidRPr="00E21A11" w:rsidRDefault="00252971" w:rsidP="00437819">
      <w:pPr>
        <w:pStyle w:val="Ttulo5"/>
        <w:spacing w:line="360" w:lineRule="auto"/>
        <w:ind w:left="1858"/>
      </w:pPr>
      <w:r>
        <w:t>Botões de Ação</w:t>
      </w:r>
    </w:p>
    <w:p w14:paraId="688C7952" w14:textId="67879A40" w:rsidR="0032056C" w:rsidRDefault="00252971" w:rsidP="00437819">
      <w:pPr>
        <w:spacing w:line="360" w:lineRule="auto"/>
        <w:ind w:firstLine="708"/>
      </w:pPr>
      <w:r>
        <w:t xml:space="preserve">O formulário do </w:t>
      </w:r>
      <w:r w:rsidRPr="0032056C">
        <w:rPr>
          <w:b/>
        </w:rPr>
        <w:t>Bloco de Notas</w:t>
      </w:r>
      <w:r>
        <w:t xml:space="preserve"> possui somente dois botões de ação: um de adição e outro de exclusão. </w:t>
      </w:r>
    </w:p>
    <w:p w14:paraId="18E7D9F4" w14:textId="77777777" w:rsidR="0032056C" w:rsidRPr="0032056C" w:rsidRDefault="0032056C" w:rsidP="00437819">
      <w:pPr>
        <w:spacing w:line="360" w:lineRule="auto"/>
      </w:pPr>
    </w:p>
    <w:p w14:paraId="026828E3" w14:textId="58356F60" w:rsidR="0032056C" w:rsidRDefault="0032056C" w:rsidP="00437819">
      <w:pPr>
        <w:spacing w:line="360" w:lineRule="auto"/>
      </w:pPr>
      <w:r w:rsidRPr="00437819">
        <w:rPr>
          <w:b/>
        </w:rPr>
        <w:t>- Botão de Adição:</w:t>
      </w:r>
      <w:r>
        <w:t xml:space="preserve"> Ao clique desse botão o usuário é levado ao segundo </w:t>
      </w:r>
      <w:r w:rsidRPr="0032056C">
        <w:rPr>
          <w:i/>
        </w:rPr>
        <w:t>tab</w:t>
      </w:r>
      <w:r>
        <w:t xml:space="preserve">, onde ele pode colocar um título em sua anotação e o que deseja anotar. </w:t>
      </w:r>
    </w:p>
    <w:p w14:paraId="28252DCD" w14:textId="77777777" w:rsidR="0032056C" w:rsidRDefault="0032056C" w:rsidP="00437819">
      <w:pPr>
        <w:spacing w:line="360" w:lineRule="auto"/>
      </w:pPr>
      <w:r>
        <w:tab/>
      </w:r>
    </w:p>
    <w:p w14:paraId="21786006" w14:textId="082C2B01" w:rsidR="0032056C" w:rsidRPr="00152032" w:rsidRDefault="0032056C" w:rsidP="00152032">
      <w:pPr>
        <w:spacing w:line="360" w:lineRule="auto"/>
      </w:pPr>
      <w:r w:rsidRPr="00437819">
        <w:rPr>
          <w:b/>
        </w:rPr>
        <w:lastRenderedPageBreak/>
        <w:t>- Botão de Exclusão:</w:t>
      </w:r>
      <w:r>
        <w:t xml:space="preserve"> Ao clique desse botão a faixa vermelha desce e o usuário pode clicar em alguma nota no </w:t>
      </w:r>
      <w:r w:rsidRPr="0032056C">
        <w:rPr>
          <w:i/>
        </w:rPr>
        <w:t>listview</w:t>
      </w:r>
      <w:r>
        <w:t xml:space="preserve"> para excluí-la. </w:t>
      </w:r>
    </w:p>
    <w:p w14:paraId="082743B7" w14:textId="77777777" w:rsidR="00353477" w:rsidRDefault="00353477" w:rsidP="005A0A04">
      <w:pPr>
        <w:spacing w:line="360" w:lineRule="auto"/>
      </w:pPr>
    </w:p>
    <w:p w14:paraId="350C8399" w14:textId="77777777" w:rsidR="00437819" w:rsidRPr="00353477" w:rsidRDefault="00437819" w:rsidP="005A0A04">
      <w:pPr>
        <w:spacing w:line="360" w:lineRule="auto"/>
      </w:pPr>
    </w:p>
    <w:p w14:paraId="00C52B00" w14:textId="4CD8D266" w:rsidR="00E21A11" w:rsidRPr="00E21A11" w:rsidRDefault="0032056C" w:rsidP="005A0A04">
      <w:pPr>
        <w:pStyle w:val="Ttulo5"/>
        <w:spacing w:line="360" w:lineRule="auto"/>
        <w:ind w:left="1858"/>
      </w:pPr>
      <w:r>
        <w:t>Display de Notas</w:t>
      </w:r>
    </w:p>
    <w:p w14:paraId="621D2DBC" w14:textId="5102C148" w:rsidR="00252971" w:rsidRDefault="0032056C" w:rsidP="00FA4AB8">
      <w:pPr>
        <w:spacing w:line="360" w:lineRule="auto"/>
        <w:ind w:firstLine="569"/>
      </w:pPr>
      <w:r w:rsidRPr="0032056C">
        <w:t>O display de notas</w:t>
      </w:r>
      <w:r>
        <w:t xml:space="preserve"> é o </w:t>
      </w:r>
      <w:r w:rsidRPr="0032056C">
        <w:rPr>
          <w:i/>
        </w:rPr>
        <w:t>listview</w:t>
      </w:r>
      <w:r>
        <w:t xml:space="preserve">, nele aparecerão as notas que o usuário cadastrará. Ao clicar sobre um item o usuário será levado para o segundo tab, onde ele poderá editar a anotação. </w:t>
      </w:r>
      <w:r w:rsidR="00305F16" w:rsidRPr="0032056C">
        <w:br w:type="page"/>
      </w:r>
    </w:p>
    <w:p w14:paraId="21129CFC" w14:textId="1166094D" w:rsidR="00252971" w:rsidRDefault="00E21A11" w:rsidP="006B7C4A">
      <w:pPr>
        <w:pStyle w:val="Ttulo4"/>
        <w:spacing w:line="360" w:lineRule="auto"/>
        <w:ind w:left="1145"/>
        <w:jc w:val="left"/>
      </w:pPr>
      <w:r>
        <w:lastRenderedPageBreak/>
        <w:t xml:space="preserve">Segundo Tab Item: Anotação </w:t>
      </w:r>
    </w:p>
    <w:p w14:paraId="380F5AF3" w14:textId="77777777" w:rsidR="00E21A11" w:rsidRDefault="00E21A11" w:rsidP="005A0A04">
      <w:pPr>
        <w:spacing w:line="360" w:lineRule="auto"/>
        <w:rPr>
          <w:noProof/>
        </w:rPr>
      </w:pPr>
    </w:p>
    <w:p w14:paraId="5EBF4203" w14:textId="7F9E73D8" w:rsidR="00E21A11" w:rsidRDefault="00E21A11" w:rsidP="005A0A04">
      <w:pPr>
        <w:spacing w:line="360" w:lineRule="auto"/>
        <w:rPr>
          <w:noProof/>
        </w:rPr>
      </w:pPr>
    </w:p>
    <w:p w14:paraId="4B48FF85" w14:textId="77777777" w:rsidR="006863AB" w:rsidRDefault="006570AB" w:rsidP="006863AB">
      <w:pPr>
        <w:keepNext/>
        <w:ind w:left="-567"/>
        <w:jc w:val="center"/>
      </w:pPr>
      <w:r w:rsidRPr="00305F16">
        <w:rPr>
          <w:noProof/>
        </w:rPr>
        <mc:AlternateContent>
          <mc:Choice Requires="wps">
            <w:drawing>
              <wp:anchor distT="0" distB="0" distL="114300" distR="114300" simplePos="0" relativeHeight="251769856" behindDoc="0" locked="0" layoutInCell="1" allowOverlap="1" wp14:anchorId="2E9B6462" wp14:editId="1AB7870C">
                <wp:simplePos x="0" y="0"/>
                <wp:positionH relativeFrom="column">
                  <wp:posOffset>4085590</wp:posOffset>
                </wp:positionH>
                <wp:positionV relativeFrom="paragraph">
                  <wp:posOffset>635</wp:posOffset>
                </wp:positionV>
                <wp:extent cx="1126490" cy="407670"/>
                <wp:effectExtent l="0" t="0" r="0" b="0"/>
                <wp:wrapNone/>
                <wp:docPr id="128" name="Caixa de texto 128"/>
                <wp:cNvGraphicFramePr/>
                <a:graphic xmlns:a="http://schemas.openxmlformats.org/drawingml/2006/main">
                  <a:graphicData uri="http://schemas.microsoft.com/office/word/2010/wordprocessingShape">
                    <wps:wsp>
                      <wps:cNvSpPr txBox="1"/>
                      <wps:spPr>
                        <a:xfrm>
                          <a:off x="0" y="0"/>
                          <a:ext cx="112649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BE1EF4" w14:textId="28889671" w:rsidR="003A09AA" w:rsidRDefault="003A09AA" w:rsidP="00E21A11">
                            <w:pPr>
                              <w:rPr>
                                <w:rFonts w:cs="Arial"/>
                                <w:sz w:val="20"/>
                              </w:rPr>
                            </w:pPr>
                            <w:r>
                              <w:rPr>
                                <w:rFonts w:cs="Arial"/>
                                <w:sz w:val="20"/>
                              </w:rPr>
                              <w:t>Botão de Salvar</w:t>
                            </w:r>
                          </w:p>
                          <w:p w14:paraId="7BB64FE0" w14:textId="77777777" w:rsidR="003A09AA" w:rsidRPr="0062398D" w:rsidRDefault="003A09AA" w:rsidP="00E21A11">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6462" id="Caixa de texto 128" o:spid="_x0000_s1054" type="#_x0000_t202" style="position:absolute;left:0;text-align:left;margin-left:321.7pt;margin-top:.05pt;width:88.7pt;height:3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" filled="f" stroked="f" strokeweight=".5pt">
                <v:textbox>
                  <w:txbxContent>
                    <w:p w14:paraId="3FBE1EF4" w14:textId="28889671" w:rsidR="003A09AA" w:rsidRDefault="003A09AA" w:rsidP="00E21A11">
                      <w:pPr>
                        <w:rPr>
                          <w:rFonts w:cs="Arial"/>
                          <w:sz w:val="20"/>
                        </w:rPr>
                      </w:pPr>
                      <w:r>
                        <w:rPr>
                          <w:rFonts w:cs="Arial"/>
                          <w:sz w:val="20"/>
                        </w:rPr>
                        <w:t>Botão de Salvar</w:t>
                      </w:r>
                    </w:p>
                    <w:p w14:paraId="7BB64FE0" w14:textId="77777777" w:rsidR="003A09AA" w:rsidRPr="0062398D" w:rsidRDefault="003A09AA" w:rsidP="00E21A11">
                      <w:pPr>
                        <w:jc w:val="center"/>
                        <w:rPr>
                          <w:rFonts w:cs="Arial"/>
                          <w:sz w:val="20"/>
                        </w:rPr>
                      </w:pPr>
                    </w:p>
                  </w:txbxContent>
                </v:textbox>
              </v:shape>
            </w:pict>
          </mc:Fallback>
        </mc:AlternateContent>
      </w:r>
      <w:r w:rsidRPr="00305F16">
        <w:rPr>
          <w:noProof/>
        </w:rPr>
        <mc:AlternateContent>
          <mc:Choice Requires="wps">
            <w:drawing>
              <wp:anchor distT="0" distB="0" distL="114300" distR="114300" simplePos="0" relativeHeight="251767808" behindDoc="0" locked="0" layoutInCell="1" allowOverlap="1" wp14:anchorId="06AA3304" wp14:editId="756E1412">
                <wp:simplePos x="0" y="0"/>
                <wp:positionH relativeFrom="column">
                  <wp:posOffset>3701415</wp:posOffset>
                </wp:positionH>
                <wp:positionV relativeFrom="paragraph">
                  <wp:posOffset>200025</wp:posOffset>
                </wp:positionV>
                <wp:extent cx="1457325" cy="0"/>
                <wp:effectExtent l="0" t="0" r="9525" b="19050"/>
                <wp:wrapNone/>
                <wp:docPr id="127" name="Conector reto 127"/>
                <wp:cNvGraphicFramePr/>
                <a:graphic xmlns:a="http://schemas.openxmlformats.org/drawingml/2006/main">
                  <a:graphicData uri="http://schemas.microsoft.com/office/word/2010/wordprocessingShape">
                    <wps:wsp>
                      <wps:cNvCnPr/>
                      <wps:spPr>
                        <a:xfrm>
                          <a:off x="0" y="0"/>
                          <a:ext cx="1457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F03910" id="Conector reto 127"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15.75pt" to="406.2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" strokecolor="black [3040]" strokeweight="1.5pt"/>
            </w:pict>
          </mc:Fallback>
        </mc:AlternateContent>
      </w:r>
      <w:r w:rsidR="00E21A11" w:rsidRPr="00305F16">
        <w:rPr>
          <w:noProof/>
        </w:rPr>
        <mc:AlternateContent>
          <mc:Choice Requires="wps">
            <w:drawing>
              <wp:anchor distT="0" distB="0" distL="114300" distR="114300" simplePos="0" relativeHeight="251771904" behindDoc="0" locked="0" layoutInCell="1" allowOverlap="1" wp14:anchorId="32028680" wp14:editId="048E493D">
                <wp:simplePos x="0" y="0"/>
                <wp:positionH relativeFrom="column">
                  <wp:posOffset>758190</wp:posOffset>
                </wp:positionH>
                <wp:positionV relativeFrom="paragraph">
                  <wp:posOffset>952500</wp:posOffset>
                </wp:positionV>
                <wp:extent cx="1209675" cy="0"/>
                <wp:effectExtent l="0" t="0" r="9525" b="19050"/>
                <wp:wrapNone/>
                <wp:docPr id="130" name="Conector reto 130"/>
                <wp:cNvGraphicFramePr/>
                <a:graphic xmlns:a="http://schemas.openxmlformats.org/drawingml/2006/main">
                  <a:graphicData uri="http://schemas.microsoft.com/office/word/2010/wordprocessingShape">
                    <wps:wsp>
                      <wps:cNvCnPr/>
                      <wps:spPr>
                        <a:xfrm>
                          <a:off x="0" y="0"/>
                          <a:ext cx="12096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39776" id="Conector reto 130"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7pt,75pt" to="154.9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" strokecolor="black [3040]" strokeweight="1.5pt"/>
            </w:pict>
          </mc:Fallback>
        </mc:AlternateContent>
      </w:r>
      <w:r w:rsidR="00E21A11" w:rsidRPr="00305F16">
        <w:rPr>
          <w:noProof/>
        </w:rPr>
        <mc:AlternateContent>
          <mc:Choice Requires="wps">
            <w:drawing>
              <wp:anchor distT="0" distB="0" distL="114300" distR="114300" simplePos="0" relativeHeight="251773952" behindDoc="0" locked="0" layoutInCell="1" allowOverlap="1" wp14:anchorId="702ABDDE" wp14:editId="2B61304B">
                <wp:simplePos x="0" y="0"/>
                <wp:positionH relativeFrom="column">
                  <wp:posOffset>754380</wp:posOffset>
                </wp:positionH>
                <wp:positionV relativeFrom="paragraph">
                  <wp:posOffset>726440</wp:posOffset>
                </wp:positionV>
                <wp:extent cx="1126490" cy="407670"/>
                <wp:effectExtent l="0" t="0" r="0" b="0"/>
                <wp:wrapNone/>
                <wp:docPr id="131" name="Caixa de texto 131"/>
                <wp:cNvGraphicFramePr/>
                <a:graphic xmlns:a="http://schemas.openxmlformats.org/drawingml/2006/main">
                  <a:graphicData uri="http://schemas.microsoft.com/office/word/2010/wordprocessingShape">
                    <wps:wsp>
                      <wps:cNvSpPr txBox="1"/>
                      <wps:spPr>
                        <a:xfrm>
                          <a:off x="0" y="0"/>
                          <a:ext cx="112649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214EE9" w14:textId="23429BE7" w:rsidR="003A09AA" w:rsidRDefault="003A09AA" w:rsidP="00E21A11">
                            <w:pPr>
                              <w:rPr>
                                <w:rFonts w:cs="Arial"/>
                                <w:sz w:val="20"/>
                              </w:rPr>
                            </w:pPr>
                            <w:r>
                              <w:rPr>
                                <w:rFonts w:cs="Arial"/>
                                <w:sz w:val="20"/>
                              </w:rPr>
                              <w:t>Anotação</w:t>
                            </w:r>
                          </w:p>
                          <w:p w14:paraId="43DD0FC5" w14:textId="77777777" w:rsidR="003A09AA" w:rsidRPr="0062398D" w:rsidRDefault="003A09AA" w:rsidP="00E21A11">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BDDE" id="Caixa de texto 131" o:spid="_x0000_s1055" type="#_x0000_t202" style="position:absolute;left:0;text-align:left;margin-left:59.4pt;margin-top:57.2pt;width:88.7pt;height:3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" filled="f" stroked="f" strokeweight=".5pt">
                <v:textbox>
                  <w:txbxContent>
                    <w:p w14:paraId="27214EE9" w14:textId="23429BE7" w:rsidR="003A09AA" w:rsidRDefault="003A09AA" w:rsidP="00E21A11">
                      <w:pPr>
                        <w:rPr>
                          <w:rFonts w:cs="Arial"/>
                          <w:sz w:val="20"/>
                        </w:rPr>
                      </w:pPr>
                      <w:r>
                        <w:rPr>
                          <w:rFonts w:cs="Arial"/>
                          <w:sz w:val="20"/>
                        </w:rPr>
                        <w:t>Anotação</w:t>
                      </w:r>
                    </w:p>
                    <w:p w14:paraId="43DD0FC5" w14:textId="77777777" w:rsidR="003A09AA" w:rsidRPr="0062398D" w:rsidRDefault="003A09AA" w:rsidP="00E21A11">
                      <w:pPr>
                        <w:jc w:val="center"/>
                        <w:rPr>
                          <w:rFonts w:cs="Arial"/>
                          <w:sz w:val="20"/>
                        </w:rPr>
                      </w:pPr>
                    </w:p>
                  </w:txbxContent>
                </v:textbox>
              </v:shape>
            </w:pict>
          </mc:Fallback>
        </mc:AlternateContent>
      </w:r>
      <w:r w:rsidR="00E21A11">
        <w:rPr>
          <w:noProof/>
        </w:rPr>
        <w:drawing>
          <wp:inline distT="0" distB="0" distL="0" distR="0" wp14:anchorId="1453970C" wp14:editId="339BBD88">
            <wp:extent cx="2035219" cy="3456000"/>
            <wp:effectExtent l="0" t="0" r="317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8725" t="18520" r="38686" b="20109"/>
                    <a:stretch/>
                  </pic:blipFill>
                  <pic:spPr bwMode="auto">
                    <a:xfrm>
                      <a:off x="0" y="0"/>
                      <a:ext cx="2035219" cy="3456000"/>
                    </a:xfrm>
                    <a:prstGeom prst="rect">
                      <a:avLst/>
                    </a:prstGeom>
                    <a:ln>
                      <a:noFill/>
                    </a:ln>
                    <a:extLst>
                      <a:ext uri="{53640926-AAD7-44D8-BBD7-CCE9431645EC}">
                        <a14:shadowObscured xmlns:a14="http://schemas.microsoft.com/office/drawing/2010/main"/>
                      </a:ext>
                    </a:extLst>
                  </pic:spPr>
                </pic:pic>
              </a:graphicData>
            </a:graphic>
          </wp:inline>
        </w:drawing>
      </w:r>
    </w:p>
    <w:p w14:paraId="619C609B" w14:textId="5329288C" w:rsidR="00E21A11" w:rsidRDefault="006863AB" w:rsidP="00680DFE">
      <w:pPr>
        <w:pStyle w:val="Legenda"/>
      </w:pPr>
      <w:bookmarkStart w:id="84" w:name="_Toc466997524"/>
      <w:r>
        <w:t xml:space="preserve">Figura </w:t>
      </w:r>
      <w:r w:rsidR="00AA76F5">
        <w:t>52</w:t>
      </w:r>
      <w:r>
        <w:t xml:space="preserve"> – Segundo Tab Item: Anotação</w:t>
      </w:r>
      <w:bookmarkEnd w:id="84"/>
    </w:p>
    <w:p w14:paraId="47330408" w14:textId="77777777" w:rsidR="00E21A11" w:rsidRDefault="00E21A11" w:rsidP="005A0A04">
      <w:pPr>
        <w:spacing w:line="360" w:lineRule="auto"/>
        <w:jc w:val="center"/>
      </w:pPr>
    </w:p>
    <w:p w14:paraId="3C2157AE" w14:textId="77777777" w:rsidR="00437819" w:rsidRPr="00E21A11" w:rsidRDefault="00437819" w:rsidP="005A0A04">
      <w:pPr>
        <w:spacing w:line="360" w:lineRule="auto"/>
        <w:jc w:val="center"/>
      </w:pPr>
    </w:p>
    <w:p w14:paraId="661B45F2" w14:textId="4ABBB4BC" w:rsidR="00E21A11" w:rsidRDefault="00E21A11" w:rsidP="00152032">
      <w:pPr>
        <w:pStyle w:val="Ttulo5"/>
        <w:spacing w:line="360" w:lineRule="auto"/>
        <w:ind w:left="1858"/>
        <w:rPr>
          <w:noProof/>
        </w:rPr>
      </w:pPr>
      <w:r>
        <w:rPr>
          <w:noProof/>
        </w:rPr>
        <w:t>Botão de Salvar</w:t>
      </w:r>
    </w:p>
    <w:p w14:paraId="3F574C5A" w14:textId="20588871" w:rsidR="00E21A11" w:rsidRDefault="00E21A11" w:rsidP="007D6229">
      <w:pPr>
        <w:spacing w:line="360" w:lineRule="auto"/>
        <w:ind w:firstLine="708"/>
      </w:pPr>
      <w:r>
        <w:t xml:space="preserve">O botão de salvar só fica disponível para clique quando o usuário digitar alguma coisa no </w:t>
      </w:r>
      <w:r w:rsidRPr="00E21A11">
        <w:rPr>
          <w:i/>
        </w:rPr>
        <w:t>memo</w:t>
      </w:r>
      <w:r>
        <w:t xml:space="preserve">, caso contrário o usuário só pode clicar no botão de voltar e, automaticamente, cancelará a nota. Caso o usuário tenha escrito algo no memo o botão se tornará disponível e o usuário poderá salvar a anotação clicando nele, logo após ele será direcionado para o primeiro </w:t>
      </w:r>
      <w:r w:rsidRPr="00E21A11">
        <w:rPr>
          <w:i/>
        </w:rPr>
        <w:t>listview</w:t>
      </w:r>
      <w:r w:rsidRPr="00E21A11">
        <w:t>.</w:t>
      </w:r>
    </w:p>
    <w:p w14:paraId="3F33B56B" w14:textId="77777777" w:rsidR="00231C8F" w:rsidRDefault="00231C8F" w:rsidP="005A0A04">
      <w:pPr>
        <w:spacing w:line="360" w:lineRule="auto"/>
        <w:ind w:firstLine="708"/>
      </w:pPr>
    </w:p>
    <w:p w14:paraId="662D728B" w14:textId="77777777" w:rsidR="00437819" w:rsidRDefault="00437819" w:rsidP="005A0A04">
      <w:pPr>
        <w:spacing w:line="360" w:lineRule="auto"/>
        <w:ind w:firstLine="708"/>
      </w:pPr>
    </w:p>
    <w:p w14:paraId="3DC390E7" w14:textId="580DA237" w:rsidR="00231C8F" w:rsidRPr="00E21A11" w:rsidRDefault="00231C8F" w:rsidP="005A0A04">
      <w:pPr>
        <w:pStyle w:val="Ttulo5"/>
        <w:spacing w:line="360" w:lineRule="auto"/>
        <w:ind w:left="1858"/>
      </w:pPr>
      <w:r>
        <w:t>Anotação</w:t>
      </w:r>
    </w:p>
    <w:p w14:paraId="7673802F" w14:textId="1680C338" w:rsidR="00231C8F" w:rsidRDefault="00231C8F" w:rsidP="007D6229">
      <w:pPr>
        <w:spacing w:line="360" w:lineRule="auto"/>
        <w:ind w:firstLine="708"/>
        <w:rPr>
          <w:noProof/>
        </w:rPr>
      </w:pPr>
      <w:r>
        <w:rPr>
          <w:noProof/>
        </w:rPr>
        <w:t xml:space="preserve">Quando o usuário clicar no botão de adição ele será levado ao segundo tab item, dessa vez o usuário poderá definir um título para a anotação, além da anotação em si. </w:t>
      </w:r>
      <w:r>
        <w:rPr>
          <w:noProof/>
        </w:rPr>
        <w:lastRenderedPageBreak/>
        <w:t xml:space="preserve">Entranto, depois de salva o usuário só poderá modificar o texto da anotação e não seu título. </w:t>
      </w:r>
    </w:p>
    <w:p w14:paraId="4B529FD5" w14:textId="77777777" w:rsidR="00231C8F" w:rsidRDefault="00231C8F" w:rsidP="005A0A04">
      <w:pPr>
        <w:spacing w:line="360" w:lineRule="auto"/>
        <w:rPr>
          <w:noProof/>
        </w:rPr>
      </w:pPr>
    </w:p>
    <w:p w14:paraId="0892461F" w14:textId="77777777" w:rsidR="006863AB" w:rsidRDefault="00231C8F" w:rsidP="006863AB">
      <w:pPr>
        <w:keepNext/>
        <w:spacing w:line="360" w:lineRule="auto"/>
        <w:ind w:left="-283"/>
        <w:jc w:val="center"/>
      </w:pPr>
      <w:r>
        <w:rPr>
          <w:noProof/>
        </w:rPr>
        <w:drawing>
          <wp:inline distT="0" distB="0" distL="0" distR="0" wp14:anchorId="20443E22" wp14:editId="55FE172B">
            <wp:extent cx="1951446" cy="864000"/>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8895" t="18750" r="38856" b="65489"/>
                    <a:stretch/>
                  </pic:blipFill>
                  <pic:spPr bwMode="auto">
                    <a:xfrm>
                      <a:off x="0" y="0"/>
                      <a:ext cx="1951446" cy="864000"/>
                    </a:xfrm>
                    <a:prstGeom prst="rect">
                      <a:avLst/>
                    </a:prstGeom>
                    <a:ln>
                      <a:noFill/>
                    </a:ln>
                    <a:extLst>
                      <a:ext uri="{53640926-AAD7-44D8-BBD7-CCE9431645EC}">
                        <a14:shadowObscured xmlns:a14="http://schemas.microsoft.com/office/drawing/2010/main"/>
                      </a:ext>
                    </a:extLst>
                  </pic:spPr>
                </pic:pic>
              </a:graphicData>
            </a:graphic>
          </wp:inline>
        </w:drawing>
      </w:r>
    </w:p>
    <w:p w14:paraId="111CCC4F" w14:textId="039C5B5D" w:rsidR="00231C8F" w:rsidRDefault="006863AB" w:rsidP="00680DFE">
      <w:pPr>
        <w:pStyle w:val="Legenda"/>
        <w:rPr>
          <w:noProof/>
        </w:rPr>
      </w:pPr>
      <w:r>
        <w:t xml:space="preserve">          </w:t>
      </w:r>
      <w:bookmarkStart w:id="85" w:name="_Toc466997525"/>
      <w:r>
        <w:t xml:space="preserve">Figura </w:t>
      </w:r>
      <w:r w:rsidR="00AA76F5">
        <w:t>53</w:t>
      </w:r>
      <w:r>
        <w:t xml:space="preserve"> – Exemplo de Anotação</w:t>
      </w:r>
      <w:bookmarkEnd w:id="85"/>
    </w:p>
    <w:p w14:paraId="3A135307" w14:textId="10026B96" w:rsidR="00305F16" w:rsidRDefault="00305F16" w:rsidP="005A0A04">
      <w:pPr>
        <w:spacing w:line="360" w:lineRule="auto"/>
        <w:jc w:val="left"/>
        <w:rPr>
          <w:b/>
          <w:iCs/>
          <w:caps/>
          <w:szCs w:val="20"/>
        </w:rPr>
      </w:pPr>
    </w:p>
    <w:p w14:paraId="0130EC4F" w14:textId="226E0C4B" w:rsidR="00962762" w:rsidRDefault="00231C8F" w:rsidP="006B7C4A">
      <w:pPr>
        <w:pStyle w:val="Ttulo3"/>
        <w:spacing w:line="360" w:lineRule="auto"/>
        <w:ind w:left="1003"/>
        <w:jc w:val="left"/>
      </w:pPr>
      <w:bookmarkStart w:id="86" w:name="_Toc467333158"/>
      <w:r>
        <w:t>Formulário de Configurações</w:t>
      </w:r>
      <w:bookmarkEnd w:id="86"/>
    </w:p>
    <w:p w14:paraId="01973F8F" w14:textId="53400A95" w:rsidR="00231C8F" w:rsidRDefault="00231C8F" w:rsidP="006B7C4A">
      <w:pPr>
        <w:pStyle w:val="Ttulo4"/>
        <w:spacing w:line="360" w:lineRule="auto"/>
        <w:ind w:left="1712"/>
        <w:jc w:val="left"/>
      </w:pPr>
      <w:r>
        <w:t>Primeiro Tab Item: Opções</w:t>
      </w:r>
    </w:p>
    <w:p w14:paraId="3A53E2A5" w14:textId="77777777" w:rsidR="00231C8F" w:rsidRDefault="00231C8F" w:rsidP="005A0A04">
      <w:pPr>
        <w:spacing w:line="360" w:lineRule="auto"/>
        <w:ind w:left="142"/>
        <w:rPr>
          <w:noProof/>
        </w:rPr>
      </w:pPr>
    </w:p>
    <w:p w14:paraId="38E94FCC" w14:textId="77777777" w:rsidR="006863AB" w:rsidRDefault="00F721F5" w:rsidP="006863AB">
      <w:pPr>
        <w:keepNext/>
        <w:ind w:left="-567"/>
        <w:jc w:val="center"/>
      </w:pPr>
      <w:r w:rsidRPr="00305F16">
        <w:rPr>
          <w:noProof/>
        </w:rPr>
        <mc:AlternateContent>
          <mc:Choice Requires="wps">
            <w:drawing>
              <wp:anchor distT="0" distB="0" distL="114300" distR="114300" simplePos="0" relativeHeight="251790336" behindDoc="0" locked="0" layoutInCell="1" allowOverlap="1" wp14:anchorId="514BE78F" wp14:editId="7461A3DB">
                <wp:simplePos x="0" y="0"/>
                <wp:positionH relativeFrom="column">
                  <wp:posOffset>1062990</wp:posOffset>
                </wp:positionH>
                <wp:positionV relativeFrom="paragraph">
                  <wp:posOffset>2091690</wp:posOffset>
                </wp:positionV>
                <wp:extent cx="1495425" cy="0"/>
                <wp:effectExtent l="0" t="0" r="9525" b="19050"/>
                <wp:wrapNone/>
                <wp:docPr id="144" name="Conector reto 144"/>
                <wp:cNvGraphicFramePr/>
                <a:graphic xmlns:a="http://schemas.openxmlformats.org/drawingml/2006/main">
                  <a:graphicData uri="http://schemas.microsoft.com/office/word/2010/wordprocessingShape">
                    <wps:wsp>
                      <wps:cNvCnPr/>
                      <wps:spPr>
                        <a:xfrm>
                          <a:off x="0" y="0"/>
                          <a:ext cx="14954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278B7" id="Conector reto 144"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7pt,164.7pt" to="201.4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" strokecolor="black [3040]" strokeweight="1.5pt"/>
            </w:pict>
          </mc:Fallback>
        </mc:AlternateContent>
      </w:r>
      <w:r w:rsidRPr="00305F16">
        <w:rPr>
          <w:noProof/>
        </w:rPr>
        <mc:AlternateContent>
          <mc:Choice Requires="wps">
            <w:drawing>
              <wp:anchor distT="0" distB="0" distL="114300" distR="114300" simplePos="0" relativeHeight="251788288" behindDoc="0" locked="0" layoutInCell="1" allowOverlap="1" wp14:anchorId="3FDC56CE" wp14:editId="3F35E5F0">
                <wp:simplePos x="0" y="0"/>
                <wp:positionH relativeFrom="column">
                  <wp:posOffset>1005840</wp:posOffset>
                </wp:positionH>
                <wp:positionV relativeFrom="paragraph">
                  <wp:posOffset>1889760</wp:posOffset>
                </wp:positionV>
                <wp:extent cx="638175" cy="407670"/>
                <wp:effectExtent l="0" t="0" r="0" b="0"/>
                <wp:wrapNone/>
                <wp:docPr id="143" name="Caixa de texto 143"/>
                <wp:cNvGraphicFramePr/>
                <a:graphic xmlns:a="http://schemas.openxmlformats.org/drawingml/2006/main">
                  <a:graphicData uri="http://schemas.microsoft.com/office/word/2010/wordprocessingShape">
                    <wps:wsp>
                      <wps:cNvSpPr txBox="1"/>
                      <wps:spPr>
                        <a:xfrm>
                          <a:off x="0" y="0"/>
                          <a:ext cx="638175"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2B9BA" w14:textId="1845FEFF" w:rsidR="003A09AA" w:rsidRDefault="003A09AA" w:rsidP="00F721F5">
                            <w:pPr>
                              <w:rPr>
                                <w:rFonts w:cs="Arial"/>
                                <w:sz w:val="20"/>
                              </w:rPr>
                            </w:pPr>
                            <w:r>
                              <w:rPr>
                                <w:rFonts w:cs="Arial"/>
                                <w:sz w:val="20"/>
                              </w:rPr>
                              <w:t>Sobre</w:t>
                            </w:r>
                          </w:p>
                          <w:p w14:paraId="5C3BFDEB" w14:textId="77777777" w:rsidR="003A09AA" w:rsidRDefault="003A09AA" w:rsidP="00F721F5">
                            <w:pPr>
                              <w:rPr>
                                <w:rFonts w:cs="Arial"/>
                                <w:sz w:val="20"/>
                              </w:rPr>
                            </w:pPr>
                          </w:p>
                          <w:p w14:paraId="0489090D" w14:textId="77777777" w:rsidR="003A09AA" w:rsidRPr="0062398D" w:rsidRDefault="003A09AA" w:rsidP="00F721F5">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C56CE" id="Caixa de texto 143" o:spid="_x0000_s1056" type="#_x0000_t202" style="position:absolute;left:0;text-align:left;margin-left:79.2pt;margin-top:148.8pt;width:50.25pt;height:3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" filled="f" stroked="f" strokeweight=".5pt">
                <v:textbox>
                  <w:txbxContent>
                    <w:p w14:paraId="7122B9BA" w14:textId="1845FEFF" w:rsidR="003A09AA" w:rsidRDefault="003A09AA" w:rsidP="00F721F5">
                      <w:pPr>
                        <w:rPr>
                          <w:rFonts w:cs="Arial"/>
                          <w:sz w:val="20"/>
                        </w:rPr>
                      </w:pPr>
                      <w:r>
                        <w:rPr>
                          <w:rFonts w:cs="Arial"/>
                          <w:sz w:val="20"/>
                        </w:rPr>
                        <w:t>Sobre</w:t>
                      </w:r>
                    </w:p>
                    <w:p w14:paraId="5C3BFDEB" w14:textId="77777777" w:rsidR="003A09AA" w:rsidRDefault="003A09AA" w:rsidP="00F721F5">
                      <w:pPr>
                        <w:rPr>
                          <w:rFonts w:cs="Arial"/>
                          <w:sz w:val="20"/>
                        </w:rPr>
                      </w:pPr>
                    </w:p>
                    <w:p w14:paraId="0489090D" w14:textId="77777777" w:rsidR="003A09AA" w:rsidRPr="0062398D" w:rsidRDefault="003A09AA" w:rsidP="00F721F5">
                      <w:pPr>
                        <w:jc w:val="center"/>
                        <w:rPr>
                          <w:rFonts w:cs="Arial"/>
                          <w:sz w:val="20"/>
                        </w:rPr>
                      </w:pPr>
                    </w:p>
                  </w:txbxContent>
                </v:textbox>
              </v:shape>
            </w:pict>
          </mc:Fallback>
        </mc:AlternateContent>
      </w:r>
      <w:r w:rsidRPr="00305F16">
        <w:rPr>
          <w:noProof/>
        </w:rPr>
        <mc:AlternateContent>
          <mc:Choice Requires="wps">
            <w:drawing>
              <wp:anchor distT="0" distB="0" distL="114300" distR="114300" simplePos="0" relativeHeight="251776000" behindDoc="0" locked="0" layoutInCell="1" allowOverlap="1" wp14:anchorId="41459680" wp14:editId="6E80E266">
                <wp:simplePos x="0" y="0"/>
                <wp:positionH relativeFrom="column">
                  <wp:posOffset>3549015</wp:posOffset>
                </wp:positionH>
                <wp:positionV relativeFrom="paragraph">
                  <wp:posOffset>1653540</wp:posOffset>
                </wp:positionV>
                <wp:extent cx="1752600" cy="0"/>
                <wp:effectExtent l="0" t="0" r="19050" b="19050"/>
                <wp:wrapNone/>
                <wp:docPr id="135" name="Conector reto 135"/>
                <wp:cNvGraphicFramePr/>
                <a:graphic xmlns:a="http://schemas.openxmlformats.org/drawingml/2006/main">
                  <a:graphicData uri="http://schemas.microsoft.com/office/word/2010/wordprocessingShape">
                    <wps:wsp>
                      <wps:cNvCnPr/>
                      <wps:spPr>
                        <a:xfrm>
                          <a:off x="0" y="0"/>
                          <a:ext cx="1752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A1CA3" id="Conector reto 135"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9.45pt,130.2pt" to="417.45pt,1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" strokecolor="black [3040]" strokeweight="1.5pt"/>
            </w:pict>
          </mc:Fallback>
        </mc:AlternateContent>
      </w:r>
      <w:r w:rsidRPr="00305F16">
        <w:rPr>
          <w:noProof/>
        </w:rPr>
        <mc:AlternateContent>
          <mc:Choice Requires="wps">
            <w:drawing>
              <wp:anchor distT="0" distB="0" distL="114300" distR="114300" simplePos="0" relativeHeight="251786240" behindDoc="0" locked="0" layoutInCell="1" allowOverlap="1" wp14:anchorId="3D58185B" wp14:editId="45D3F842">
                <wp:simplePos x="0" y="0"/>
                <wp:positionH relativeFrom="column">
                  <wp:posOffset>4072255</wp:posOffset>
                </wp:positionH>
                <wp:positionV relativeFrom="paragraph">
                  <wp:posOffset>1415415</wp:posOffset>
                </wp:positionV>
                <wp:extent cx="1381125" cy="407670"/>
                <wp:effectExtent l="0" t="0" r="0" b="0"/>
                <wp:wrapNone/>
                <wp:docPr id="141" name="Caixa de texto 141"/>
                <wp:cNvGraphicFramePr/>
                <a:graphic xmlns:a="http://schemas.openxmlformats.org/drawingml/2006/main">
                  <a:graphicData uri="http://schemas.microsoft.com/office/word/2010/wordprocessingShape">
                    <wps:wsp>
                      <wps:cNvSpPr txBox="1"/>
                      <wps:spPr>
                        <a:xfrm>
                          <a:off x="0" y="0"/>
                          <a:ext cx="1381125"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DB23F7" w14:textId="46899249" w:rsidR="003A09AA" w:rsidRDefault="003A09AA" w:rsidP="00F721F5">
                            <w:pPr>
                              <w:rPr>
                                <w:rFonts w:cs="Arial"/>
                                <w:sz w:val="20"/>
                              </w:rPr>
                            </w:pPr>
                            <w:r>
                              <w:rPr>
                                <w:rFonts w:cs="Arial"/>
                                <w:sz w:val="20"/>
                              </w:rPr>
                              <w:t>Opções de Agenda</w:t>
                            </w:r>
                          </w:p>
                          <w:p w14:paraId="13FF631F" w14:textId="77777777" w:rsidR="003A09AA" w:rsidRDefault="003A09AA" w:rsidP="00F721F5">
                            <w:pPr>
                              <w:rPr>
                                <w:rFonts w:cs="Arial"/>
                                <w:sz w:val="20"/>
                              </w:rPr>
                            </w:pPr>
                          </w:p>
                          <w:p w14:paraId="478A4C11" w14:textId="77777777" w:rsidR="003A09AA" w:rsidRPr="0062398D" w:rsidRDefault="003A09AA" w:rsidP="00F721F5">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185B" id="Caixa de texto 141" o:spid="_x0000_s1057" type="#_x0000_t202" style="position:absolute;left:0;text-align:left;margin-left:320.65pt;margin-top:111.45pt;width:108.75pt;height:3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" filled="f" stroked="f" strokeweight=".5pt">
                <v:textbox>
                  <w:txbxContent>
                    <w:p w14:paraId="0ADB23F7" w14:textId="46899249" w:rsidR="003A09AA" w:rsidRDefault="003A09AA" w:rsidP="00F721F5">
                      <w:pPr>
                        <w:rPr>
                          <w:rFonts w:cs="Arial"/>
                          <w:sz w:val="20"/>
                        </w:rPr>
                      </w:pPr>
                      <w:r>
                        <w:rPr>
                          <w:rFonts w:cs="Arial"/>
                          <w:sz w:val="20"/>
                        </w:rPr>
                        <w:t>Opções de Agenda</w:t>
                      </w:r>
                    </w:p>
                    <w:p w14:paraId="13FF631F" w14:textId="77777777" w:rsidR="003A09AA" w:rsidRDefault="003A09AA" w:rsidP="00F721F5">
                      <w:pPr>
                        <w:rPr>
                          <w:rFonts w:cs="Arial"/>
                          <w:sz w:val="20"/>
                        </w:rPr>
                      </w:pPr>
                    </w:p>
                    <w:p w14:paraId="478A4C11" w14:textId="77777777" w:rsidR="003A09AA" w:rsidRPr="0062398D" w:rsidRDefault="003A09AA" w:rsidP="00F721F5">
                      <w:pPr>
                        <w:jc w:val="center"/>
                        <w:rPr>
                          <w:rFonts w:cs="Arial"/>
                          <w:sz w:val="20"/>
                        </w:rPr>
                      </w:pPr>
                    </w:p>
                  </w:txbxContent>
                </v:textbox>
              </v:shape>
            </w:pict>
          </mc:Fallback>
        </mc:AlternateContent>
      </w:r>
      <w:r w:rsidR="00231C8F">
        <w:rPr>
          <w:noProof/>
        </w:rPr>
        <w:drawing>
          <wp:inline distT="0" distB="0" distL="0" distR="0" wp14:anchorId="415014B1" wp14:editId="1878FA1E">
            <wp:extent cx="1995439" cy="3456000"/>
            <wp:effectExtent l="0" t="0" r="508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8838" t="18660" r="39195" b="20471"/>
                    <a:stretch/>
                  </pic:blipFill>
                  <pic:spPr bwMode="auto">
                    <a:xfrm>
                      <a:off x="0" y="0"/>
                      <a:ext cx="1995439" cy="3456000"/>
                    </a:xfrm>
                    <a:prstGeom prst="rect">
                      <a:avLst/>
                    </a:prstGeom>
                    <a:ln>
                      <a:noFill/>
                    </a:ln>
                    <a:extLst>
                      <a:ext uri="{53640926-AAD7-44D8-BBD7-CCE9431645EC}">
                        <a14:shadowObscured xmlns:a14="http://schemas.microsoft.com/office/drawing/2010/main"/>
                      </a:ext>
                    </a:extLst>
                  </pic:spPr>
                </pic:pic>
              </a:graphicData>
            </a:graphic>
          </wp:inline>
        </w:drawing>
      </w:r>
    </w:p>
    <w:p w14:paraId="5AE2D729" w14:textId="136F746D" w:rsidR="00231C8F" w:rsidRDefault="006863AB" w:rsidP="00680DFE">
      <w:pPr>
        <w:pStyle w:val="Legenda"/>
      </w:pPr>
      <w:r>
        <w:t xml:space="preserve">     </w:t>
      </w:r>
      <w:bookmarkStart w:id="87" w:name="_Toc466997526"/>
      <w:r>
        <w:t xml:space="preserve">Figura </w:t>
      </w:r>
      <w:r w:rsidR="00AA76F5">
        <w:t>54</w:t>
      </w:r>
      <w:r>
        <w:t xml:space="preserve"> – Primeiro Tab Item: Opções</w:t>
      </w:r>
      <w:bookmarkEnd w:id="87"/>
    </w:p>
    <w:p w14:paraId="5F650B32" w14:textId="77777777" w:rsidR="00231C8F" w:rsidRDefault="00231C8F" w:rsidP="00437819">
      <w:pPr>
        <w:pStyle w:val="Ttulo4"/>
        <w:numPr>
          <w:ilvl w:val="0"/>
          <w:numId w:val="0"/>
        </w:numPr>
        <w:spacing w:line="360" w:lineRule="auto"/>
      </w:pPr>
    </w:p>
    <w:p w14:paraId="6E17F9FF" w14:textId="77777777" w:rsidR="00FA4AB8" w:rsidRPr="00FA4AB8" w:rsidRDefault="00FA4AB8" w:rsidP="00FA4AB8"/>
    <w:p w14:paraId="43114A67" w14:textId="1BE65492" w:rsidR="00F721F5" w:rsidRPr="00F721F5" w:rsidRDefault="00F721F5" w:rsidP="005A0A04">
      <w:pPr>
        <w:pStyle w:val="Ttulo5"/>
        <w:spacing w:line="360" w:lineRule="auto"/>
        <w:ind w:left="1858"/>
      </w:pPr>
      <w:r>
        <w:lastRenderedPageBreak/>
        <w:t>Opções de Agenda</w:t>
      </w:r>
    </w:p>
    <w:p w14:paraId="2F25C2CC" w14:textId="6972132B" w:rsidR="00231C8F" w:rsidRDefault="00F721F5" w:rsidP="007D6229">
      <w:pPr>
        <w:spacing w:line="360" w:lineRule="auto"/>
        <w:ind w:firstLine="708"/>
      </w:pPr>
      <w:r>
        <w:t xml:space="preserve">Ao clicar nesse botão o usuário será levado ao segundo </w:t>
      </w:r>
      <w:r>
        <w:rPr>
          <w:i/>
        </w:rPr>
        <w:t>tab ite</w:t>
      </w:r>
      <w:r w:rsidRPr="00F721F5">
        <w:rPr>
          <w:i/>
        </w:rPr>
        <w:t>m</w:t>
      </w:r>
      <w:r>
        <w:t>, onde ele poderá escolher opções de funções específicas para o formulário em questão.</w:t>
      </w:r>
    </w:p>
    <w:p w14:paraId="58565A19" w14:textId="77777777" w:rsidR="00F721F5" w:rsidRDefault="00F721F5" w:rsidP="005A0A04">
      <w:pPr>
        <w:spacing w:line="360" w:lineRule="auto"/>
        <w:ind w:firstLine="708"/>
      </w:pPr>
    </w:p>
    <w:p w14:paraId="6E47178A" w14:textId="77777777" w:rsidR="00437819" w:rsidRDefault="00437819" w:rsidP="005A0A04">
      <w:pPr>
        <w:spacing w:line="360" w:lineRule="auto"/>
        <w:ind w:firstLine="708"/>
      </w:pPr>
    </w:p>
    <w:p w14:paraId="03CB4621" w14:textId="284E19AF" w:rsidR="00F721F5" w:rsidRDefault="00F721F5" w:rsidP="005A0A04">
      <w:pPr>
        <w:pStyle w:val="Ttulo5"/>
        <w:spacing w:line="360" w:lineRule="auto"/>
        <w:ind w:left="1858"/>
      </w:pPr>
      <w:r>
        <w:t>Sobre</w:t>
      </w:r>
    </w:p>
    <w:p w14:paraId="0E429241" w14:textId="385EF34F" w:rsidR="00231C8F" w:rsidRDefault="00F721F5" w:rsidP="00437819">
      <w:pPr>
        <w:spacing w:line="360" w:lineRule="auto"/>
        <w:ind w:firstLine="708"/>
      </w:pPr>
      <w:r>
        <w:t xml:space="preserve">Ao clicar nesse botão o usuário será levado ao terceiro </w:t>
      </w:r>
      <w:r w:rsidRPr="00F721F5">
        <w:rPr>
          <w:i/>
        </w:rPr>
        <w:t>tab item</w:t>
      </w:r>
      <w:r>
        <w:t xml:space="preserve">, onde nele serão informado os desenvolvedores da aplicação, a versão e a desenvolvedora. </w:t>
      </w:r>
    </w:p>
    <w:p w14:paraId="77F00F44" w14:textId="77777777" w:rsidR="00231C8F" w:rsidRDefault="00231C8F" w:rsidP="005A0A04">
      <w:pPr>
        <w:spacing w:line="360" w:lineRule="auto"/>
      </w:pPr>
    </w:p>
    <w:p w14:paraId="2DA8E003" w14:textId="77777777" w:rsidR="00437819" w:rsidRPr="00231C8F" w:rsidRDefault="00437819" w:rsidP="005A0A04">
      <w:pPr>
        <w:spacing w:line="360" w:lineRule="auto"/>
      </w:pPr>
    </w:p>
    <w:p w14:paraId="57CB9C22" w14:textId="2CA4CF62" w:rsidR="00231C8F" w:rsidRDefault="00231C8F" w:rsidP="006B7C4A">
      <w:pPr>
        <w:pStyle w:val="Ttulo4"/>
        <w:spacing w:line="360" w:lineRule="auto"/>
        <w:ind w:left="1145"/>
        <w:jc w:val="left"/>
      </w:pPr>
      <w:r>
        <w:t>Segundo Tab Item: Opções Agenda</w:t>
      </w:r>
    </w:p>
    <w:p w14:paraId="2E9C8A01" w14:textId="77777777" w:rsidR="00231C8F" w:rsidRDefault="00231C8F" w:rsidP="005A0A04">
      <w:pPr>
        <w:spacing w:line="360" w:lineRule="auto"/>
        <w:ind w:left="142"/>
        <w:rPr>
          <w:noProof/>
        </w:rPr>
      </w:pPr>
    </w:p>
    <w:p w14:paraId="32DB3313" w14:textId="77777777" w:rsidR="00231C8F" w:rsidRDefault="00231C8F" w:rsidP="005A0A04">
      <w:pPr>
        <w:spacing w:line="360" w:lineRule="auto"/>
        <w:ind w:left="142"/>
        <w:rPr>
          <w:noProof/>
        </w:rPr>
      </w:pPr>
    </w:p>
    <w:p w14:paraId="56ADF319" w14:textId="77777777" w:rsidR="006863AB" w:rsidRDefault="00F721F5" w:rsidP="006863AB">
      <w:pPr>
        <w:keepNext/>
        <w:ind w:left="-567"/>
        <w:jc w:val="center"/>
      </w:pPr>
      <w:r w:rsidRPr="00305F16">
        <w:rPr>
          <w:noProof/>
        </w:rPr>
        <mc:AlternateContent>
          <mc:Choice Requires="wps">
            <w:drawing>
              <wp:anchor distT="0" distB="0" distL="114300" distR="114300" simplePos="0" relativeHeight="251780096" behindDoc="0" locked="0" layoutInCell="1" allowOverlap="1" wp14:anchorId="5EAB719C" wp14:editId="667F9F74">
                <wp:simplePos x="0" y="0"/>
                <wp:positionH relativeFrom="column">
                  <wp:posOffset>4395470</wp:posOffset>
                </wp:positionH>
                <wp:positionV relativeFrom="paragraph">
                  <wp:posOffset>665480</wp:posOffset>
                </wp:positionV>
                <wp:extent cx="1126490" cy="407670"/>
                <wp:effectExtent l="0" t="0" r="0" b="0"/>
                <wp:wrapNone/>
                <wp:docPr id="137" name="Caixa de texto 137"/>
                <wp:cNvGraphicFramePr/>
                <a:graphic xmlns:a="http://schemas.openxmlformats.org/drawingml/2006/main">
                  <a:graphicData uri="http://schemas.microsoft.com/office/word/2010/wordprocessingShape">
                    <wps:wsp>
                      <wps:cNvSpPr txBox="1"/>
                      <wps:spPr>
                        <a:xfrm>
                          <a:off x="0" y="0"/>
                          <a:ext cx="112649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633D1" w14:textId="7396F933" w:rsidR="003A09AA" w:rsidRDefault="003A09AA" w:rsidP="00231C8F">
                            <w:pPr>
                              <w:rPr>
                                <w:rFonts w:cs="Arial"/>
                                <w:sz w:val="20"/>
                              </w:rPr>
                            </w:pPr>
                            <w:r>
                              <w:rPr>
                                <w:rFonts w:cs="Arial"/>
                                <w:sz w:val="20"/>
                              </w:rPr>
                              <w:t>Ordenar por</w:t>
                            </w:r>
                          </w:p>
                          <w:p w14:paraId="01E30AF9" w14:textId="77777777" w:rsidR="003A09AA" w:rsidRDefault="003A09AA" w:rsidP="00231C8F">
                            <w:pPr>
                              <w:rPr>
                                <w:rFonts w:cs="Arial"/>
                                <w:sz w:val="20"/>
                              </w:rPr>
                            </w:pPr>
                          </w:p>
                          <w:p w14:paraId="392E8C67" w14:textId="77777777" w:rsidR="003A09AA" w:rsidRPr="0062398D" w:rsidRDefault="003A09AA" w:rsidP="00231C8F">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B719C" id="Caixa de texto 137" o:spid="_x0000_s1058" type="#_x0000_t202" style="position:absolute;left:0;text-align:left;margin-left:346.1pt;margin-top:52.4pt;width:88.7pt;height:3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" filled="f" stroked="f" strokeweight=".5pt">
                <v:textbox>
                  <w:txbxContent>
                    <w:p w14:paraId="0DF633D1" w14:textId="7396F933" w:rsidR="003A09AA" w:rsidRDefault="003A09AA" w:rsidP="00231C8F">
                      <w:pPr>
                        <w:rPr>
                          <w:rFonts w:cs="Arial"/>
                          <w:sz w:val="20"/>
                        </w:rPr>
                      </w:pPr>
                      <w:r>
                        <w:rPr>
                          <w:rFonts w:cs="Arial"/>
                          <w:sz w:val="20"/>
                        </w:rPr>
                        <w:t>Ordenar por</w:t>
                      </w:r>
                    </w:p>
                    <w:p w14:paraId="01E30AF9" w14:textId="77777777" w:rsidR="003A09AA" w:rsidRDefault="003A09AA" w:rsidP="00231C8F">
                      <w:pPr>
                        <w:rPr>
                          <w:rFonts w:cs="Arial"/>
                          <w:sz w:val="20"/>
                        </w:rPr>
                      </w:pPr>
                    </w:p>
                    <w:p w14:paraId="392E8C67" w14:textId="77777777" w:rsidR="003A09AA" w:rsidRPr="0062398D" w:rsidRDefault="003A09AA" w:rsidP="00231C8F">
                      <w:pPr>
                        <w:jc w:val="center"/>
                        <w:rPr>
                          <w:rFonts w:cs="Arial"/>
                          <w:sz w:val="20"/>
                        </w:rPr>
                      </w:pPr>
                    </w:p>
                  </w:txbxContent>
                </v:textbox>
              </v:shape>
            </w:pict>
          </mc:Fallback>
        </mc:AlternateContent>
      </w:r>
      <w:r w:rsidR="00231C8F" w:rsidRPr="00305F16">
        <w:rPr>
          <w:noProof/>
        </w:rPr>
        <mc:AlternateContent>
          <mc:Choice Requires="wps">
            <w:drawing>
              <wp:anchor distT="0" distB="0" distL="114300" distR="114300" simplePos="0" relativeHeight="251784192" behindDoc="0" locked="0" layoutInCell="1" allowOverlap="1" wp14:anchorId="3B520B72" wp14:editId="1783F0B7">
                <wp:simplePos x="0" y="0"/>
                <wp:positionH relativeFrom="column">
                  <wp:posOffset>652145</wp:posOffset>
                </wp:positionH>
                <wp:positionV relativeFrom="paragraph">
                  <wp:posOffset>1208405</wp:posOffset>
                </wp:positionV>
                <wp:extent cx="1126490" cy="407670"/>
                <wp:effectExtent l="0" t="0" r="0" b="0"/>
                <wp:wrapNone/>
                <wp:docPr id="139" name="Caixa de texto 139"/>
                <wp:cNvGraphicFramePr/>
                <a:graphic xmlns:a="http://schemas.openxmlformats.org/drawingml/2006/main">
                  <a:graphicData uri="http://schemas.microsoft.com/office/word/2010/wordprocessingShape">
                    <wps:wsp>
                      <wps:cNvSpPr txBox="1"/>
                      <wps:spPr>
                        <a:xfrm>
                          <a:off x="0" y="0"/>
                          <a:ext cx="112649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52C6E2" w14:textId="3CB6E45D" w:rsidR="003A09AA" w:rsidRDefault="003A09AA" w:rsidP="00231C8F">
                            <w:pPr>
                              <w:rPr>
                                <w:rFonts w:cs="Arial"/>
                                <w:sz w:val="20"/>
                              </w:rPr>
                            </w:pPr>
                            <w:r>
                              <w:rPr>
                                <w:rFonts w:cs="Arial"/>
                                <w:sz w:val="20"/>
                              </w:rPr>
                              <w:t>Apagar Eventos</w:t>
                            </w:r>
                          </w:p>
                          <w:p w14:paraId="74A48A24" w14:textId="77777777" w:rsidR="003A09AA" w:rsidRDefault="003A09AA" w:rsidP="00231C8F">
                            <w:pPr>
                              <w:rPr>
                                <w:rFonts w:cs="Arial"/>
                                <w:sz w:val="20"/>
                              </w:rPr>
                            </w:pPr>
                          </w:p>
                          <w:p w14:paraId="67547033" w14:textId="77777777" w:rsidR="003A09AA" w:rsidRPr="0062398D" w:rsidRDefault="003A09AA" w:rsidP="00231C8F">
                            <w:pPr>
                              <w:jc w:val="center"/>
                              <w:rPr>
                                <w:rFonts w:cs="Arial"/>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20B72" id="Caixa de texto 139" o:spid="_x0000_s1059" type="#_x0000_t202" style="position:absolute;left:0;text-align:left;margin-left:51.35pt;margin-top:95.15pt;width:88.7pt;height:32.1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" filled="f" stroked="f" strokeweight=".5pt">
                <v:textbox>
                  <w:txbxContent>
                    <w:p w14:paraId="1A52C6E2" w14:textId="3CB6E45D" w:rsidR="003A09AA" w:rsidRDefault="003A09AA" w:rsidP="00231C8F">
                      <w:pPr>
                        <w:rPr>
                          <w:rFonts w:cs="Arial"/>
                          <w:sz w:val="20"/>
                        </w:rPr>
                      </w:pPr>
                      <w:r>
                        <w:rPr>
                          <w:rFonts w:cs="Arial"/>
                          <w:sz w:val="20"/>
                        </w:rPr>
                        <w:t>Apagar Eventos</w:t>
                      </w:r>
                    </w:p>
                    <w:p w14:paraId="74A48A24" w14:textId="77777777" w:rsidR="003A09AA" w:rsidRDefault="003A09AA" w:rsidP="00231C8F">
                      <w:pPr>
                        <w:rPr>
                          <w:rFonts w:cs="Arial"/>
                          <w:sz w:val="20"/>
                        </w:rPr>
                      </w:pPr>
                    </w:p>
                    <w:p w14:paraId="67547033" w14:textId="77777777" w:rsidR="003A09AA" w:rsidRPr="0062398D" w:rsidRDefault="003A09AA" w:rsidP="00231C8F">
                      <w:pPr>
                        <w:jc w:val="center"/>
                        <w:rPr>
                          <w:rFonts w:cs="Arial"/>
                          <w:sz w:val="20"/>
                        </w:rPr>
                      </w:pPr>
                    </w:p>
                  </w:txbxContent>
                </v:textbox>
              </v:shape>
            </w:pict>
          </mc:Fallback>
        </mc:AlternateContent>
      </w:r>
      <w:r w:rsidR="00231C8F" w:rsidRPr="00305F16">
        <w:rPr>
          <w:noProof/>
        </w:rPr>
        <mc:AlternateContent>
          <mc:Choice Requires="wps">
            <w:drawing>
              <wp:anchor distT="0" distB="0" distL="114300" distR="114300" simplePos="0" relativeHeight="251782144" behindDoc="0" locked="0" layoutInCell="1" allowOverlap="1" wp14:anchorId="6A95E504" wp14:editId="38E7EF64">
                <wp:simplePos x="0" y="0"/>
                <wp:positionH relativeFrom="column">
                  <wp:posOffset>710565</wp:posOffset>
                </wp:positionH>
                <wp:positionV relativeFrom="paragraph">
                  <wp:posOffset>1426845</wp:posOffset>
                </wp:positionV>
                <wp:extent cx="1457325" cy="0"/>
                <wp:effectExtent l="0" t="0" r="9525" b="19050"/>
                <wp:wrapNone/>
                <wp:docPr id="138" name="Conector reto 138"/>
                <wp:cNvGraphicFramePr/>
                <a:graphic xmlns:a="http://schemas.openxmlformats.org/drawingml/2006/main">
                  <a:graphicData uri="http://schemas.microsoft.com/office/word/2010/wordprocessingShape">
                    <wps:wsp>
                      <wps:cNvCnPr/>
                      <wps:spPr>
                        <a:xfrm>
                          <a:off x="0" y="0"/>
                          <a:ext cx="1457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B040E" id="Conector reto 138"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95pt,112.35pt" to="170.7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" strokecolor="black [3040]" strokeweight="1.5pt"/>
            </w:pict>
          </mc:Fallback>
        </mc:AlternateContent>
      </w:r>
      <w:r w:rsidR="00231C8F" w:rsidRPr="00305F16">
        <w:rPr>
          <w:noProof/>
        </w:rPr>
        <mc:AlternateContent>
          <mc:Choice Requires="wps">
            <w:drawing>
              <wp:anchor distT="0" distB="0" distL="114300" distR="114300" simplePos="0" relativeHeight="251778048" behindDoc="0" locked="0" layoutInCell="1" allowOverlap="1" wp14:anchorId="0AB1977D" wp14:editId="182D164F">
                <wp:simplePos x="0" y="0"/>
                <wp:positionH relativeFrom="column">
                  <wp:posOffset>3815715</wp:posOffset>
                </wp:positionH>
                <wp:positionV relativeFrom="paragraph">
                  <wp:posOffset>883920</wp:posOffset>
                </wp:positionV>
                <wp:extent cx="1457325" cy="0"/>
                <wp:effectExtent l="0" t="0" r="9525" b="19050"/>
                <wp:wrapNone/>
                <wp:docPr id="136" name="Conector reto 136"/>
                <wp:cNvGraphicFramePr/>
                <a:graphic xmlns:a="http://schemas.openxmlformats.org/drawingml/2006/main">
                  <a:graphicData uri="http://schemas.microsoft.com/office/word/2010/wordprocessingShape">
                    <wps:wsp>
                      <wps:cNvCnPr/>
                      <wps:spPr>
                        <a:xfrm>
                          <a:off x="0" y="0"/>
                          <a:ext cx="1457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18244" id="Conector reto 136"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45pt,69.6pt" to="415.2pt,6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" strokecolor="black [3040]" strokeweight="1.5pt"/>
            </w:pict>
          </mc:Fallback>
        </mc:AlternateContent>
      </w:r>
      <w:r w:rsidR="00231C8F">
        <w:rPr>
          <w:noProof/>
        </w:rPr>
        <w:drawing>
          <wp:inline distT="0" distB="0" distL="0" distR="0" wp14:anchorId="35090603" wp14:editId="0B9A9A9B">
            <wp:extent cx="2003247" cy="3456000"/>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8895" t="18208" r="38856" b="20379"/>
                    <a:stretch/>
                  </pic:blipFill>
                  <pic:spPr bwMode="auto">
                    <a:xfrm>
                      <a:off x="0" y="0"/>
                      <a:ext cx="2003247" cy="3456000"/>
                    </a:xfrm>
                    <a:prstGeom prst="rect">
                      <a:avLst/>
                    </a:prstGeom>
                    <a:ln>
                      <a:noFill/>
                    </a:ln>
                    <a:extLst>
                      <a:ext uri="{53640926-AAD7-44D8-BBD7-CCE9431645EC}">
                        <a14:shadowObscured xmlns:a14="http://schemas.microsoft.com/office/drawing/2010/main"/>
                      </a:ext>
                    </a:extLst>
                  </pic:spPr>
                </pic:pic>
              </a:graphicData>
            </a:graphic>
          </wp:inline>
        </w:drawing>
      </w:r>
    </w:p>
    <w:p w14:paraId="0F088BBC" w14:textId="5D45AA7C" w:rsidR="00231C8F" w:rsidRDefault="006863AB" w:rsidP="00680DFE">
      <w:pPr>
        <w:pStyle w:val="Legenda"/>
      </w:pPr>
      <w:bookmarkStart w:id="88" w:name="_Toc466997527"/>
      <w:r>
        <w:t xml:space="preserve">Figura </w:t>
      </w:r>
      <w:r w:rsidR="00AA76F5">
        <w:t>55</w:t>
      </w:r>
      <w:r>
        <w:t xml:space="preserve"> – Segundo Tab Item: Opções Agenda</w:t>
      </w:r>
      <w:bookmarkEnd w:id="88"/>
    </w:p>
    <w:p w14:paraId="0FCF7608" w14:textId="77777777" w:rsidR="00F721F5" w:rsidRDefault="00F721F5" w:rsidP="00437819">
      <w:pPr>
        <w:spacing w:line="360" w:lineRule="auto"/>
      </w:pPr>
    </w:p>
    <w:p w14:paraId="34F06724" w14:textId="77777777" w:rsidR="00437819" w:rsidRPr="00231C8F" w:rsidRDefault="00437819" w:rsidP="00437819">
      <w:pPr>
        <w:spacing w:line="360" w:lineRule="auto"/>
      </w:pPr>
    </w:p>
    <w:p w14:paraId="33B7035B" w14:textId="6A9CEA5D" w:rsidR="00231C8F" w:rsidRPr="00231C8F" w:rsidRDefault="00F721F5" w:rsidP="005A0A04">
      <w:pPr>
        <w:pStyle w:val="Ttulo5"/>
        <w:spacing w:line="360" w:lineRule="auto"/>
        <w:ind w:left="1858"/>
      </w:pPr>
      <w:r>
        <w:lastRenderedPageBreak/>
        <w:t>Ordenar Por</w:t>
      </w:r>
    </w:p>
    <w:p w14:paraId="093A8F2E" w14:textId="0332F8E6" w:rsidR="00F721F5" w:rsidRDefault="00F721F5" w:rsidP="007D6229">
      <w:pPr>
        <w:spacing w:line="360" w:lineRule="auto"/>
        <w:ind w:firstLine="708"/>
      </w:pPr>
      <w:r>
        <w:t xml:space="preserve">Nessa opção o usuário pode escolher se quer ordenar os eventos cadastrados em ‘Agenda’ (página) por: </w:t>
      </w:r>
      <w:r w:rsidRPr="00F721F5">
        <w:rPr>
          <w:b/>
        </w:rPr>
        <w:t>Criação</w:t>
      </w:r>
      <w:r>
        <w:t xml:space="preserve">, onde os eventos serão listados por ordem de criação, e por </w:t>
      </w:r>
      <w:r w:rsidRPr="00F721F5">
        <w:rPr>
          <w:b/>
        </w:rPr>
        <w:t>Data Agendada</w:t>
      </w:r>
      <w:r>
        <w:t xml:space="preserve">, onde os eventos serão listados pela data em que o evento foi marcado. </w:t>
      </w:r>
    </w:p>
    <w:p w14:paraId="5583443A" w14:textId="77777777" w:rsidR="00F721F5" w:rsidRDefault="00F721F5" w:rsidP="005A0A04">
      <w:pPr>
        <w:spacing w:line="360" w:lineRule="auto"/>
        <w:ind w:firstLine="708"/>
      </w:pPr>
    </w:p>
    <w:p w14:paraId="15298475" w14:textId="77777777" w:rsidR="00437819" w:rsidRDefault="00437819" w:rsidP="005A0A04">
      <w:pPr>
        <w:spacing w:line="360" w:lineRule="auto"/>
        <w:ind w:firstLine="708"/>
      </w:pPr>
    </w:p>
    <w:p w14:paraId="097B0488" w14:textId="45FCFAAC" w:rsidR="00F721F5" w:rsidRPr="00F721F5" w:rsidRDefault="00F721F5" w:rsidP="005A0A04">
      <w:pPr>
        <w:pStyle w:val="Ttulo5"/>
        <w:spacing w:line="360" w:lineRule="auto"/>
        <w:ind w:left="1858"/>
      </w:pPr>
      <w:r>
        <w:t>Apagar Eventos</w:t>
      </w:r>
    </w:p>
    <w:p w14:paraId="65EB464C" w14:textId="5619AAAF" w:rsidR="00F721F5" w:rsidRDefault="00F721F5" w:rsidP="007D6229">
      <w:pPr>
        <w:spacing w:line="360" w:lineRule="auto"/>
        <w:ind w:firstLine="708"/>
      </w:pPr>
      <w:r>
        <w:t xml:space="preserve">Nessa opção o usuário decidir se quer excluir os eventos que já passaram da data automaticamente. Se ele opção por sim, todas as vezes que ele entrar em ‘Agenda’ os eventos serão apagados antes de abrir o formulário. Se a opção estiver desativada, toda vez que ele entrar no formulário em questão os eventos passados ficarão com um </w:t>
      </w:r>
      <w:r w:rsidRPr="00F721F5">
        <w:rPr>
          <w:i/>
        </w:rPr>
        <w:t>check</w:t>
      </w:r>
      <w:r>
        <w:t>, informando que o evento já passou:</w:t>
      </w:r>
    </w:p>
    <w:p w14:paraId="7C61FC51" w14:textId="77777777" w:rsidR="00F721F5" w:rsidRDefault="00F721F5" w:rsidP="005A0A04">
      <w:pPr>
        <w:spacing w:line="360" w:lineRule="auto"/>
        <w:ind w:firstLine="708"/>
      </w:pPr>
    </w:p>
    <w:p w14:paraId="74CB4C86" w14:textId="77777777" w:rsidR="00437819" w:rsidRDefault="00437819" w:rsidP="005A0A04">
      <w:pPr>
        <w:spacing w:line="360" w:lineRule="auto"/>
        <w:ind w:firstLine="708"/>
      </w:pPr>
    </w:p>
    <w:p w14:paraId="22B64C38" w14:textId="77777777" w:rsidR="006863AB" w:rsidRDefault="00F721F5" w:rsidP="006863AB">
      <w:pPr>
        <w:keepNext/>
        <w:ind w:left="-1134" w:firstLine="708"/>
        <w:jc w:val="center"/>
      </w:pPr>
      <w:r>
        <w:rPr>
          <w:noProof/>
        </w:rPr>
        <w:drawing>
          <wp:inline distT="0" distB="0" distL="0" distR="0" wp14:anchorId="6B6B41FC" wp14:editId="739A2CE9">
            <wp:extent cx="400050" cy="400050"/>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png"/>
                    <pic:cNvPicPr/>
                  </pic:nvPicPr>
                  <pic:blipFill>
                    <a:blip r:embed="rId71">
                      <a:extLst>
                        <a:ext uri="{28A0092B-C50C-407E-A947-70E740481C1C}">
                          <a14:useLocalDpi xmlns:a14="http://schemas.microsoft.com/office/drawing/2010/main" val="0"/>
                        </a:ext>
                      </a:extLst>
                    </a:blip>
                    <a:stretch>
                      <a:fillRect/>
                    </a:stretch>
                  </pic:blipFill>
                  <pic:spPr>
                    <a:xfrm>
                      <a:off x="0" y="0"/>
                      <a:ext cx="402516" cy="402516"/>
                    </a:xfrm>
                    <a:prstGeom prst="rect">
                      <a:avLst/>
                    </a:prstGeom>
                  </pic:spPr>
                </pic:pic>
              </a:graphicData>
            </a:graphic>
          </wp:inline>
        </w:drawing>
      </w:r>
    </w:p>
    <w:p w14:paraId="31B5CDC6" w14:textId="20FCBC4F" w:rsidR="00F721F5" w:rsidRPr="00F721F5" w:rsidRDefault="006863AB" w:rsidP="00680DFE">
      <w:pPr>
        <w:pStyle w:val="Legenda"/>
      </w:pPr>
      <w:bookmarkStart w:id="89" w:name="_Toc466997528"/>
      <w:r>
        <w:t xml:space="preserve">Figura </w:t>
      </w:r>
      <w:r w:rsidR="00AA76F5">
        <w:t>56</w:t>
      </w:r>
      <w:r>
        <w:t xml:space="preserve"> – </w:t>
      </w:r>
      <w:r w:rsidRPr="006863AB">
        <w:t xml:space="preserve">Botão </w:t>
      </w:r>
      <w:r>
        <w:t>C</w:t>
      </w:r>
      <w:r w:rsidRPr="006863AB">
        <w:t>heck</w:t>
      </w:r>
      <w:bookmarkEnd w:id="89"/>
    </w:p>
    <w:p w14:paraId="1CD21AD6" w14:textId="77777777" w:rsidR="00F721F5" w:rsidRDefault="00F721F5" w:rsidP="005A0A04">
      <w:pPr>
        <w:spacing w:line="360" w:lineRule="auto"/>
      </w:pPr>
    </w:p>
    <w:p w14:paraId="2705DC5C" w14:textId="77777777" w:rsidR="00A87C5B" w:rsidRDefault="00A87C5B" w:rsidP="005A0A04">
      <w:pPr>
        <w:spacing w:line="360" w:lineRule="auto"/>
      </w:pPr>
    </w:p>
    <w:p w14:paraId="7E762AF6" w14:textId="77777777" w:rsidR="00152032" w:rsidRDefault="00152032" w:rsidP="005A0A04">
      <w:pPr>
        <w:spacing w:line="360" w:lineRule="auto"/>
      </w:pPr>
    </w:p>
    <w:p w14:paraId="165B1ADA" w14:textId="77777777" w:rsidR="00152032" w:rsidRDefault="00152032" w:rsidP="005A0A04">
      <w:pPr>
        <w:spacing w:line="360" w:lineRule="auto"/>
      </w:pPr>
    </w:p>
    <w:p w14:paraId="4021DDDC" w14:textId="77777777" w:rsidR="00152032" w:rsidRDefault="00152032" w:rsidP="005A0A04">
      <w:pPr>
        <w:spacing w:line="360" w:lineRule="auto"/>
      </w:pPr>
    </w:p>
    <w:p w14:paraId="6E491164" w14:textId="77777777" w:rsidR="00152032" w:rsidRDefault="00152032" w:rsidP="005A0A04">
      <w:pPr>
        <w:spacing w:line="360" w:lineRule="auto"/>
      </w:pPr>
    </w:p>
    <w:p w14:paraId="042D2CAE" w14:textId="77777777" w:rsidR="00152032" w:rsidRDefault="00152032" w:rsidP="005A0A04">
      <w:pPr>
        <w:spacing w:line="360" w:lineRule="auto"/>
      </w:pPr>
    </w:p>
    <w:p w14:paraId="5417D2B8" w14:textId="77777777" w:rsidR="00152032" w:rsidRDefault="00152032" w:rsidP="005A0A04">
      <w:pPr>
        <w:spacing w:line="360" w:lineRule="auto"/>
      </w:pPr>
    </w:p>
    <w:p w14:paraId="30FBCFEF" w14:textId="77777777" w:rsidR="00152032" w:rsidRDefault="00152032" w:rsidP="005A0A04">
      <w:pPr>
        <w:spacing w:line="360" w:lineRule="auto"/>
      </w:pPr>
    </w:p>
    <w:p w14:paraId="4764DDAA" w14:textId="77777777" w:rsidR="00152032" w:rsidRDefault="00152032" w:rsidP="005A0A04">
      <w:pPr>
        <w:spacing w:line="360" w:lineRule="auto"/>
      </w:pPr>
    </w:p>
    <w:p w14:paraId="0398946F" w14:textId="77777777" w:rsidR="00152032" w:rsidRDefault="00152032" w:rsidP="005A0A04">
      <w:pPr>
        <w:spacing w:line="360" w:lineRule="auto"/>
      </w:pPr>
    </w:p>
    <w:p w14:paraId="0F83195B" w14:textId="77777777" w:rsidR="00152032" w:rsidRDefault="00152032" w:rsidP="005A0A04">
      <w:pPr>
        <w:spacing w:line="360" w:lineRule="auto"/>
      </w:pPr>
    </w:p>
    <w:p w14:paraId="791CAC7C" w14:textId="77777777" w:rsidR="00152032" w:rsidRDefault="00152032" w:rsidP="005A0A04">
      <w:pPr>
        <w:spacing w:line="360" w:lineRule="auto"/>
      </w:pPr>
    </w:p>
    <w:p w14:paraId="435C4E85" w14:textId="75935209" w:rsidR="00F721F5" w:rsidRDefault="00A87C5B" w:rsidP="006B7C4A">
      <w:pPr>
        <w:pStyle w:val="Ttulo4"/>
        <w:spacing w:line="360" w:lineRule="auto"/>
        <w:ind w:left="1145"/>
        <w:jc w:val="left"/>
      </w:pPr>
      <w:r>
        <w:lastRenderedPageBreak/>
        <w:t>Terceiro Tab Item: Sobre</w:t>
      </w:r>
    </w:p>
    <w:p w14:paraId="7F904813" w14:textId="77777777" w:rsidR="00A87C5B" w:rsidRDefault="00A87C5B" w:rsidP="005A0A04">
      <w:pPr>
        <w:spacing w:line="360" w:lineRule="auto"/>
        <w:rPr>
          <w:noProof/>
        </w:rPr>
      </w:pPr>
    </w:p>
    <w:p w14:paraId="4B769161" w14:textId="77777777" w:rsidR="006863AB" w:rsidRDefault="00A87C5B" w:rsidP="006863AB">
      <w:pPr>
        <w:keepNext/>
        <w:jc w:val="center"/>
      </w:pPr>
      <w:r>
        <w:rPr>
          <w:noProof/>
        </w:rPr>
        <w:drawing>
          <wp:inline distT="0" distB="0" distL="0" distR="0" wp14:anchorId="68C6CD20" wp14:editId="7C57E2F8">
            <wp:extent cx="1994420" cy="3456000"/>
            <wp:effectExtent l="0" t="0" r="635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8895" t="17934" r="38856" b="20381"/>
                    <a:stretch/>
                  </pic:blipFill>
                  <pic:spPr bwMode="auto">
                    <a:xfrm>
                      <a:off x="0" y="0"/>
                      <a:ext cx="1994420" cy="3456000"/>
                    </a:xfrm>
                    <a:prstGeom prst="rect">
                      <a:avLst/>
                    </a:prstGeom>
                    <a:ln>
                      <a:noFill/>
                    </a:ln>
                    <a:extLst>
                      <a:ext uri="{53640926-AAD7-44D8-BBD7-CCE9431645EC}">
                        <a14:shadowObscured xmlns:a14="http://schemas.microsoft.com/office/drawing/2010/main"/>
                      </a:ext>
                    </a:extLst>
                  </pic:spPr>
                </pic:pic>
              </a:graphicData>
            </a:graphic>
          </wp:inline>
        </w:drawing>
      </w:r>
    </w:p>
    <w:p w14:paraId="26E373C4" w14:textId="0C627CB3" w:rsidR="00A87C5B" w:rsidRDefault="006863AB" w:rsidP="00680DFE">
      <w:pPr>
        <w:pStyle w:val="Legenda"/>
      </w:pPr>
      <w:r>
        <w:t xml:space="preserve">               </w:t>
      </w:r>
      <w:bookmarkStart w:id="90" w:name="_Toc466997529"/>
      <w:r>
        <w:t xml:space="preserve">Figura </w:t>
      </w:r>
      <w:r w:rsidR="0058346B">
        <w:fldChar w:fldCharType="begin"/>
      </w:r>
      <w:r w:rsidR="0058346B">
        <w:instrText xml:space="preserve"> SEQ Figura \* ARABIC </w:instrText>
      </w:r>
      <w:r w:rsidR="0058346B">
        <w:fldChar w:fldCharType="separate"/>
      </w:r>
      <w:r w:rsidR="00686C18">
        <w:rPr>
          <w:noProof/>
        </w:rPr>
        <w:t>30</w:t>
      </w:r>
      <w:r w:rsidR="0058346B">
        <w:rPr>
          <w:noProof/>
        </w:rPr>
        <w:fldChar w:fldCharType="end"/>
      </w:r>
      <w:r>
        <w:t xml:space="preserve"> – Terceiro Tab Item: Sobre</w:t>
      </w:r>
      <w:bookmarkEnd w:id="90"/>
    </w:p>
    <w:p w14:paraId="39568577" w14:textId="77777777" w:rsidR="006863AB" w:rsidRDefault="006863AB" w:rsidP="006863AB"/>
    <w:p w14:paraId="3643B095" w14:textId="77777777" w:rsidR="00437819" w:rsidRPr="006863AB" w:rsidRDefault="00437819" w:rsidP="006863AB"/>
    <w:p w14:paraId="56FB7EC1" w14:textId="76A37B16" w:rsidR="00F721F5" w:rsidRDefault="00A87C5B" w:rsidP="007D6229">
      <w:pPr>
        <w:spacing w:line="360" w:lineRule="auto"/>
        <w:ind w:firstLine="708"/>
        <w:jc w:val="left"/>
      </w:pPr>
      <w:r>
        <w:t xml:space="preserve">No </w:t>
      </w:r>
      <w:r w:rsidRPr="00A87C5B">
        <w:rPr>
          <w:i/>
        </w:rPr>
        <w:t>tab item</w:t>
      </w:r>
      <w:r>
        <w:t xml:space="preserve"> ‘Sobre’, o usuário tem acesso aos nomes dos desenvolvedores, da versão da aplicação e a d</w:t>
      </w:r>
      <w:r w:rsidR="005A0A04">
        <w:t xml:space="preserve">a desenvolvedora da aplicação. </w:t>
      </w:r>
    </w:p>
    <w:p w14:paraId="78B5E2C4" w14:textId="77777777" w:rsidR="005A0A04" w:rsidRDefault="005A0A04" w:rsidP="005A0A04">
      <w:pPr>
        <w:spacing w:line="360" w:lineRule="auto"/>
        <w:ind w:firstLine="574"/>
        <w:jc w:val="left"/>
      </w:pPr>
    </w:p>
    <w:p w14:paraId="74C96911" w14:textId="77777777" w:rsidR="005A0A04" w:rsidRDefault="005A0A04" w:rsidP="005A0A04">
      <w:pPr>
        <w:spacing w:line="360" w:lineRule="auto"/>
        <w:ind w:firstLine="574"/>
        <w:jc w:val="left"/>
      </w:pPr>
    </w:p>
    <w:p w14:paraId="6DD0B8B8" w14:textId="77777777" w:rsidR="005A0A04" w:rsidRDefault="005A0A04" w:rsidP="005A0A04">
      <w:pPr>
        <w:spacing w:line="360" w:lineRule="auto"/>
        <w:ind w:firstLine="574"/>
        <w:jc w:val="left"/>
      </w:pPr>
    </w:p>
    <w:p w14:paraId="7B4B5B4F" w14:textId="77777777" w:rsidR="005A0A04" w:rsidRDefault="005A0A04" w:rsidP="005A0A04">
      <w:pPr>
        <w:spacing w:line="360" w:lineRule="auto"/>
        <w:ind w:firstLine="574"/>
        <w:jc w:val="left"/>
      </w:pPr>
    </w:p>
    <w:p w14:paraId="649DD259" w14:textId="77777777" w:rsidR="00152032" w:rsidRDefault="00152032" w:rsidP="005A0A04">
      <w:pPr>
        <w:spacing w:line="360" w:lineRule="auto"/>
        <w:ind w:firstLine="574"/>
        <w:jc w:val="left"/>
      </w:pPr>
    </w:p>
    <w:p w14:paraId="159B9C57" w14:textId="77777777" w:rsidR="00152032" w:rsidRDefault="00152032" w:rsidP="005A0A04">
      <w:pPr>
        <w:spacing w:line="360" w:lineRule="auto"/>
        <w:ind w:firstLine="574"/>
        <w:jc w:val="left"/>
      </w:pPr>
    </w:p>
    <w:p w14:paraId="0DC980B0" w14:textId="77777777" w:rsidR="00152032" w:rsidRDefault="00152032" w:rsidP="005A0A04">
      <w:pPr>
        <w:spacing w:line="360" w:lineRule="auto"/>
        <w:ind w:firstLine="574"/>
        <w:jc w:val="left"/>
      </w:pPr>
    </w:p>
    <w:p w14:paraId="065A9391" w14:textId="77777777" w:rsidR="00152032" w:rsidRDefault="00152032" w:rsidP="005A0A04">
      <w:pPr>
        <w:spacing w:line="360" w:lineRule="auto"/>
        <w:ind w:firstLine="574"/>
        <w:jc w:val="left"/>
      </w:pPr>
    </w:p>
    <w:p w14:paraId="5BDBDAEB" w14:textId="77777777" w:rsidR="00152032" w:rsidRDefault="00152032" w:rsidP="005A0A04">
      <w:pPr>
        <w:spacing w:line="360" w:lineRule="auto"/>
        <w:ind w:firstLine="574"/>
        <w:jc w:val="left"/>
      </w:pPr>
    </w:p>
    <w:p w14:paraId="1E4327E9" w14:textId="77777777" w:rsidR="00231C8F" w:rsidRPr="00231C8F" w:rsidRDefault="00231C8F" w:rsidP="005A0A04">
      <w:pPr>
        <w:spacing w:line="360" w:lineRule="auto"/>
      </w:pPr>
    </w:p>
    <w:p w14:paraId="636A4390" w14:textId="08288878" w:rsidR="00D50C18" w:rsidRDefault="00D50C18" w:rsidP="00172930">
      <w:pPr>
        <w:pStyle w:val="Ttulo1"/>
        <w:spacing w:before="0" w:line="360" w:lineRule="auto"/>
      </w:pPr>
      <w:bookmarkStart w:id="91" w:name="_Toc467333159"/>
      <w:r>
        <w:lastRenderedPageBreak/>
        <w:t>Conclusão</w:t>
      </w:r>
      <w:bookmarkEnd w:id="91"/>
    </w:p>
    <w:p w14:paraId="1608059D" w14:textId="6A2AE5E2" w:rsidR="00D50C18" w:rsidRPr="009D3E77" w:rsidRDefault="00D50C18" w:rsidP="00172930">
      <w:pPr>
        <w:spacing w:line="360" w:lineRule="auto"/>
        <w:ind w:firstLine="708"/>
        <w:rPr>
          <w:color w:val="000000" w:themeColor="text1"/>
        </w:rPr>
      </w:pPr>
      <w:r w:rsidRPr="009D3E77">
        <w:rPr>
          <w:color w:val="000000" w:themeColor="text1"/>
        </w:rPr>
        <w:t>Com o avanço da tecnologia mobile, é viável ter mais acesso as informações e assim, organizar-se com mais praticidade, através de aplicativos como</w:t>
      </w:r>
      <w:r w:rsidR="00BA56C4">
        <w:rPr>
          <w:color w:val="000000" w:themeColor="text1"/>
        </w:rPr>
        <w:t xml:space="preserve"> o</w:t>
      </w:r>
      <w:r w:rsidRPr="009D3E77">
        <w:rPr>
          <w:color w:val="000000" w:themeColor="text1"/>
        </w:rPr>
        <w:t xml:space="preserve"> </w:t>
      </w:r>
      <w:r w:rsidRPr="009D3E77">
        <w:rPr>
          <w:i/>
          <w:color w:val="000000" w:themeColor="text1"/>
        </w:rPr>
        <w:t>iStudent</w:t>
      </w:r>
      <w:r w:rsidRPr="009D3E77">
        <w:rPr>
          <w:color w:val="000000" w:themeColor="text1"/>
        </w:rPr>
        <w:t>.</w:t>
      </w:r>
    </w:p>
    <w:p w14:paraId="4CCC1D58" w14:textId="77777777" w:rsidR="00D50C18" w:rsidRPr="009D3E77" w:rsidRDefault="00D50C18" w:rsidP="005A0A04">
      <w:pPr>
        <w:spacing w:line="360" w:lineRule="auto"/>
        <w:ind w:firstLine="708"/>
        <w:rPr>
          <w:color w:val="000000" w:themeColor="text1"/>
        </w:rPr>
      </w:pPr>
      <w:r w:rsidRPr="009D3E77">
        <w:rPr>
          <w:color w:val="000000" w:themeColor="text1"/>
        </w:rPr>
        <w:t>Por meio de pesquisas, discussões e estudos, concluímos que um aplicativo acadêmico, direcionado a organização dos deveres e atividades propostas a todos os estudantes, é uma ferramenta de grande necessidade entre os alunos, pois de certa forma é um modo alternativo e viável de programar suas tarefas escolares.</w:t>
      </w:r>
    </w:p>
    <w:p w14:paraId="4D8E937B" w14:textId="09249E08" w:rsidR="00D50C18" w:rsidRPr="009D3E77" w:rsidRDefault="00D50C18" w:rsidP="005A0A04">
      <w:pPr>
        <w:spacing w:line="360" w:lineRule="auto"/>
        <w:ind w:firstLine="708"/>
        <w:rPr>
          <w:color w:val="000000" w:themeColor="text1"/>
        </w:rPr>
      </w:pPr>
      <w:r w:rsidRPr="009D3E77">
        <w:rPr>
          <w:color w:val="000000" w:themeColor="text1"/>
        </w:rPr>
        <w:t xml:space="preserve">Nesse trabalho de conclusão de curso, foi desenvolvido o </w:t>
      </w:r>
      <w:r w:rsidRPr="009D3E77">
        <w:rPr>
          <w:i/>
          <w:color w:val="000000" w:themeColor="text1"/>
        </w:rPr>
        <w:t>iStudent</w:t>
      </w:r>
      <w:r w:rsidRPr="009D3E77">
        <w:rPr>
          <w:color w:val="000000" w:themeColor="text1"/>
        </w:rPr>
        <w:t xml:space="preserve"> usando determinadas linguagens de programação e programas de desenvolvimento/design, conforme fo</w:t>
      </w:r>
      <w:r w:rsidR="003749B5">
        <w:rPr>
          <w:color w:val="000000" w:themeColor="text1"/>
        </w:rPr>
        <w:t>ra apresentado, colocando em prá</w:t>
      </w:r>
      <w:r w:rsidRPr="009D3E77">
        <w:rPr>
          <w:color w:val="000000" w:themeColor="text1"/>
        </w:rPr>
        <w:t>tica o que nos foi ensinado, além de utilizar um design mais “cult”, para que o trabalho fosse concluído alcançando as expectativas de funcionamento estabelecidas.</w:t>
      </w:r>
    </w:p>
    <w:p w14:paraId="71BCBFB4" w14:textId="77777777" w:rsidR="00D50C18" w:rsidRPr="009D3E77" w:rsidRDefault="00D50C18" w:rsidP="005A0A04">
      <w:pPr>
        <w:spacing w:line="360" w:lineRule="auto"/>
        <w:ind w:firstLine="708"/>
        <w:rPr>
          <w:color w:val="000000" w:themeColor="text1"/>
        </w:rPr>
      </w:pPr>
      <w:r w:rsidRPr="009D3E77">
        <w:rPr>
          <w:color w:val="000000" w:themeColor="text1"/>
        </w:rPr>
        <w:t>Esse projeto foi desenvolvido em Delphi com a utilização de banco de dados. Buscando melhorar e aprimorar nossos conhecimentos com a ajuda de professores e pesquisas na internet, para melhor atender aos usuários.</w:t>
      </w:r>
    </w:p>
    <w:p w14:paraId="238D8B5F" w14:textId="77777777" w:rsidR="00D50C18" w:rsidRPr="00D50C18" w:rsidRDefault="00D50C18" w:rsidP="00906E7D">
      <w:pPr>
        <w:pStyle w:val="texto"/>
      </w:pPr>
    </w:p>
    <w:bookmarkEnd w:id="18"/>
    <w:bookmarkEnd w:id="19"/>
    <w:bookmarkEnd w:id="20"/>
    <w:bookmarkEnd w:id="21"/>
    <w:p w14:paraId="14AC5CC7" w14:textId="77777777" w:rsidR="006918EF" w:rsidRDefault="006918EF" w:rsidP="00906E7D">
      <w:pPr>
        <w:pStyle w:val="texto"/>
      </w:pPr>
    </w:p>
    <w:p w14:paraId="08E84BD8" w14:textId="77777777" w:rsidR="0048365F" w:rsidRDefault="0048365F" w:rsidP="00906E7D">
      <w:pPr>
        <w:pStyle w:val="texto"/>
      </w:pPr>
    </w:p>
    <w:p w14:paraId="52B26181" w14:textId="77777777" w:rsidR="0048365F" w:rsidRDefault="0048365F" w:rsidP="00906E7D">
      <w:pPr>
        <w:pStyle w:val="texto"/>
      </w:pPr>
    </w:p>
    <w:p w14:paraId="20536902" w14:textId="77777777" w:rsidR="0048365F" w:rsidRDefault="0048365F" w:rsidP="00906E7D">
      <w:pPr>
        <w:pStyle w:val="texto"/>
      </w:pPr>
    </w:p>
    <w:p w14:paraId="3AF02EB8" w14:textId="77777777" w:rsidR="0048365F" w:rsidRDefault="0048365F" w:rsidP="00906E7D">
      <w:pPr>
        <w:pStyle w:val="texto"/>
      </w:pPr>
    </w:p>
    <w:p w14:paraId="2B3D1D24" w14:textId="77777777" w:rsidR="0048365F" w:rsidRDefault="0048365F" w:rsidP="00906E7D">
      <w:pPr>
        <w:pStyle w:val="texto"/>
      </w:pPr>
    </w:p>
    <w:p w14:paraId="6293AED0" w14:textId="77777777" w:rsidR="0048365F" w:rsidRDefault="0048365F" w:rsidP="00906E7D">
      <w:pPr>
        <w:pStyle w:val="texto"/>
      </w:pPr>
    </w:p>
    <w:p w14:paraId="06DB155C" w14:textId="77777777" w:rsidR="00906E7D" w:rsidRDefault="00906E7D" w:rsidP="00906E7D">
      <w:pPr>
        <w:pStyle w:val="texto"/>
      </w:pPr>
    </w:p>
    <w:p w14:paraId="1DCF197B" w14:textId="77777777" w:rsidR="00906E7D" w:rsidRDefault="00906E7D" w:rsidP="00906E7D">
      <w:pPr>
        <w:pStyle w:val="texto"/>
      </w:pPr>
    </w:p>
    <w:p w14:paraId="56A65F5E" w14:textId="77777777" w:rsidR="0048365F" w:rsidRDefault="0048365F" w:rsidP="00906E7D">
      <w:pPr>
        <w:pStyle w:val="texto"/>
      </w:pPr>
    </w:p>
    <w:p w14:paraId="47A57203" w14:textId="77777777" w:rsidR="0048365F" w:rsidRPr="00AC44CD" w:rsidRDefault="0048365F" w:rsidP="00906E7D">
      <w:pPr>
        <w:pStyle w:val="texto"/>
      </w:pPr>
    </w:p>
    <w:p w14:paraId="76A70F10" w14:textId="207B47CD" w:rsidR="0088186C" w:rsidRDefault="00C76A28" w:rsidP="00172930">
      <w:pPr>
        <w:pStyle w:val="Ttulo1"/>
        <w:spacing w:line="360" w:lineRule="auto"/>
      </w:pPr>
      <w:bookmarkStart w:id="92" w:name="_Toc467333160"/>
      <w:r>
        <w:lastRenderedPageBreak/>
        <w:t>Referências</w:t>
      </w:r>
      <w:r w:rsidR="00E20427">
        <w:t xml:space="preserve"> Bibliográficas</w:t>
      </w:r>
      <w:bookmarkEnd w:id="92"/>
    </w:p>
    <w:p w14:paraId="48398652" w14:textId="41DEED8B" w:rsidR="00906E7D" w:rsidRDefault="00906E7D" w:rsidP="00906E7D">
      <w:pPr>
        <w:pStyle w:val="texto"/>
      </w:pPr>
      <w:r>
        <w:t>Disponível em:</w:t>
      </w:r>
    </w:p>
    <w:p w14:paraId="45D5C3B3" w14:textId="37CD968F" w:rsidR="00EC0A7E" w:rsidRPr="00906E7D" w:rsidRDefault="00906E7D" w:rsidP="00906E7D">
      <w:pPr>
        <w:pStyle w:val="texto"/>
        <w:rPr>
          <w:rStyle w:val="Hyperlink"/>
          <w:color w:val="000000" w:themeColor="text1"/>
          <w:u w:val="none"/>
        </w:rPr>
      </w:pPr>
      <w:r>
        <w:t>&lt;</w:t>
      </w:r>
      <w:hyperlink r:id="rId73" w:history="1">
        <w:r w:rsidR="00EC0A7E" w:rsidRPr="00CE2C40">
          <w:rPr>
            <w:rStyle w:val="Hyperlink"/>
          </w:rPr>
          <w:t>https://pt.wikipedia.org/wiki/Adobe_Photoshop</w:t>
        </w:r>
      </w:hyperlink>
      <w:r>
        <w:rPr>
          <w:rStyle w:val="Hyperlink"/>
          <w:color w:val="000000" w:themeColor="text1"/>
          <w:u w:val="none"/>
        </w:rPr>
        <w:t>&gt;</w:t>
      </w:r>
    </w:p>
    <w:p w14:paraId="6D35215A" w14:textId="2D54B534" w:rsidR="00906E7D"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24</w:t>
      </w:r>
      <w:r w:rsidRPr="00906E7D">
        <w:rPr>
          <w:rStyle w:val="Hyperlink"/>
          <w:color w:val="000000" w:themeColor="text1"/>
          <w:u w:val="none"/>
        </w:rPr>
        <w:t>/03/2016</w:t>
      </w:r>
    </w:p>
    <w:p w14:paraId="1013AC01" w14:textId="77777777" w:rsidR="00906E7D" w:rsidRDefault="00906E7D" w:rsidP="00906E7D">
      <w:pPr>
        <w:pStyle w:val="texto"/>
        <w:rPr>
          <w:rStyle w:val="Hyperlink"/>
        </w:rPr>
      </w:pPr>
    </w:p>
    <w:p w14:paraId="51B25CCF" w14:textId="77777777" w:rsidR="00906E7D" w:rsidRDefault="00906E7D" w:rsidP="00906E7D">
      <w:pPr>
        <w:pStyle w:val="texto"/>
      </w:pPr>
      <w:r>
        <w:t>Disponível em:</w:t>
      </w:r>
    </w:p>
    <w:p w14:paraId="3AA3D130" w14:textId="4A1C404E" w:rsidR="00EC0A7E" w:rsidRPr="00906E7D" w:rsidRDefault="00906E7D" w:rsidP="00906E7D">
      <w:pPr>
        <w:pStyle w:val="texto"/>
        <w:rPr>
          <w:rStyle w:val="Hyperlink"/>
          <w:u w:val="none"/>
        </w:rPr>
      </w:pPr>
      <w:r>
        <w:t>&lt;</w:t>
      </w:r>
      <w:hyperlink r:id="rId74" w:history="1">
        <w:r w:rsidR="00EC0A7E" w:rsidRPr="00CE2C40">
          <w:rPr>
            <w:rStyle w:val="Hyperlink"/>
          </w:rPr>
          <w:t>https://pt.wikipedia.org/wiki/Internet</w:t>
        </w:r>
      </w:hyperlink>
      <w:r>
        <w:rPr>
          <w:rStyle w:val="Hyperlink"/>
          <w:color w:val="000000" w:themeColor="text1"/>
          <w:u w:val="none"/>
        </w:rPr>
        <w:t>&gt;</w:t>
      </w:r>
    </w:p>
    <w:p w14:paraId="04E5D62C" w14:textId="1095B582" w:rsidR="00906E7D"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24</w:t>
      </w:r>
      <w:r w:rsidRPr="00906E7D">
        <w:rPr>
          <w:rStyle w:val="Hyperlink"/>
          <w:color w:val="000000" w:themeColor="text1"/>
          <w:u w:val="none"/>
        </w:rPr>
        <w:t>/03/2016</w:t>
      </w:r>
    </w:p>
    <w:p w14:paraId="3838C014" w14:textId="77777777" w:rsidR="00906E7D" w:rsidRDefault="00906E7D" w:rsidP="00906E7D">
      <w:pPr>
        <w:pStyle w:val="texto"/>
      </w:pPr>
    </w:p>
    <w:p w14:paraId="7647B6B2" w14:textId="77777777" w:rsidR="00906E7D" w:rsidRDefault="00906E7D" w:rsidP="00906E7D">
      <w:pPr>
        <w:pStyle w:val="texto"/>
      </w:pPr>
      <w:r>
        <w:t>Disponível em:</w:t>
      </w:r>
    </w:p>
    <w:p w14:paraId="4BC22748" w14:textId="38DBC06F" w:rsidR="00E62FB1" w:rsidRPr="00906E7D" w:rsidRDefault="00906E7D" w:rsidP="00906E7D">
      <w:pPr>
        <w:pStyle w:val="texto"/>
        <w:rPr>
          <w:rStyle w:val="Hyperlink"/>
          <w:u w:val="none"/>
        </w:rPr>
      </w:pPr>
      <w:r>
        <w:t>&lt;L</w:t>
      </w:r>
      <w:hyperlink r:id="rId75" w:history="1">
        <w:r w:rsidR="00E62FB1" w:rsidRPr="00CE2C40">
          <w:rPr>
            <w:rStyle w:val="Hyperlink"/>
          </w:rPr>
          <w:t>https://pt.wikipedia.org/wiki/SQLite</w:t>
        </w:r>
      </w:hyperlink>
      <w:r>
        <w:rPr>
          <w:rStyle w:val="Hyperlink"/>
          <w:color w:val="000000" w:themeColor="text1"/>
          <w:u w:val="none"/>
        </w:rPr>
        <w:t>&gt;</w:t>
      </w:r>
    </w:p>
    <w:p w14:paraId="005610E2" w14:textId="1FB66DD3" w:rsidR="00906E7D"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31</w:t>
      </w:r>
      <w:r w:rsidRPr="00906E7D">
        <w:rPr>
          <w:rStyle w:val="Hyperlink"/>
          <w:color w:val="000000" w:themeColor="text1"/>
          <w:u w:val="none"/>
        </w:rPr>
        <w:t>/03/2016</w:t>
      </w:r>
    </w:p>
    <w:p w14:paraId="123B0ACC" w14:textId="77777777" w:rsidR="00906E7D" w:rsidRDefault="00906E7D" w:rsidP="00906E7D">
      <w:pPr>
        <w:pStyle w:val="texto"/>
      </w:pPr>
    </w:p>
    <w:p w14:paraId="755E4B12" w14:textId="77777777" w:rsidR="00906E7D" w:rsidRDefault="00906E7D" w:rsidP="00906E7D">
      <w:pPr>
        <w:pStyle w:val="texto"/>
      </w:pPr>
      <w:r>
        <w:t>Disponível em:</w:t>
      </w:r>
    </w:p>
    <w:p w14:paraId="3D72ECCC" w14:textId="77777777" w:rsidR="00906E7D" w:rsidRPr="00906E7D" w:rsidRDefault="00906E7D" w:rsidP="00906E7D">
      <w:pPr>
        <w:pStyle w:val="texto"/>
        <w:rPr>
          <w:rStyle w:val="Hyperlink"/>
          <w:u w:val="none"/>
        </w:rPr>
      </w:pPr>
      <w:r>
        <w:t>&lt;</w:t>
      </w:r>
      <w:hyperlink r:id="rId76" w:history="1">
        <w:r w:rsidRPr="00CE2C40">
          <w:rPr>
            <w:rStyle w:val="Hyperlink"/>
          </w:rPr>
          <w:t>https://regys.com.br/rad-studio-10-1-berlin-liberada-nova-versao-do-rad-studio/</w:t>
        </w:r>
      </w:hyperlink>
      <w:r>
        <w:rPr>
          <w:rStyle w:val="Hyperlink"/>
          <w:color w:val="000000" w:themeColor="text1"/>
          <w:u w:val="none"/>
        </w:rPr>
        <w:t>&gt;</w:t>
      </w:r>
    </w:p>
    <w:p w14:paraId="7CF3204D" w14:textId="3F03E6AA" w:rsidR="00906E7D"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14</w:t>
      </w:r>
      <w:r w:rsidRPr="00906E7D">
        <w:rPr>
          <w:rStyle w:val="Hyperlink"/>
          <w:color w:val="000000" w:themeColor="text1"/>
          <w:u w:val="none"/>
        </w:rPr>
        <w:t>/0</w:t>
      </w:r>
      <w:r>
        <w:rPr>
          <w:rStyle w:val="Hyperlink"/>
          <w:color w:val="000000" w:themeColor="text1"/>
          <w:u w:val="none"/>
        </w:rPr>
        <w:t>4</w:t>
      </w:r>
      <w:r w:rsidRPr="00906E7D">
        <w:rPr>
          <w:rStyle w:val="Hyperlink"/>
          <w:color w:val="000000" w:themeColor="text1"/>
          <w:u w:val="none"/>
        </w:rPr>
        <w:t>/2016</w:t>
      </w:r>
    </w:p>
    <w:p w14:paraId="2079A291" w14:textId="77777777" w:rsidR="00906E7D" w:rsidRDefault="00906E7D" w:rsidP="00906E7D">
      <w:pPr>
        <w:pStyle w:val="texto"/>
      </w:pPr>
    </w:p>
    <w:p w14:paraId="7E19EEA0" w14:textId="77777777" w:rsidR="00906E7D" w:rsidRDefault="00906E7D" w:rsidP="00906E7D">
      <w:pPr>
        <w:pStyle w:val="texto"/>
      </w:pPr>
      <w:r>
        <w:t>Disponível em:</w:t>
      </w:r>
    </w:p>
    <w:p w14:paraId="6891656D" w14:textId="617242D5" w:rsidR="0088186C" w:rsidRDefault="00906E7D" w:rsidP="00906E7D">
      <w:pPr>
        <w:pStyle w:val="texto"/>
        <w:rPr>
          <w:rStyle w:val="Hyperlink"/>
        </w:rPr>
      </w:pPr>
      <w:r>
        <w:t>&lt;</w:t>
      </w:r>
      <w:hyperlink r:id="rId77" w:history="1">
        <w:r w:rsidR="00007230" w:rsidRPr="00CE2C40">
          <w:rPr>
            <w:rStyle w:val="Hyperlink"/>
          </w:rPr>
          <w:t>http://docwiki.embarcadero.com/RADStudio/Berlin/en/Developing_Metropolis_UI_Applications</w:t>
        </w:r>
      </w:hyperlink>
      <w:r>
        <w:rPr>
          <w:rStyle w:val="Hyperlink"/>
          <w:color w:val="000000" w:themeColor="text1"/>
          <w:u w:val="none"/>
        </w:rPr>
        <w:t>&gt;</w:t>
      </w:r>
    </w:p>
    <w:p w14:paraId="00D258BD" w14:textId="0FAEA5D7" w:rsidR="00906E7D"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16</w:t>
      </w:r>
      <w:r w:rsidRPr="00906E7D">
        <w:rPr>
          <w:rStyle w:val="Hyperlink"/>
          <w:color w:val="000000" w:themeColor="text1"/>
          <w:u w:val="none"/>
        </w:rPr>
        <w:t>/0</w:t>
      </w:r>
      <w:r>
        <w:rPr>
          <w:rStyle w:val="Hyperlink"/>
          <w:color w:val="000000" w:themeColor="text1"/>
          <w:u w:val="none"/>
        </w:rPr>
        <w:t>6</w:t>
      </w:r>
      <w:r w:rsidRPr="00906E7D">
        <w:rPr>
          <w:rStyle w:val="Hyperlink"/>
          <w:color w:val="000000" w:themeColor="text1"/>
          <w:u w:val="none"/>
        </w:rPr>
        <w:t>/2016</w:t>
      </w:r>
    </w:p>
    <w:p w14:paraId="43E46B02" w14:textId="77777777" w:rsidR="00906E7D" w:rsidRDefault="00906E7D" w:rsidP="00906E7D">
      <w:pPr>
        <w:pStyle w:val="texto"/>
      </w:pPr>
    </w:p>
    <w:p w14:paraId="2CEA015F" w14:textId="77777777" w:rsidR="00906E7D" w:rsidRDefault="00906E7D" w:rsidP="00906E7D">
      <w:pPr>
        <w:pStyle w:val="texto"/>
      </w:pPr>
      <w:r>
        <w:t>Disponível em:</w:t>
      </w:r>
    </w:p>
    <w:p w14:paraId="5270BF2F" w14:textId="777ABD6B" w:rsidR="00007230" w:rsidRDefault="00906E7D" w:rsidP="00906E7D">
      <w:pPr>
        <w:pStyle w:val="texto"/>
        <w:rPr>
          <w:rStyle w:val="Hyperlink"/>
        </w:rPr>
      </w:pPr>
      <w:r>
        <w:t>&lt;</w:t>
      </w:r>
      <w:hyperlink r:id="rId78" w:history="1">
        <w:r w:rsidR="00007230" w:rsidRPr="00CE2C40">
          <w:rPr>
            <w:rStyle w:val="Hyperlink"/>
          </w:rPr>
          <w:t>http://docwiki.embarcadero.com/RADStudio/Berlin/en/Standard_RTL_Path_Functions_across_the_Supported_Target_Platforms</w:t>
        </w:r>
      </w:hyperlink>
      <w:r>
        <w:rPr>
          <w:rStyle w:val="Hyperlink"/>
          <w:color w:val="000000" w:themeColor="text1"/>
          <w:u w:val="none"/>
        </w:rPr>
        <w:t>&gt;</w:t>
      </w:r>
    </w:p>
    <w:p w14:paraId="00C58C1D" w14:textId="11A2E30C" w:rsidR="00906E7D"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23</w:t>
      </w:r>
      <w:r w:rsidRPr="00906E7D">
        <w:rPr>
          <w:rStyle w:val="Hyperlink"/>
          <w:color w:val="000000" w:themeColor="text1"/>
          <w:u w:val="none"/>
        </w:rPr>
        <w:t>/0</w:t>
      </w:r>
      <w:r>
        <w:rPr>
          <w:rStyle w:val="Hyperlink"/>
          <w:color w:val="000000" w:themeColor="text1"/>
          <w:u w:val="none"/>
        </w:rPr>
        <w:t>6</w:t>
      </w:r>
      <w:r w:rsidRPr="00906E7D">
        <w:rPr>
          <w:rStyle w:val="Hyperlink"/>
          <w:color w:val="000000" w:themeColor="text1"/>
          <w:u w:val="none"/>
        </w:rPr>
        <w:t>/2016</w:t>
      </w:r>
    </w:p>
    <w:p w14:paraId="28436497" w14:textId="77777777" w:rsidR="00906E7D" w:rsidRDefault="00906E7D" w:rsidP="00906E7D">
      <w:pPr>
        <w:pStyle w:val="texto"/>
        <w:rPr>
          <w:rStyle w:val="Hyperlink"/>
        </w:rPr>
      </w:pPr>
    </w:p>
    <w:p w14:paraId="34EA1414" w14:textId="77777777" w:rsidR="00906E7D" w:rsidRDefault="00906E7D" w:rsidP="00906E7D">
      <w:pPr>
        <w:pStyle w:val="texto"/>
      </w:pPr>
      <w:r>
        <w:t>Disponível em:</w:t>
      </w:r>
    </w:p>
    <w:p w14:paraId="7A213AD2" w14:textId="3AC19C1F" w:rsidR="00007230" w:rsidRDefault="00906E7D" w:rsidP="00906E7D">
      <w:pPr>
        <w:pStyle w:val="texto"/>
      </w:pPr>
      <w:r>
        <w:t>&lt;</w:t>
      </w:r>
      <w:hyperlink r:id="rId79" w:history="1">
        <w:r w:rsidR="00007230" w:rsidRPr="00CE2C40">
          <w:rPr>
            <w:rStyle w:val="Hyperlink"/>
          </w:rPr>
          <w:t>http://docwiki.embarcadero.com/RADStudio/Berlin/en/Using_the_RTL_Cross-Platform_Messaging_Solution</w:t>
        </w:r>
      </w:hyperlink>
      <w:r>
        <w:rPr>
          <w:rStyle w:val="Hyperlink"/>
          <w:color w:val="000000" w:themeColor="text1"/>
          <w:u w:val="none"/>
        </w:rPr>
        <w:t>&gt;</w:t>
      </w:r>
    </w:p>
    <w:p w14:paraId="63B278D7" w14:textId="3F4A2C16" w:rsidR="00007230" w:rsidRDefault="00906E7D" w:rsidP="00906E7D">
      <w:pPr>
        <w:pStyle w:val="texto"/>
        <w:rPr>
          <w:rStyle w:val="Hyperlink"/>
          <w:color w:val="000000" w:themeColor="text1"/>
          <w:u w:val="none"/>
        </w:rPr>
      </w:pPr>
      <w:r w:rsidRPr="00906E7D">
        <w:rPr>
          <w:rStyle w:val="Hyperlink"/>
          <w:color w:val="000000" w:themeColor="text1"/>
          <w:u w:val="none"/>
        </w:rPr>
        <w:t>Acessado em:</w:t>
      </w:r>
      <w:r>
        <w:rPr>
          <w:rStyle w:val="Hyperlink"/>
          <w:color w:val="000000" w:themeColor="text1"/>
          <w:u w:val="none"/>
        </w:rPr>
        <w:t xml:space="preserve"> 23</w:t>
      </w:r>
      <w:r w:rsidRPr="00906E7D">
        <w:rPr>
          <w:rStyle w:val="Hyperlink"/>
          <w:color w:val="000000" w:themeColor="text1"/>
          <w:u w:val="none"/>
        </w:rPr>
        <w:t>/0</w:t>
      </w:r>
      <w:r>
        <w:rPr>
          <w:rStyle w:val="Hyperlink"/>
          <w:color w:val="000000" w:themeColor="text1"/>
          <w:u w:val="none"/>
        </w:rPr>
        <w:t>6</w:t>
      </w:r>
      <w:r w:rsidRPr="00906E7D">
        <w:rPr>
          <w:rStyle w:val="Hyperlink"/>
          <w:color w:val="000000" w:themeColor="text1"/>
          <w:u w:val="none"/>
        </w:rPr>
        <w:t>/2016</w:t>
      </w:r>
    </w:p>
    <w:p w14:paraId="1D9CB5EA" w14:textId="77777777" w:rsidR="00906E7D" w:rsidRPr="00906E7D" w:rsidRDefault="00906E7D" w:rsidP="00906E7D">
      <w:pPr>
        <w:pStyle w:val="texto"/>
      </w:pPr>
    </w:p>
    <w:p w14:paraId="646DB524" w14:textId="5DAD1947" w:rsidR="0048365F" w:rsidRDefault="008B32B5" w:rsidP="005A0A04">
      <w:pPr>
        <w:pStyle w:val="Ttulo1"/>
        <w:spacing w:line="360" w:lineRule="auto"/>
      </w:pPr>
      <w:bookmarkStart w:id="93" w:name="_Toc467333161"/>
      <w:r>
        <w:lastRenderedPageBreak/>
        <w:t>Apêndice</w:t>
      </w:r>
      <w:bookmarkEnd w:id="93"/>
    </w:p>
    <w:p w14:paraId="731AD90D" w14:textId="6EFC3F2F" w:rsidR="005C16A8" w:rsidRPr="00E20427" w:rsidRDefault="005C16A8" w:rsidP="009C69E5">
      <w:pPr>
        <w:rPr>
          <w:sz w:val="28"/>
          <w:szCs w:val="28"/>
        </w:rPr>
      </w:pPr>
      <w:bookmarkStart w:id="94" w:name="_Toc465578564"/>
      <w:r w:rsidRPr="00E20427">
        <w:rPr>
          <w:b/>
          <w:sz w:val="28"/>
          <w:szCs w:val="28"/>
        </w:rPr>
        <w:t xml:space="preserve">Gráfico </w:t>
      </w:r>
      <w:r w:rsidR="00251959" w:rsidRPr="00E20427">
        <w:rPr>
          <w:b/>
          <w:sz w:val="28"/>
          <w:szCs w:val="28"/>
        </w:rPr>
        <w:fldChar w:fldCharType="begin"/>
      </w:r>
      <w:r w:rsidR="00251959" w:rsidRPr="00E20427">
        <w:rPr>
          <w:b/>
          <w:sz w:val="28"/>
          <w:szCs w:val="28"/>
        </w:rPr>
        <w:instrText xml:space="preserve"> SEQ Gráfico \* ARABIC </w:instrText>
      </w:r>
      <w:r w:rsidR="00251959" w:rsidRPr="00E20427">
        <w:rPr>
          <w:b/>
          <w:sz w:val="28"/>
          <w:szCs w:val="28"/>
        </w:rPr>
        <w:fldChar w:fldCharType="separate"/>
      </w:r>
      <w:r w:rsidRPr="00E20427">
        <w:rPr>
          <w:b/>
          <w:noProof/>
          <w:sz w:val="28"/>
          <w:szCs w:val="28"/>
        </w:rPr>
        <w:t>1</w:t>
      </w:r>
      <w:r w:rsidR="00251959" w:rsidRPr="00E20427">
        <w:rPr>
          <w:b/>
          <w:noProof/>
          <w:sz w:val="28"/>
          <w:szCs w:val="28"/>
        </w:rPr>
        <w:fldChar w:fldCharType="end"/>
      </w:r>
      <w:r w:rsidR="00551B0D" w:rsidRPr="00E20427">
        <w:rPr>
          <w:b/>
          <w:noProof/>
          <w:sz w:val="28"/>
          <w:szCs w:val="28"/>
        </w:rPr>
        <w:t>:</w:t>
      </w:r>
      <w:r w:rsidR="00551B0D" w:rsidRPr="00E20427">
        <w:rPr>
          <w:sz w:val="28"/>
          <w:szCs w:val="28"/>
        </w:rPr>
        <w:t xml:space="preserve"> </w:t>
      </w:r>
      <w:r w:rsidRPr="00E20427">
        <w:rPr>
          <w:sz w:val="28"/>
          <w:szCs w:val="28"/>
        </w:rPr>
        <w:t>Para você, o que um aplicativo de organização estudantil necessariamente precisa ter?</w:t>
      </w:r>
      <w:bookmarkEnd w:id="94"/>
    </w:p>
    <w:p w14:paraId="39C08EF2" w14:textId="2F3DA1AC" w:rsidR="00EA78BC" w:rsidRDefault="0065586F" w:rsidP="009C69E5">
      <w:pPr>
        <w:keepNext/>
        <w:jc w:val="center"/>
      </w:pPr>
      <w:r w:rsidRPr="0069733D">
        <w:rPr>
          <w:noProof/>
          <w:color w:val="595959" w:themeColor="text1" w:themeTint="A6"/>
        </w:rPr>
        <w:drawing>
          <wp:inline distT="0" distB="0" distL="0" distR="0" wp14:anchorId="6A6FFD7A" wp14:editId="655C21C9">
            <wp:extent cx="5143500" cy="3095625"/>
            <wp:effectExtent l="0" t="0" r="19050" b="9525"/>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7F87FD5" w14:textId="77777777" w:rsidR="009C69E5" w:rsidRDefault="009C69E5" w:rsidP="00E20427">
      <w:pPr>
        <w:keepNext/>
        <w:spacing w:line="360" w:lineRule="auto"/>
      </w:pPr>
    </w:p>
    <w:p w14:paraId="011B7FD3" w14:textId="77777777" w:rsidR="009C69E5" w:rsidRDefault="009C69E5" w:rsidP="009C69E5">
      <w:pPr>
        <w:keepNext/>
        <w:spacing w:line="360" w:lineRule="auto"/>
      </w:pPr>
    </w:p>
    <w:p w14:paraId="014C1956" w14:textId="587F6961" w:rsidR="009C69E5" w:rsidRPr="00E20427" w:rsidRDefault="009C69E5" w:rsidP="009C69E5">
      <w:pPr>
        <w:rPr>
          <w:noProof/>
          <w:color w:val="FABF8F" w:themeColor="accent6" w:themeTint="99"/>
          <w:sz w:val="28"/>
          <w:szCs w:val="28"/>
        </w:rPr>
      </w:pPr>
      <w:bookmarkStart w:id="95" w:name="_Toc465578565"/>
      <w:r w:rsidRPr="00E20427">
        <w:rPr>
          <w:b/>
          <w:sz w:val="28"/>
          <w:szCs w:val="28"/>
        </w:rPr>
        <w:t xml:space="preserve">Gráfico </w:t>
      </w:r>
      <w:r w:rsidRPr="00E20427">
        <w:rPr>
          <w:b/>
          <w:sz w:val="28"/>
          <w:szCs w:val="28"/>
        </w:rPr>
        <w:fldChar w:fldCharType="begin"/>
      </w:r>
      <w:r w:rsidRPr="00E20427">
        <w:rPr>
          <w:b/>
          <w:sz w:val="28"/>
          <w:szCs w:val="28"/>
        </w:rPr>
        <w:instrText xml:space="preserve"> SEQ Gráfico \* ARABIC </w:instrText>
      </w:r>
      <w:r w:rsidRPr="00E20427">
        <w:rPr>
          <w:b/>
          <w:sz w:val="28"/>
          <w:szCs w:val="28"/>
        </w:rPr>
        <w:fldChar w:fldCharType="separate"/>
      </w:r>
      <w:r w:rsidRPr="00E20427">
        <w:rPr>
          <w:b/>
          <w:sz w:val="28"/>
          <w:szCs w:val="28"/>
        </w:rPr>
        <w:t>2</w:t>
      </w:r>
      <w:r w:rsidRPr="00E20427">
        <w:rPr>
          <w:b/>
          <w:sz w:val="28"/>
          <w:szCs w:val="28"/>
        </w:rPr>
        <w:fldChar w:fldCharType="end"/>
      </w:r>
      <w:r w:rsidR="00551B0D" w:rsidRPr="00E20427">
        <w:rPr>
          <w:b/>
          <w:sz w:val="28"/>
          <w:szCs w:val="28"/>
        </w:rPr>
        <w:t>:</w:t>
      </w:r>
      <w:r w:rsidR="00551B0D" w:rsidRPr="00E20427">
        <w:rPr>
          <w:sz w:val="28"/>
          <w:szCs w:val="28"/>
        </w:rPr>
        <w:t xml:space="preserve"> </w:t>
      </w:r>
      <w:r w:rsidRPr="00E20427">
        <w:rPr>
          <w:sz w:val="28"/>
          <w:szCs w:val="28"/>
        </w:rPr>
        <w:t>Você já foi prejudicado (a) de alguma maneira (provas, trabalhos) devido a falta de organização em agendar datas?</w:t>
      </w:r>
      <w:bookmarkEnd w:id="95"/>
      <w:r w:rsidRPr="00E20427">
        <w:rPr>
          <w:noProof/>
          <w:color w:val="FABF8F" w:themeColor="accent6" w:themeTint="99"/>
          <w:sz w:val="28"/>
          <w:szCs w:val="28"/>
        </w:rPr>
        <w:t xml:space="preserve"> </w:t>
      </w:r>
    </w:p>
    <w:p w14:paraId="4DA12626" w14:textId="7C94BFA7" w:rsidR="005C16A8" w:rsidRDefault="003A69F7" w:rsidP="000B5A0B">
      <w:pPr>
        <w:pStyle w:val="Legenda"/>
      </w:pPr>
      <w:r w:rsidRPr="001A0E39">
        <w:rPr>
          <w:noProof/>
        </w:rPr>
        <w:drawing>
          <wp:inline distT="0" distB="0" distL="0" distR="0" wp14:anchorId="71896226" wp14:editId="65CA10DB">
            <wp:extent cx="5029200" cy="2676525"/>
            <wp:effectExtent l="0" t="0" r="19050" b="9525"/>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08A32686" w14:textId="77777777" w:rsidR="00C7762C" w:rsidRDefault="00C7762C" w:rsidP="00C7762C"/>
    <w:p w14:paraId="76099900" w14:textId="77777777" w:rsidR="00C7762C" w:rsidRPr="00C7762C" w:rsidRDefault="00C7762C" w:rsidP="00C7762C"/>
    <w:p w14:paraId="322F624C" w14:textId="151C8B88" w:rsidR="0048365F" w:rsidRPr="00E20427" w:rsidRDefault="005C16A8" w:rsidP="009C69E5">
      <w:pPr>
        <w:rPr>
          <w:sz w:val="28"/>
          <w:szCs w:val="28"/>
        </w:rPr>
      </w:pPr>
      <w:bookmarkStart w:id="96" w:name="_Toc465578566"/>
      <w:r w:rsidRPr="00E20427">
        <w:rPr>
          <w:b/>
          <w:sz w:val="28"/>
          <w:szCs w:val="28"/>
        </w:rPr>
        <w:lastRenderedPageBreak/>
        <w:t xml:space="preserve">Gráfico </w:t>
      </w:r>
      <w:r w:rsidR="00251959" w:rsidRPr="00E20427">
        <w:rPr>
          <w:b/>
          <w:sz w:val="28"/>
          <w:szCs w:val="28"/>
        </w:rPr>
        <w:fldChar w:fldCharType="begin"/>
      </w:r>
      <w:r w:rsidR="00251959" w:rsidRPr="00E20427">
        <w:rPr>
          <w:b/>
          <w:sz w:val="28"/>
          <w:szCs w:val="28"/>
        </w:rPr>
        <w:instrText xml:space="preserve"> SEQ Gráfico \* ARABIC </w:instrText>
      </w:r>
      <w:r w:rsidR="00251959" w:rsidRPr="00E20427">
        <w:rPr>
          <w:b/>
          <w:sz w:val="28"/>
          <w:szCs w:val="28"/>
        </w:rPr>
        <w:fldChar w:fldCharType="separate"/>
      </w:r>
      <w:r w:rsidRPr="00E20427">
        <w:rPr>
          <w:b/>
          <w:noProof/>
          <w:sz w:val="28"/>
          <w:szCs w:val="28"/>
        </w:rPr>
        <w:t>3</w:t>
      </w:r>
      <w:r w:rsidR="00251959" w:rsidRPr="00E20427">
        <w:rPr>
          <w:b/>
          <w:noProof/>
          <w:sz w:val="28"/>
          <w:szCs w:val="28"/>
        </w:rPr>
        <w:fldChar w:fldCharType="end"/>
      </w:r>
      <w:r w:rsidR="00551B0D" w:rsidRPr="00E20427">
        <w:rPr>
          <w:b/>
          <w:noProof/>
          <w:sz w:val="28"/>
          <w:szCs w:val="28"/>
        </w:rPr>
        <w:t>:</w:t>
      </w:r>
      <w:r w:rsidR="00551B0D" w:rsidRPr="00E20427">
        <w:rPr>
          <w:sz w:val="28"/>
          <w:szCs w:val="28"/>
        </w:rPr>
        <w:t xml:space="preserve"> </w:t>
      </w:r>
      <w:r w:rsidRPr="00E20427">
        <w:rPr>
          <w:sz w:val="28"/>
          <w:szCs w:val="28"/>
        </w:rPr>
        <w:t>Você tem facilidade para se organizar academicamente?</w:t>
      </w:r>
      <w:bookmarkEnd w:id="96"/>
    </w:p>
    <w:p w14:paraId="14F67F3F" w14:textId="172D8B04" w:rsidR="00F45ED6" w:rsidRDefault="0048365F" w:rsidP="005A0A04">
      <w:pPr>
        <w:keepNext/>
        <w:spacing w:line="360" w:lineRule="auto"/>
        <w:jc w:val="center"/>
      </w:pPr>
      <w:r>
        <w:rPr>
          <w:noProof/>
        </w:rPr>
        <w:drawing>
          <wp:inline distT="0" distB="0" distL="0" distR="0" wp14:anchorId="102B0330" wp14:editId="07DDA209">
            <wp:extent cx="5040000" cy="2520000"/>
            <wp:effectExtent l="0" t="0" r="27305" b="13970"/>
            <wp:docPr id="122" name="Grá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F7C59DE" w14:textId="77777777" w:rsidR="00F45ED6" w:rsidRDefault="00F45ED6" w:rsidP="005A0A04">
      <w:pPr>
        <w:keepNext/>
        <w:spacing w:line="360" w:lineRule="auto"/>
        <w:jc w:val="center"/>
      </w:pPr>
    </w:p>
    <w:p w14:paraId="70908C83" w14:textId="77777777" w:rsidR="00F45ED6" w:rsidRDefault="00F45ED6" w:rsidP="005A0A04">
      <w:pPr>
        <w:keepNext/>
        <w:spacing w:line="360" w:lineRule="auto"/>
        <w:jc w:val="center"/>
      </w:pPr>
    </w:p>
    <w:p w14:paraId="746B68E2" w14:textId="77777777" w:rsidR="00F45ED6" w:rsidRPr="00F45ED6" w:rsidRDefault="00F45ED6" w:rsidP="005A0A04">
      <w:pPr>
        <w:keepNext/>
        <w:spacing w:line="360" w:lineRule="auto"/>
        <w:jc w:val="center"/>
      </w:pPr>
    </w:p>
    <w:p w14:paraId="25918DAD" w14:textId="77777777" w:rsidR="00D87D8D" w:rsidRPr="00D87D8D" w:rsidRDefault="00D87D8D" w:rsidP="005A0A04">
      <w:pPr>
        <w:spacing w:line="360" w:lineRule="auto"/>
      </w:pPr>
    </w:p>
    <w:p w14:paraId="5EDAD4E6" w14:textId="4549EE62" w:rsidR="0048365F" w:rsidRPr="00E20427" w:rsidRDefault="005C16A8" w:rsidP="009C69E5">
      <w:pPr>
        <w:rPr>
          <w:sz w:val="28"/>
          <w:szCs w:val="28"/>
        </w:rPr>
      </w:pPr>
      <w:bookmarkStart w:id="97" w:name="_Toc465578567"/>
      <w:r w:rsidRPr="00E20427">
        <w:rPr>
          <w:b/>
          <w:sz w:val="28"/>
          <w:szCs w:val="28"/>
        </w:rPr>
        <w:t xml:space="preserve">Gráfico </w:t>
      </w:r>
      <w:r w:rsidR="00251959" w:rsidRPr="00E20427">
        <w:rPr>
          <w:b/>
          <w:sz w:val="28"/>
          <w:szCs w:val="28"/>
        </w:rPr>
        <w:fldChar w:fldCharType="begin"/>
      </w:r>
      <w:r w:rsidR="00251959" w:rsidRPr="00E20427">
        <w:rPr>
          <w:b/>
          <w:sz w:val="28"/>
          <w:szCs w:val="28"/>
        </w:rPr>
        <w:instrText xml:space="preserve"> SEQ Gráfico \* ARABIC </w:instrText>
      </w:r>
      <w:r w:rsidR="00251959" w:rsidRPr="00E20427">
        <w:rPr>
          <w:b/>
          <w:sz w:val="28"/>
          <w:szCs w:val="28"/>
        </w:rPr>
        <w:fldChar w:fldCharType="separate"/>
      </w:r>
      <w:r w:rsidRPr="00E20427">
        <w:rPr>
          <w:b/>
          <w:noProof/>
          <w:sz w:val="28"/>
          <w:szCs w:val="28"/>
        </w:rPr>
        <w:t>4</w:t>
      </w:r>
      <w:r w:rsidR="00251959" w:rsidRPr="00E20427">
        <w:rPr>
          <w:b/>
          <w:noProof/>
          <w:sz w:val="28"/>
          <w:szCs w:val="28"/>
        </w:rPr>
        <w:fldChar w:fldCharType="end"/>
      </w:r>
      <w:r w:rsidR="00551B0D" w:rsidRPr="00E20427">
        <w:rPr>
          <w:b/>
          <w:noProof/>
          <w:sz w:val="28"/>
          <w:szCs w:val="28"/>
        </w:rPr>
        <w:t>:</w:t>
      </w:r>
      <w:r w:rsidRPr="00E20427">
        <w:rPr>
          <w:sz w:val="28"/>
          <w:szCs w:val="28"/>
        </w:rPr>
        <w:t xml:space="preserve"> Você acredita que esse aplicativo não só ajudaria o estudante, mas também o professor?</w:t>
      </w:r>
      <w:bookmarkEnd w:id="97"/>
    </w:p>
    <w:p w14:paraId="3C7A108E" w14:textId="77777777" w:rsidR="005C16A8" w:rsidRDefault="0048365F" w:rsidP="009C69E5">
      <w:pPr>
        <w:keepNext/>
        <w:jc w:val="center"/>
      </w:pPr>
      <w:r w:rsidRPr="00CC6C39">
        <w:rPr>
          <w:noProof/>
          <w:color w:val="548DD4" w:themeColor="text2" w:themeTint="99"/>
        </w:rPr>
        <w:drawing>
          <wp:inline distT="0" distB="0" distL="0" distR="0" wp14:anchorId="16CABFD6" wp14:editId="21B6C507">
            <wp:extent cx="5040000" cy="2520000"/>
            <wp:effectExtent l="0" t="0" r="27305" b="13970"/>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4D158697" w14:textId="77777777" w:rsidR="00EA78BC" w:rsidRDefault="00EA78BC" w:rsidP="00680DFE">
      <w:pPr>
        <w:pStyle w:val="Legenda"/>
      </w:pPr>
    </w:p>
    <w:p w14:paraId="4DD931C3" w14:textId="77777777" w:rsidR="00EA78BC" w:rsidRDefault="00EA78BC" w:rsidP="00680DFE">
      <w:pPr>
        <w:pStyle w:val="Legenda"/>
      </w:pPr>
    </w:p>
    <w:p w14:paraId="2056D6B1" w14:textId="77777777" w:rsidR="00EA78BC" w:rsidRDefault="00EA78BC" w:rsidP="00680DFE">
      <w:pPr>
        <w:pStyle w:val="Legenda"/>
      </w:pPr>
    </w:p>
    <w:p w14:paraId="3E76F767" w14:textId="77777777" w:rsidR="00EA78BC" w:rsidRDefault="00EA78BC" w:rsidP="00680DFE">
      <w:pPr>
        <w:pStyle w:val="Legenda"/>
      </w:pPr>
    </w:p>
    <w:p w14:paraId="250FAC75" w14:textId="77777777" w:rsidR="00D87D8D" w:rsidRDefault="00D87D8D" w:rsidP="00680DFE">
      <w:pPr>
        <w:pStyle w:val="Legenda"/>
      </w:pPr>
      <w:bookmarkStart w:id="98" w:name="_Toc465578568"/>
    </w:p>
    <w:p w14:paraId="0C266CDA" w14:textId="339319DB" w:rsidR="0048365F" w:rsidRPr="00E20427" w:rsidRDefault="00F44356" w:rsidP="009C69E5">
      <w:pPr>
        <w:rPr>
          <w:sz w:val="28"/>
          <w:szCs w:val="28"/>
        </w:rPr>
      </w:pPr>
      <w:r w:rsidRPr="00E20427">
        <w:rPr>
          <w:b/>
          <w:sz w:val="28"/>
          <w:szCs w:val="28"/>
        </w:rPr>
        <w:lastRenderedPageBreak/>
        <w:t xml:space="preserve">Gráfico </w:t>
      </w:r>
      <w:r w:rsidR="00251959" w:rsidRPr="00E20427">
        <w:rPr>
          <w:b/>
          <w:sz w:val="28"/>
          <w:szCs w:val="28"/>
        </w:rPr>
        <w:fldChar w:fldCharType="begin"/>
      </w:r>
      <w:r w:rsidR="00251959" w:rsidRPr="00E20427">
        <w:rPr>
          <w:b/>
          <w:sz w:val="28"/>
          <w:szCs w:val="28"/>
        </w:rPr>
        <w:instrText xml:space="preserve"> SEQ Gráfico \* ARABIC </w:instrText>
      </w:r>
      <w:r w:rsidR="00251959" w:rsidRPr="00E20427">
        <w:rPr>
          <w:b/>
          <w:sz w:val="28"/>
          <w:szCs w:val="28"/>
        </w:rPr>
        <w:fldChar w:fldCharType="separate"/>
      </w:r>
      <w:r w:rsidRPr="00E20427">
        <w:rPr>
          <w:b/>
          <w:noProof/>
          <w:sz w:val="28"/>
          <w:szCs w:val="28"/>
        </w:rPr>
        <w:t>5</w:t>
      </w:r>
      <w:r w:rsidR="00251959" w:rsidRPr="00E20427">
        <w:rPr>
          <w:b/>
          <w:noProof/>
          <w:sz w:val="28"/>
          <w:szCs w:val="28"/>
        </w:rPr>
        <w:fldChar w:fldCharType="end"/>
      </w:r>
      <w:r w:rsidR="00551B0D" w:rsidRPr="00E20427">
        <w:rPr>
          <w:b/>
          <w:sz w:val="28"/>
          <w:szCs w:val="28"/>
        </w:rPr>
        <w:t>:</w:t>
      </w:r>
      <w:r w:rsidR="00551B0D" w:rsidRPr="00E20427">
        <w:rPr>
          <w:sz w:val="28"/>
          <w:szCs w:val="28"/>
        </w:rPr>
        <w:t xml:space="preserve"> </w:t>
      </w:r>
      <w:r w:rsidRPr="00E20427">
        <w:rPr>
          <w:sz w:val="28"/>
          <w:szCs w:val="28"/>
        </w:rPr>
        <w:t>Você acredita que seu desempenho escolar aumentaria com o auxílio de um aplicativo?</w:t>
      </w:r>
      <w:bookmarkEnd w:id="98"/>
    </w:p>
    <w:p w14:paraId="6557BD86" w14:textId="02C81D29" w:rsidR="00D87D8D" w:rsidRDefault="0048365F" w:rsidP="009C69E5">
      <w:pPr>
        <w:keepNext/>
        <w:jc w:val="center"/>
      </w:pPr>
      <w:r w:rsidRPr="00641D04">
        <w:rPr>
          <w:noProof/>
        </w:rPr>
        <w:drawing>
          <wp:inline distT="0" distB="0" distL="0" distR="0" wp14:anchorId="35BB3327" wp14:editId="0CF8F589">
            <wp:extent cx="5040000" cy="2520000"/>
            <wp:effectExtent l="0" t="0" r="27305" b="13970"/>
            <wp:docPr id="124" name="Gráfico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bookmarkStart w:id="99" w:name="_Toc465578569"/>
    </w:p>
    <w:p w14:paraId="79DD178E" w14:textId="77777777" w:rsidR="00F45ED6" w:rsidRDefault="00F45ED6" w:rsidP="001E59D9">
      <w:pPr>
        <w:keepNext/>
      </w:pPr>
    </w:p>
    <w:p w14:paraId="7CCE1B82" w14:textId="77777777" w:rsidR="00E20427" w:rsidRDefault="00E20427" w:rsidP="009C69E5">
      <w:pPr>
        <w:keepNext/>
        <w:jc w:val="center"/>
      </w:pPr>
    </w:p>
    <w:p w14:paraId="46B0E0A3" w14:textId="77777777" w:rsidR="001E59D9" w:rsidRDefault="001E59D9" w:rsidP="009C69E5">
      <w:pPr>
        <w:keepNext/>
        <w:jc w:val="center"/>
      </w:pPr>
    </w:p>
    <w:p w14:paraId="0A0253CC" w14:textId="77777777" w:rsidR="00E20427" w:rsidRDefault="00E20427" w:rsidP="009C69E5">
      <w:pPr>
        <w:keepNext/>
        <w:jc w:val="center"/>
      </w:pPr>
    </w:p>
    <w:p w14:paraId="1CE94615" w14:textId="77777777" w:rsidR="00F45ED6" w:rsidRPr="00D87D8D" w:rsidRDefault="00F45ED6" w:rsidP="009C69E5">
      <w:pPr>
        <w:keepNext/>
        <w:spacing w:line="360" w:lineRule="auto"/>
      </w:pPr>
    </w:p>
    <w:p w14:paraId="392A8CE3" w14:textId="59EA2483" w:rsidR="0048365F" w:rsidRPr="00E20427" w:rsidRDefault="00EA78BC" w:rsidP="009C69E5">
      <w:pPr>
        <w:rPr>
          <w:sz w:val="28"/>
          <w:szCs w:val="28"/>
        </w:rPr>
      </w:pPr>
      <w:r w:rsidRPr="00E20427">
        <w:rPr>
          <w:b/>
          <w:sz w:val="28"/>
          <w:szCs w:val="28"/>
        </w:rPr>
        <w:t xml:space="preserve">Gráfico </w:t>
      </w:r>
      <w:r w:rsidR="00251959" w:rsidRPr="00E20427">
        <w:rPr>
          <w:b/>
          <w:sz w:val="28"/>
          <w:szCs w:val="28"/>
        </w:rPr>
        <w:fldChar w:fldCharType="begin"/>
      </w:r>
      <w:r w:rsidR="00251959" w:rsidRPr="00E20427">
        <w:rPr>
          <w:b/>
          <w:sz w:val="28"/>
          <w:szCs w:val="28"/>
        </w:rPr>
        <w:instrText xml:space="preserve"> SEQ Gráfico \* ARABIC </w:instrText>
      </w:r>
      <w:r w:rsidR="00251959" w:rsidRPr="00E20427">
        <w:rPr>
          <w:b/>
          <w:sz w:val="28"/>
          <w:szCs w:val="28"/>
        </w:rPr>
        <w:fldChar w:fldCharType="separate"/>
      </w:r>
      <w:r w:rsidRPr="00E20427">
        <w:rPr>
          <w:b/>
          <w:noProof/>
          <w:sz w:val="28"/>
          <w:szCs w:val="28"/>
        </w:rPr>
        <w:t>6</w:t>
      </w:r>
      <w:r w:rsidR="00251959" w:rsidRPr="00E20427">
        <w:rPr>
          <w:b/>
          <w:noProof/>
          <w:sz w:val="28"/>
          <w:szCs w:val="28"/>
        </w:rPr>
        <w:fldChar w:fldCharType="end"/>
      </w:r>
      <w:r w:rsidR="00551B0D" w:rsidRPr="00E20427">
        <w:rPr>
          <w:b/>
          <w:sz w:val="28"/>
          <w:szCs w:val="28"/>
        </w:rPr>
        <w:t>:</w:t>
      </w:r>
      <w:r w:rsidR="00551B0D" w:rsidRPr="00E20427">
        <w:rPr>
          <w:sz w:val="28"/>
          <w:szCs w:val="28"/>
        </w:rPr>
        <w:t xml:space="preserve"> </w:t>
      </w:r>
      <w:r w:rsidRPr="00E20427">
        <w:rPr>
          <w:sz w:val="28"/>
          <w:szCs w:val="28"/>
        </w:rPr>
        <w:t>Você acredita que desperdiça muito tempo se organizando e que esse tempo poderia ser gasto com outras atividades?</w:t>
      </w:r>
      <w:bookmarkEnd w:id="99"/>
    </w:p>
    <w:p w14:paraId="4BEADC47" w14:textId="77777777" w:rsidR="005C16A8" w:rsidRDefault="0048365F" w:rsidP="009C69E5">
      <w:pPr>
        <w:keepNext/>
        <w:jc w:val="center"/>
      </w:pPr>
      <w:r w:rsidRPr="00EC21FC">
        <w:rPr>
          <w:noProof/>
          <w:color w:val="4B4B4B"/>
        </w:rPr>
        <w:drawing>
          <wp:inline distT="0" distB="0" distL="0" distR="0" wp14:anchorId="28B215BA" wp14:editId="799F0B32">
            <wp:extent cx="5040000" cy="2520000"/>
            <wp:effectExtent l="0" t="0" r="27305" b="13970"/>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C30DE0A" w14:textId="77777777" w:rsidR="0048365F" w:rsidRDefault="0048365F" w:rsidP="005A0A04">
      <w:pPr>
        <w:spacing w:line="360" w:lineRule="auto"/>
        <w:jc w:val="center"/>
        <w:rPr>
          <w:sz w:val="32"/>
          <w:szCs w:val="36"/>
        </w:rPr>
      </w:pPr>
    </w:p>
    <w:p w14:paraId="69C2FBA6" w14:textId="77777777" w:rsidR="0048365F" w:rsidRDefault="0048365F" w:rsidP="005A0A04">
      <w:pPr>
        <w:spacing w:line="360" w:lineRule="auto"/>
        <w:rPr>
          <w:sz w:val="32"/>
          <w:szCs w:val="36"/>
        </w:rPr>
      </w:pPr>
    </w:p>
    <w:p w14:paraId="783CFD39" w14:textId="77777777" w:rsidR="0048365F" w:rsidRDefault="0048365F" w:rsidP="005A0A04">
      <w:pPr>
        <w:spacing w:line="360" w:lineRule="auto"/>
        <w:rPr>
          <w:rFonts w:cs="Arial"/>
          <w:color w:val="000000" w:themeColor="text1"/>
        </w:rPr>
      </w:pPr>
    </w:p>
    <w:p w14:paraId="39BE2A2A" w14:textId="77777777" w:rsidR="0048365F" w:rsidRDefault="0048365F" w:rsidP="005A0A04">
      <w:pPr>
        <w:spacing w:line="360" w:lineRule="auto"/>
        <w:jc w:val="left"/>
        <w:rPr>
          <w:rFonts w:ascii="Times New Roman" w:hAnsi="Times New Roman"/>
          <w:sz w:val="20"/>
          <w:szCs w:val="20"/>
        </w:rPr>
      </w:pPr>
    </w:p>
    <w:sectPr w:rsidR="0048365F" w:rsidSect="0065586F">
      <w:headerReference w:type="default" r:id="rId86"/>
      <w:pgSz w:w="12240" w:h="15840"/>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79A4FF" w14:textId="77777777" w:rsidR="0058346B" w:rsidRDefault="0058346B">
      <w:r>
        <w:separator/>
      </w:r>
    </w:p>
  </w:endnote>
  <w:endnote w:type="continuationSeparator" w:id="0">
    <w:p w14:paraId="5A530C6C" w14:textId="77777777" w:rsidR="0058346B" w:rsidRDefault="0058346B">
      <w:r>
        <w:continuationSeparator/>
      </w:r>
    </w:p>
  </w:endnote>
  <w:endnote w:type="continuationNotice" w:id="1">
    <w:p w14:paraId="760798C8" w14:textId="77777777" w:rsidR="0058346B" w:rsidRDefault="005834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8DF0D2" w14:textId="77777777" w:rsidR="0058346B" w:rsidRDefault="0058346B">
      <w:r>
        <w:separator/>
      </w:r>
    </w:p>
  </w:footnote>
  <w:footnote w:type="continuationSeparator" w:id="0">
    <w:p w14:paraId="05645DF0" w14:textId="77777777" w:rsidR="0058346B" w:rsidRDefault="0058346B">
      <w:r>
        <w:continuationSeparator/>
      </w:r>
    </w:p>
  </w:footnote>
  <w:footnote w:type="continuationNotice" w:id="1">
    <w:p w14:paraId="6EB0D978" w14:textId="77777777" w:rsidR="0058346B" w:rsidRDefault="005834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58173F" w14:textId="088F097E" w:rsidR="003A09AA" w:rsidRDefault="003A09AA">
    <w:pPr>
      <w:pStyle w:val="Cabealho"/>
      <w:jc w:val="right"/>
    </w:pPr>
    <w:r>
      <w:rPr>
        <w:rStyle w:val="Nmerodepgina"/>
      </w:rPr>
      <w:fldChar w:fldCharType="begin"/>
    </w:r>
    <w:r>
      <w:rPr>
        <w:rStyle w:val="Nmerodepgina"/>
      </w:rPr>
      <w:instrText xml:space="preserve"> PAGE </w:instrText>
    </w:r>
    <w:r>
      <w:rPr>
        <w:rStyle w:val="Nmerodepgina"/>
      </w:rPr>
      <w:fldChar w:fldCharType="separate"/>
    </w:r>
    <w:r w:rsidR="00113CB8">
      <w:rPr>
        <w:rStyle w:val="Nmerodepgina"/>
        <w:noProof/>
      </w:rPr>
      <w:t>19</w:t>
    </w:r>
    <w:r>
      <w:rPr>
        <w:rStyle w:val="Nmerodepgina"/>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451309" w14:textId="6AFA9F51" w:rsidR="003A09AA" w:rsidRDefault="003A09AA">
    <w:pPr>
      <w:pStyle w:val="Cabealho"/>
      <w:jc w:val="right"/>
    </w:pPr>
    <w:r>
      <w:rPr>
        <w:rStyle w:val="Nmerodepgina"/>
      </w:rPr>
      <w:fldChar w:fldCharType="begin"/>
    </w:r>
    <w:r>
      <w:rPr>
        <w:rStyle w:val="Nmerodepgina"/>
      </w:rPr>
      <w:instrText xml:space="preserve"> PAGE </w:instrText>
    </w:r>
    <w:r>
      <w:rPr>
        <w:rStyle w:val="Nmerodepgina"/>
      </w:rPr>
      <w:fldChar w:fldCharType="separate"/>
    </w:r>
    <w:r w:rsidR="00113CB8">
      <w:rPr>
        <w:rStyle w:val="Nmerodepgina"/>
        <w:noProof/>
      </w:rPr>
      <w:t>22</w:t>
    </w:r>
    <w:r>
      <w:rPr>
        <w:rStyle w:val="Nmerodepgina"/>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0CD800" w14:textId="54C73717" w:rsidR="003A09AA" w:rsidRDefault="003A09AA">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536CC"/>
    <w:multiLevelType w:val="singleLevel"/>
    <w:tmpl w:val="3B06D240"/>
    <w:lvl w:ilvl="0">
      <w:start w:val="1"/>
      <w:numFmt w:val="lowerLetter"/>
      <w:pStyle w:val="letra"/>
      <w:lvlText w:val="%1)"/>
      <w:lvlJc w:val="left"/>
      <w:pPr>
        <w:tabs>
          <w:tab w:val="num" w:pos="1247"/>
        </w:tabs>
        <w:ind w:left="1247" w:hanging="396"/>
      </w:pPr>
      <w:rPr>
        <w:rFonts w:hint="default"/>
      </w:rPr>
    </w:lvl>
  </w:abstractNum>
  <w:abstractNum w:abstractNumId="1" w15:restartNumberingAfterBreak="0">
    <w:nsid w:val="10083B1D"/>
    <w:multiLevelType w:val="hybridMultilevel"/>
    <w:tmpl w:val="FC5AB520"/>
    <w:lvl w:ilvl="0" w:tplc="FFFFFFFF">
      <w:start w:val="1"/>
      <w:numFmt w:val="bullet"/>
      <w:pStyle w:val="citamarca"/>
      <w:lvlText w:val=""/>
      <w:lvlJc w:val="left"/>
      <w:pPr>
        <w:tabs>
          <w:tab w:val="num" w:pos="1247"/>
        </w:tabs>
        <w:ind w:left="1247" w:hanging="396"/>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7BE6FCA"/>
    <w:multiLevelType w:val="hybridMultilevel"/>
    <w:tmpl w:val="E26E448E"/>
    <w:lvl w:ilvl="0" w:tplc="04160001">
      <w:start w:val="1"/>
      <w:numFmt w:val="bullet"/>
      <w:lvlText w:val=""/>
      <w:lvlJc w:val="left"/>
      <w:pPr>
        <w:ind w:left="521" w:hanging="360"/>
      </w:pPr>
      <w:rPr>
        <w:rFonts w:ascii="Symbol" w:hAnsi="Symbol" w:hint="default"/>
      </w:rPr>
    </w:lvl>
    <w:lvl w:ilvl="1" w:tplc="04160003" w:tentative="1">
      <w:start w:val="1"/>
      <w:numFmt w:val="bullet"/>
      <w:lvlText w:val="o"/>
      <w:lvlJc w:val="left"/>
      <w:pPr>
        <w:ind w:left="1241" w:hanging="360"/>
      </w:pPr>
      <w:rPr>
        <w:rFonts w:ascii="Courier New" w:hAnsi="Courier New" w:cs="Courier New" w:hint="default"/>
      </w:rPr>
    </w:lvl>
    <w:lvl w:ilvl="2" w:tplc="04160005" w:tentative="1">
      <w:start w:val="1"/>
      <w:numFmt w:val="bullet"/>
      <w:lvlText w:val=""/>
      <w:lvlJc w:val="left"/>
      <w:pPr>
        <w:ind w:left="1961" w:hanging="360"/>
      </w:pPr>
      <w:rPr>
        <w:rFonts w:ascii="Wingdings" w:hAnsi="Wingdings" w:hint="default"/>
      </w:rPr>
    </w:lvl>
    <w:lvl w:ilvl="3" w:tplc="04160001" w:tentative="1">
      <w:start w:val="1"/>
      <w:numFmt w:val="bullet"/>
      <w:lvlText w:val=""/>
      <w:lvlJc w:val="left"/>
      <w:pPr>
        <w:ind w:left="2681" w:hanging="360"/>
      </w:pPr>
      <w:rPr>
        <w:rFonts w:ascii="Symbol" w:hAnsi="Symbol" w:hint="default"/>
      </w:rPr>
    </w:lvl>
    <w:lvl w:ilvl="4" w:tplc="04160003" w:tentative="1">
      <w:start w:val="1"/>
      <w:numFmt w:val="bullet"/>
      <w:lvlText w:val="o"/>
      <w:lvlJc w:val="left"/>
      <w:pPr>
        <w:ind w:left="3401" w:hanging="360"/>
      </w:pPr>
      <w:rPr>
        <w:rFonts w:ascii="Courier New" w:hAnsi="Courier New" w:cs="Courier New" w:hint="default"/>
      </w:rPr>
    </w:lvl>
    <w:lvl w:ilvl="5" w:tplc="04160005" w:tentative="1">
      <w:start w:val="1"/>
      <w:numFmt w:val="bullet"/>
      <w:lvlText w:val=""/>
      <w:lvlJc w:val="left"/>
      <w:pPr>
        <w:ind w:left="4121" w:hanging="360"/>
      </w:pPr>
      <w:rPr>
        <w:rFonts w:ascii="Wingdings" w:hAnsi="Wingdings" w:hint="default"/>
      </w:rPr>
    </w:lvl>
    <w:lvl w:ilvl="6" w:tplc="04160001" w:tentative="1">
      <w:start w:val="1"/>
      <w:numFmt w:val="bullet"/>
      <w:lvlText w:val=""/>
      <w:lvlJc w:val="left"/>
      <w:pPr>
        <w:ind w:left="4841" w:hanging="360"/>
      </w:pPr>
      <w:rPr>
        <w:rFonts w:ascii="Symbol" w:hAnsi="Symbol" w:hint="default"/>
      </w:rPr>
    </w:lvl>
    <w:lvl w:ilvl="7" w:tplc="04160003" w:tentative="1">
      <w:start w:val="1"/>
      <w:numFmt w:val="bullet"/>
      <w:lvlText w:val="o"/>
      <w:lvlJc w:val="left"/>
      <w:pPr>
        <w:ind w:left="5561" w:hanging="360"/>
      </w:pPr>
      <w:rPr>
        <w:rFonts w:ascii="Courier New" w:hAnsi="Courier New" w:cs="Courier New" w:hint="default"/>
      </w:rPr>
    </w:lvl>
    <w:lvl w:ilvl="8" w:tplc="04160005" w:tentative="1">
      <w:start w:val="1"/>
      <w:numFmt w:val="bullet"/>
      <w:lvlText w:val=""/>
      <w:lvlJc w:val="left"/>
      <w:pPr>
        <w:ind w:left="6281" w:hanging="360"/>
      </w:pPr>
      <w:rPr>
        <w:rFonts w:ascii="Wingdings" w:hAnsi="Wingdings" w:hint="default"/>
      </w:rPr>
    </w:lvl>
  </w:abstractNum>
  <w:abstractNum w:abstractNumId="3" w15:restartNumberingAfterBreak="0">
    <w:nsid w:val="2A8911F8"/>
    <w:multiLevelType w:val="hybridMultilevel"/>
    <w:tmpl w:val="1A2EA768"/>
    <w:lvl w:ilvl="0" w:tplc="04160001">
      <w:start w:val="1"/>
      <w:numFmt w:val="bullet"/>
      <w:lvlText w:val=""/>
      <w:lvlJc w:val="left"/>
      <w:pPr>
        <w:ind w:left="1931" w:hanging="360"/>
      </w:pPr>
      <w:rPr>
        <w:rFonts w:ascii="Symbol" w:hAnsi="Symbol" w:hint="default"/>
      </w:rPr>
    </w:lvl>
    <w:lvl w:ilvl="1" w:tplc="04160003" w:tentative="1">
      <w:start w:val="1"/>
      <w:numFmt w:val="bullet"/>
      <w:lvlText w:val="o"/>
      <w:lvlJc w:val="left"/>
      <w:pPr>
        <w:ind w:left="2651" w:hanging="360"/>
      </w:pPr>
      <w:rPr>
        <w:rFonts w:ascii="Courier New" w:hAnsi="Courier New" w:cs="Courier New" w:hint="default"/>
      </w:rPr>
    </w:lvl>
    <w:lvl w:ilvl="2" w:tplc="04160005" w:tentative="1">
      <w:start w:val="1"/>
      <w:numFmt w:val="bullet"/>
      <w:lvlText w:val=""/>
      <w:lvlJc w:val="left"/>
      <w:pPr>
        <w:ind w:left="3371" w:hanging="360"/>
      </w:pPr>
      <w:rPr>
        <w:rFonts w:ascii="Wingdings" w:hAnsi="Wingdings" w:hint="default"/>
      </w:rPr>
    </w:lvl>
    <w:lvl w:ilvl="3" w:tplc="04160001" w:tentative="1">
      <w:start w:val="1"/>
      <w:numFmt w:val="bullet"/>
      <w:lvlText w:val=""/>
      <w:lvlJc w:val="left"/>
      <w:pPr>
        <w:ind w:left="4091" w:hanging="360"/>
      </w:pPr>
      <w:rPr>
        <w:rFonts w:ascii="Symbol" w:hAnsi="Symbol" w:hint="default"/>
      </w:rPr>
    </w:lvl>
    <w:lvl w:ilvl="4" w:tplc="04160003" w:tentative="1">
      <w:start w:val="1"/>
      <w:numFmt w:val="bullet"/>
      <w:lvlText w:val="o"/>
      <w:lvlJc w:val="left"/>
      <w:pPr>
        <w:ind w:left="4811" w:hanging="360"/>
      </w:pPr>
      <w:rPr>
        <w:rFonts w:ascii="Courier New" w:hAnsi="Courier New" w:cs="Courier New" w:hint="default"/>
      </w:rPr>
    </w:lvl>
    <w:lvl w:ilvl="5" w:tplc="04160005" w:tentative="1">
      <w:start w:val="1"/>
      <w:numFmt w:val="bullet"/>
      <w:lvlText w:val=""/>
      <w:lvlJc w:val="left"/>
      <w:pPr>
        <w:ind w:left="5531" w:hanging="360"/>
      </w:pPr>
      <w:rPr>
        <w:rFonts w:ascii="Wingdings" w:hAnsi="Wingdings" w:hint="default"/>
      </w:rPr>
    </w:lvl>
    <w:lvl w:ilvl="6" w:tplc="04160001" w:tentative="1">
      <w:start w:val="1"/>
      <w:numFmt w:val="bullet"/>
      <w:lvlText w:val=""/>
      <w:lvlJc w:val="left"/>
      <w:pPr>
        <w:ind w:left="6251" w:hanging="360"/>
      </w:pPr>
      <w:rPr>
        <w:rFonts w:ascii="Symbol" w:hAnsi="Symbol" w:hint="default"/>
      </w:rPr>
    </w:lvl>
    <w:lvl w:ilvl="7" w:tplc="04160003" w:tentative="1">
      <w:start w:val="1"/>
      <w:numFmt w:val="bullet"/>
      <w:lvlText w:val="o"/>
      <w:lvlJc w:val="left"/>
      <w:pPr>
        <w:ind w:left="6971" w:hanging="360"/>
      </w:pPr>
      <w:rPr>
        <w:rFonts w:ascii="Courier New" w:hAnsi="Courier New" w:cs="Courier New" w:hint="default"/>
      </w:rPr>
    </w:lvl>
    <w:lvl w:ilvl="8" w:tplc="04160005" w:tentative="1">
      <w:start w:val="1"/>
      <w:numFmt w:val="bullet"/>
      <w:lvlText w:val=""/>
      <w:lvlJc w:val="left"/>
      <w:pPr>
        <w:ind w:left="7691" w:hanging="360"/>
      </w:pPr>
      <w:rPr>
        <w:rFonts w:ascii="Wingdings" w:hAnsi="Wingdings" w:hint="default"/>
      </w:rPr>
    </w:lvl>
  </w:abstractNum>
  <w:abstractNum w:abstractNumId="4" w15:restartNumberingAfterBreak="0">
    <w:nsid w:val="329B1A64"/>
    <w:multiLevelType w:val="multilevel"/>
    <w:tmpl w:val="62AA81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3E6449C"/>
    <w:multiLevelType w:val="hybridMultilevel"/>
    <w:tmpl w:val="EFF04B76"/>
    <w:lvl w:ilvl="0" w:tplc="4E0EDC40">
      <w:start w:val="1"/>
      <w:numFmt w:val="lowerLetter"/>
      <w:lvlText w:val="%1)"/>
      <w:lvlJc w:val="left"/>
      <w:pPr>
        <w:tabs>
          <w:tab w:val="num" w:pos="720"/>
        </w:tabs>
        <w:ind w:left="720" w:hanging="36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6" w15:restartNumberingAfterBreak="0">
    <w:nsid w:val="44E663A4"/>
    <w:multiLevelType w:val="hybridMultilevel"/>
    <w:tmpl w:val="316C5458"/>
    <w:lvl w:ilvl="0" w:tplc="018A5074">
      <w:start w:val="1"/>
      <w:numFmt w:val="lowerLetter"/>
      <w:pStyle w:val="MarcaEspao"/>
      <w:lvlText w:val="%1)"/>
      <w:lvlJc w:val="left"/>
      <w:pPr>
        <w:tabs>
          <w:tab w:val="num" w:pos="1069"/>
        </w:tabs>
        <w:ind w:left="1021" w:hanging="31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46EA2FFD"/>
    <w:multiLevelType w:val="hybridMultilevel"/>
    <w:tmpl w:val="91BEA20E"/>
    <w:lvl w:ilvl="0" w:tplc="AE92A976">
      <w:start w:val="1"/>
      <w:numFmt w:val="lowerLetter"/>
      <w:lvlText w:val="%1)"/>
      <w:lvlJc w:val="left"/>
      <w:pPr>
        <w:tabs>
          <w:tab w:val="num" w:pos="1211"/>
        </w:tabs>
        <w:ind w:left="1211" w:hanging="360"/>
      </w:pPr>
      <w:rPr>
        <w:rFonts w:hint="default"/>
      </w:rPr>
    </w:lvl>
    <w:lvl w:ilvl="1" w:tplc="04160019" w:tentative="1">
      <w:start w:val="1"/>
      <w:numFmt w:val="lowerLetter"/>
      <w:lvlText w:val="%2."/>
      <w:lvlJc w:val="left"/>
      <w:pPr>
        <w:tabs>
          <w:tab w:val="num" w:pos="1931"/>
        </w:tabs>
        <w:ind w:left="1931" w:hanging="360"/>
      </w:pPr>
    </w:lvl>
    <w:lvl w:ilvl="2" w:tplc="0416001B" w:tentative="1">
      <w:start w:val="1"/>
      <w:numFmt w:val="lowerRoman"/>
      <w:lvlText w:val="%3."/>
      <w:lvlJc w:val="right"/>
      <w:pPr>
        <w:tabs>
          <w:tab w:val="num" w:pos="2651"/>
        </w:tabs>
        <w:ind w:left="2651" w:hanging="180"/>
      </w:pPr>
    </w:lvl>
    <w:lvl w:ilvl="3" w:tplc="0416000F" w:tentative="1">
      <w:start w:val="1"/>
      <w:numFmt w:val="decimal"/>
      <w:lvlText w:val="%4."/>
      <w:lvlJc w:val="left"/>
      <w:pPr>
        <w:tabs>
          <w:tab w:val="num" w:pos="3371"/>
        </w:tabs>
        <w:ind w:left="3371" w:hanging="360"/>
      </w:pPr>
    </w:lvl>
    <w:lvl w:ilvl="4" w:tplc="04160019" w:tentative="1">
      <w:start w:val="1"/>
      <w:numFmt w:val="lowerLetter"/>
      <w:lvlText w:val="%5."/>
      <w:lvlJc w:val="left"/>
      <w:pPr>
        <w:tabs>
          <w:tab w:val="num" w:pos="4091"/>
        </w:tabs>
        <w:ind w:left="4091" w:hanging="360"/>
      </w:pPr>
    </w:lvl>
    <w:lvl w:ilvl="5" w:tplc="0416001B" w:tentative="1">
      <w:start w:val="1"/>
      <w:numFmt w:val="lowerRoman"/>
      <w:lvlText w:val="%6."/>
      <w:lvlJc w:val="right"/>
      <w:pPr>
        <w:tabs>
          <w:tab w:val="num" w:pos="4811"/>
        </w:tabs>
        <w:ind w:left="4811" w:hanging="180"/>
      </w:pPr>
    </w:lvl>
    <w:lvl w:ilvl="6" w:tplc="0416000F" w:tentative="1">
      <w:start w:val="1"/>
      <w:numFmt w:val="decimal"/>
      <w:lvlText w:val="%7."/>
      <w:lvlJc w:val="left"/>
      <w:pPr>
        <w:tabs>
          <w:tab w:val="num" w:pos="5531"/>
        </w:tabs>
        <w:ind w:left="5531" w:hanging="360"/>
      </w:pPr>
    </w:lvl>
    <w:lvl w:ilvl="7" w:tplc="04160019" w:tentative="1">
      <w:start w:val="1"/>
      <w:numFmt w:val="lowerLetter"/>
      <w:lvlText w:val="%8."/>
      <w:lvlJc w:val="left"/>
      <w:pPr>
        <w:tabs>
          <w:tab w:val="num" w:pos="6251"/>
        </w:tabs>
        <w:ind w:left="6251" w:hanging="360"/>
      </w:pPr>
    </w:lvl>
    <w:lvl w:ilvl="8" w:tplc="0416001B" w:tentative="1">
      <w:start w:val="1"/>
      <w:numFmt w:val="lowerRoman"/>
      <w:lvlText w:val="%9."/>
      <w:lvlJc w:val="right"/>
      <w:pPr>
        <w:tabs>
          <w:tab w:val="num" w:pos="6971"/>
        </w:tabs>
        <w:ind w:left="6971" w:hanging="180"/>
      </w:pPr>
    </w:lvl>
  </w:abstractNum>
  <w:abstractNum w:abstractNumId="8" w15:restartNumberingAfterBreak="0">
    <w:nsid w:val="4A5F7229"/>
    <w:multiLevelType w:val="hybridMultilevel"/>
    <w:tmpl w:val="429CACB8"/>
    <w:lvl w:ilvl="0" w:tplc="7F6A84F0">
      <w:start w:val="1"/>
      <w:numFmt w:val="lowerLetter"/>
      <w:lvlText w:val="%1)"/>
      <w:lvlJc w:val="left"/>
      <w:pPr>
        <w:tabs>
          <w:tab w:val="num" w:pos="1211"/>
        </w:tabs>
        <w:ind w:left="1211" w:hanging="360"/>
      </w:p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A8509D4"/>
    <w:multiLevelType w:val="hybridMultilevel"/>
    <w:tmpl w:val="603A0984"/>
    <w:lvl w:ilvl="0" w:tplc="51B4CCE6">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4EBD0106"/>
    <w:multiLevelType w:val="multilevel"/>
    <w:tmpl w:val="E32EF4FE"/>
    <w:lvl w:ilvl="0">
      <w:start w:val="1"/>
      <w:numFmt w:val="bullet"/>
      <w:lvlText w:val=""/>
      <w:lvlJc w:val="left"/>
      <w:pPr>
        <w:tabs>
          <w:tab w:val="num" w:pos="1247"/>
        </w:tabs>
        <w:ind w:left="1247" w:hanging="538"/>
      </w:pPr>
      <w:rPr>
        <w:rFonts w:ascii="Symbol" w:hAnsi="Symbol" w:hint="default"/>
      </w:rPr>
    </w:lvl>
    <w:lvl w:ilvl="1">
      <w:start w:val="1"/>
      <w:numFmt w:val="bullet"/>
      <w:lvlText w:val="o"/>
      <w:lvlJc w:val="left"/>
      <w:pPr>
        <w:tabs>
          <w:tab w:val="num" w:pos="2262"/>
        </w:tabs>
        <w:ind w:left="2262" w:hanging="360"/>
      </w:pPr>
      <w:rPr>
        <w:rFonts w:ascii="Courier New" w:hAnsi="Courier New" w:hint="default"/>
      </w:rPr>
    </w:lvl>
    <w:lvl w:ilvl="2">
      <w:start w:val="1"/>
      <w:numFmt w:val="bullet"/>
      <w:lvlText w:val=""/>
      <w:lvlJc w:val="left"/>
      <w:pPr>
        <w:tabs>
          <w:tab w:val="num" w:pos="2982"/>
        </w:tabs>
        <w:ind w:left="2982" w:hanging="360"/>
      </w:pPr>
      <w:rPr>
        <w:rFonts w:ascii="Wingdings" w:hAnsi="Wingdings" w:hint="default"/>
      </w:rPr>
    </w:lvl>
    <w:lvl w:ilvl="3">
      <w:start w:val="1"/>
      <w:numFmt w:val="bullet"/>
      <w:lvlText w:val=""/>
      <w:lvlJc w:val="left"/>
      <w:pPr>
        <w:tabs>
          <w:tab w:val="num" w:pos="3702"/>
        </w:tabs>
        <w:ind w:left="3702" w:hanging="360"/>
      </w:pPr>
      <w:rPr>
        <w:rFonts w:ascii="Symbol" w:hAnsi="Symbol" w:hint="default"/>
      </w:rPr>
    </w:lvl>
    <w:lvl w:ilvl="4">
      <w:start w:val="1"/>
      <w:numFmt w:val="bullet"/>
      <w:lvlText w:val="o"/>
      <w:lvlJc w:val="left"/>
      <w:pPr>
        <w:tabs>
          <w:tab w:val="num" w:pos="4422"/>
        </w:tabs>
        <w:ind w:left="4422" w:hanging="360"/>
      </w:pPr>
      <w:rPr>
        <w:rFonts w:ascii="Courier New" w:hAnsi="Courier New" w:hint="default"/>
      </w:rPr>
    </w:lvl>
    <w:lvl w:ilvl="5">
      <w:start w:val="1"/>
      <w:numFmt w:val="bullet"/>
      <w:lvlText w:val=""/>
      <w:lvlJc w:val="left"/>
      <w:pPr>
        <w:tabs>
          <w:tab w:val="num" w:pos="5142"/>
        </w:tabs>
        <w:ind w:left="5142" w:hanging="360"/>
      </w:pPr>
      <w:rPr>
        <w:rFonts w:ascii="Wingdings" w:hAnsi="Wingdings" w:hint="default"/>
      </w:rPr>
    </w:lvl>
    <w:lvl w:ilvl="6">
      <w:start w:val="1"/>
      <w:numFmt w:val="bullet"/>
      <w:lvlText w:val=""/>
      <w:lvlJc w:val="left"/>
      <w:pPr>
        <w:tabs>
          <w:tab w:val="num" w:pos="5862"/>
        </w:tabs>
        <w:ind w:left="5862" w:hanging="360"/>
      </w:pPr>
      <w:rPr>
        <w:rFonts w:ascii="Symbol" w:hAnsi="Symbol" w:hint="default"/>
      </w:rPr>
    </w:lvl>
    <w:lvl w:ilvl="7">
      <w:start w:val="1"/>
      <w:numFmt w:val="bullet"/>
      <w:lvlText w:val="o"/>
      <w:lvlJc w:val="left"/>
      <w:pPr>
        <w:tabs>
          <w:tab w:val="num" w:pos="6582"/>
        </w:tabs>
        <w:ind w:left="6582" w:hanging="360"/>
      </w:pPr>
      <w:rPr>
        <w:rFonts w:ascii="Courier New" w:hAnsi="Courier New" w:hint="default"/>
      </w:rPr>
    </w:lvl>
    <w:lvl w:ilvl="8">
      <w:start w:val="1"/>
      <w:numFmt w:val="bullet"/>
      <w:lvlText w:val=""/>
      <w:lvlJc w:val="left"/>
      <w:pPr>
        <w:tabs>
          <w:tab w:val="num" w:pos="7302"/>
        </w:tabs>
        <w:ind w:left="7302" w:hanging="360"/>
      </w:pPr>
      <w:rPr>
        <w:rFonts w:ascii="Wingdings" w:hAnsi="Wingdings" w:hint="default"/>
      </w:rPr>
    </w:lvl>
  </w:abstractNum>
  <w:abstractNum w:abstractNumId="11" w15:restartNumberingAfterBreak="0">
    <w:nsid w:val="4F633FD7"/>
    <w:multiLevelType w:val="hybridMultilevel"/>
    <w:tmpl w:val="F64C6FB8"/>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7C14582"/>
    <w:multiLevelType w:val="multilevel"/>
    <w:tmpl w:val="5BC87B1E"/>
    <w:lvl w:ilvl="0">
      <w:start w:val="1"/>
      <w:numFmt w:val="decimal"/>
      <w:pStyle w:val="Ttulo1"/>
      <w:lvlText w:val="%1"/>
      <w:lvlJc w:val="left"/>
      <w:pPr>
        <w:tabs>
          <w:tab w:val="num" w:pos="574"/>
        </w:tabs>
        <w:ind w:left="574" w:hanging="432"/>
      </w:pPr>
      <w:rPr>
        <w:rFonts w:hint="default"/>
      </w:rPr>
    </w:lvl>
    <w:lvl w:ilvl="1">
      <w:start w:val="1"/>
      <w:numFmt w:val="decimal"/>
      <w:pStyle w:val="Ttulo2"/>
      <w:lvlText w:val="%1.%2"/>
      <w:lvlJc w:val="left"/>
      <w:pPr>
        <w:tabs>
          <w:tab w:val="num" w:pos="1002"/>
        </w:tabs>
        <w:ind w:left="1002" w:hanging="576"/>
      </w:pPr>
      <w:rPr>
        <w:rFonts w:hint="default"/>
      </w:rPr>
    </w:lvl>
    <w:lvl w:ilvl="2">
      <w:start w:val="1"/>
      <w:numFmt w:val="decimal"/>
      <w:pStyle w:val="Ttulo3"/>
      <w:lvlText w:val="%1.%2.%3"/>
      <w:lvlJc w:val="left"/>
      <w:pPr>
        <w:tabs>
          <w:tab w:val="num" w:pos="1004"/>
        </w:tabs>
        <w:ind w:left="1004" w:hanging="720"/>
      </w:pPr>
      <w:rPr>
        <w:rFonts w:hint="default"/>
        <w:b/>
      </w:rPr>
    </w:lvl>
    <w:lvl w:ilvl="3">
      <w:start w:val="1"/>
      <w:numFmt w:val="decimal"/>
      <w:pStyle w:val="Ttulo4"/>
      <w:lvlText w:val="%1.%2.%3.%4"/>
      <w:lvlJc w:val="left"/>
      <w:pPr>
        <w:tabs>
          <w:tab w:val="num" w:pos="1290"/>
        </w:tabs>
        <w:ind w:left="1290" w:hanging="864"/>
      </w:pPr>
      <w:rPr>
        <w:rFonts w:hint="default"/>
        <w:b w:val="0"/>
      </w:rPr>
    </w:lvl>
    <w:lvl w:ilvl="4">
      <w:start w:val="1"/>
      <w:numFmt w:val="decimal"/>
      <w:pStyle w:val="Ttulo5"/>
      <w:lvlText w:val="%1.%2.%3.%4.%5"/>
      <w:lvlJc w:val="left"/>
      <w:pPr>
        <w:tabs>
          <w:tab w:val="num" w:pos="10364"/>
        </w:tabs>
        <w:ind w:left="10364" w:hanging="1008"/>
      </w:pPr>
      <w:rPr>
        <w:rFonts w:hint="default"/>
      </w:rPr>
    </w:lvl>
    <w:lvl w:ilvl="5">
      <w:start w:val="1"/>
      <w:numFmt w:val="decimal"/>
      <w:pStyle w:val="Ttulo6"/>
      <w:lvlText w:val="%1.%2.%3.%4.%5.%6"/>
      <w:lvlJc w:val="left"/>
      <w:pPr>
        <w:tabs>
          <w:tab w:val="num" w:pos="5121"/>
        </w:tabs>
        <w:ind w:left="5121" w:hanging="1152"/>
      </w:pPr>
      <w:rPr>
        <w:rFonts w:hint="default"/>
        <w:b/>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3" w15:restartNumberingAfterBreak="0">
    <w:nsid w:val="66FE6B00"/>
    <w:multiLevelType w:val="hybridMultilevel"/>
    <w:tmpl w:val="FC5AB520"/>
    <w:lvl w:ilvl="0" w:tplc="7F6A84F0">
      <w:start w:val="1"/>
      <w:numFmt w:val="lowerLetter"/>
      <w:pStyle w:val="Alinea"/>
      <w:lvlText w:val="%1)"/>
      <w:lvlJc w:val="left"/>
      <w:pPr>
        <w:tabs>
          <w:tab w:val="num" w:pos="1211"/>
        </w:tabs>
        <w:ind w:left="1211" w:hanging="360"/>
      </w:p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7E16334"/>
    <w:multiLevelType w:val="hybridMultilevel"/>
    <w:tmpl w:val="411E95DE"/>
    <w:lvl w:ilvl="0" w:tplc="4F7000DC">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A9230E1"/>
    <w:multiLevelType w:val="hybridMultilevel"/>
    <w:tmpl w:val="5080D3F2"/>
    <w:lvl w:ilvl="0" w:tplc="04160001">
      <w:start w:val="1"/>
      <w:numFmt w:val="bullet"/>
      <w:lvlText w:val=""/>
      <w:lvlJc w:val="left"/>
      <w:pPr>
        <w:ind w:left="1785" w:hanging="360"/>
      </w:pPr>
      <w:rPr>
        <w:rFonts w:ascii="Symbol" w:hAnsi="Symbol" w:hint="default"/>
      </w:rPr>
    </w:lvl>
    <w:lvl w:ilvl="1" w:tplc="04160003" w:tentative="1">
      <w:start w:val="1"/>
      <w:numFmt w:val="bullet"/>
      <w:lvlText w:val="o"/>
      <w:lvlJc w:val="left"/>
      <w:pPr>
        <w:ind w:left="2505" w:hanging="360"/>
      </w:pPr>
      <w:rPr>
        <w:rFonts w:ascii="Courier New" w:hAnsi="Courier New" w:cs="Courier New" w:hint="default"/>
      </w:rPr>
    </w:lvl>
    <w:lvl w:ilvl="2" w:tplc="04160005" w:tentative="1">
      <w:start w:val="1"/>
      <w:numFmt w:val="bullet"/>
      <w:lvlText w:val=""/>
      <w:lvlJc w:val="left"/>
      <w:pPr>
        <w:ind w:left="3225" w:hanging="360"/>
      </w:pPr>
      <w:rPr>
        <w:rFonts w:ascii="Wingdings" w:hAnsi="Wingdings" w:hint="default"/>
      </w:rPr>
    </w:lvl>
    <w:lvl w:ilvl="3" w:tplc="04160001" w:tentative="1">
      <w:start w:val="1"/>
      <w:numFmt w:val="bullet"/>
      <w:lvlText w:val=""/>
      <w:lvlJc w:val="left"/>
      <w:pPr>
        <w:ind w:left="3945" w:hanging="360"/>
      </w:pPr>
      <w:rPr>
        <w:rFonts w:ascii="Symbol" w:hAnsi="Symbol" w:hint="default"/>
      </w:rPr>
    </w:lvl>
    <w:lvl w:ilvl="4" w:tplc="04160003" w:tentative="1">
      <w:start w:val="1"/>
      <w:numFmt w:val="bullet"/>
      <w:lvlText w:val="o"/>
      <w:lvlJc w:val="left"/>
      <w:pPr>
        <w:ind w:left="4665" w:hanging="360"/>
      </w:pPr>
      <w:rPr>
        <w:rFonts w:ascii="Courier New" w:hAnsi="Courier New" w:cs="Courier New" w:hint="default"/>
      </w:rPr>
    </w:lvl>
    <w:lvl w:ilvl="5" w:tplc="04160005" w:tentative="1">
      <w:start w:val="1"/>
      <w:numFmt w:val="bullet"/>
      <w:lvlText w:val=""/>
      <w:lvlJc w:val="left"/>
      <w:pPr>
        <w:ind w:left="5385" w:hanging="360"/>
      </w:pPr>
      <w:rPr>
        <w:rFonts w:ascii="Wingdings" w:hAnsi="Wingdings" w:hint="default"/>
      </w:rPr>
    </w:lvl>
    <w:lvl w:ilvl="6" w:tplc="04160001" w:tentative="1">
      <w:start w:val="1"/>
      <w:numFmt w:val="bullet"/>
      <w:lvlText w:val=""/>
      <w:lvlJc w:val="left"/>
      <w:pPr>
        <w:ind w:left="6105" w:hanging="360"/>
      </w:pPr>
      <w:rPr>
        <w:rFonts w:ascii="Symbol" w:hAnsi="Symbol" w:hint="default"/>
      </w:rPr>
    </w:lvl>
    <w:lvl w:ilvl="7" w:tplc="04160003" w:tentative="1">
      <w:start w:val="1"/>
      <w:numFmt w:val="bullet"/>
      <w:lvlText w:val="o"/>
      <w:lvlJc w:val="left"/>
      <w:pPr>
        <w:ind w:left="6825" w:hanging="360"/>
      </w:pPr>
      <w:rPr>
        <w:rFonts w:ascii="Courier New" w:hAnsi="Courier New" w:cs="Courier New" w:hint="default"/>
      </w:rPr>
    </w:lvl>
    <w:lvl w:ilvl="8" w:tplc="04160005" w:tentative="1">
      <w:start w:val="1"/>
      <w:numFmt w:val="bullet"/>
      <w:lvlText w:val=""/>
      <w:lvlJc w:val="left"/>
      <w:pPr>
        <w:ind w:left="7545" w:hanging="360"/>
      </w:pPr>
      <w:rPr>
        <w:rFonts w:ascii="Wingdings" w:hAnsi="Wingdings" w:hint="default"/>
      </w:rPr>
    </w:lvl>
  </w:abstractNum>
  <w:abstractNum w:abstractNumId="16" w15:restartNumberingAfterBreak="0">
    <w:nsid w:val="6AC303A0"/>
    <w:multiLevelType w:val="hybridMultilevel"/>
    <w:tmpl w:val="83083F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F920F2A"/>
    <w:multiLevelType w:val="hybridMultilevel"/>
    <w:tmpl w:val="735AA9CE"/>
    <w:lvl w:ilvl="0" w:tplc="293ADEB6">
      <w:numFmt w:val="bullet"/>
      <w:lvlText w:val="-"/>
      <w:lvlJc w:val="left"/>
      <w:pPr>
        <w:tabs>
          <w:tab w:val="num" w:pos="720"/>
        </w:tabs>
        <w:ind w:left="720" w:hanging="360"/>
      </w:pPr>
      <w:rPr>
        <w:rFonts w:ascii="Times New Roman" w:eastAsia="Times New Roman" w:hAnsi="Times New Roman"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4B92AE5"/>
    <w:multiLevelType w:val="hybridMultilevel"/>
    <w:tmpl w:val="AA3442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72B0C43"/>
    <w:multiLevelType w:val="hybridMultilevel"/>
    <w:tmpl w:val="0B2E4DB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CB0387E"/>
    <w:multiLevelType w:val="hybridMultilevel"/>
    <w:tmpl w:val="ECECC34E"/>
    <w:lvl w:ilvl="0" w:tplc="3EF4856C">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7F9D6FC6"/>
    <w:multiLevelType w:val="hybridMultilevel"/>
    <w:tmpl w:val="7EE49070"/>
    <w:lvl w:ilvl="0" w:tplc="0416000D">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0"/>
  </w:num>
  <w:num w:numId="2">
    <w:abstractNumId w:val="10"/>
  </w:num>
  <w:num w:numId="3">
    <w:abstractNumId w:val="1"/>
  </w:num>
  <w:num w:numId="4">
    <w:abstractNumId w:val="12"/>
  </w:num>
  <w:num w:numId="5">
    <w:abstractNumId w:val="14"/>
  </w:num>
  <w:num w:numId="6">
    <w:abstractNumId w:val="17"/>
  </w:num>
  <w:num w:numId="7">
    <w:abstractNumId w:val="0"/>
    <w:lvlOverride w:ilvl="0">
      <w:startOverride w:val="1"/>
    </w:lvlOverride>
  </w:num>
  <w:num w:numId="8">
    <w:abstractNumId w:val="8"/>
  </w:num>
  <w:num w:numId="9">
    <w:abstractNumId w:val="13"/>
  </w:num>
  <w:num w:numId="10">
    <w:abstractNumId w:val="13"/>
    <w:lvlOverride w:ilvl="0">
      <w:startOverride w:val="2"/>
    </w:lvlOverride>
  </w:num>
  <w:num w:numId="11">
    <w:abstractNumId w:val="7"/>
  </w:num>
  <w:num w:numId="12">
    <w:abstractNumId w:val="6"/>
  </w:num>
  <w:num w:numId="13">
    <w:abstractNumId w:val="5"/>
  </w:num>
  <w:num w:numId="14">
    <w:abstractNumId w:val="12"/>
  </w:num>
  <w:num w:numId="15">
    <w:abstractNumId w:val="12"/>
  </w:num>
  <w:num w:numId="16">
    <w:abstractNumId w:val="21"/>
  </w:num>
  <w:num w:numId="17">
    <w:abstractNumId w:val="9"/>
  </w:num>
  <w:num w:numId="18">
    <w:abstractNumId w:val="3"/>
  </w:num>
  <w:num w:numId="19">
    <w:abstractNumId w:val="18"/>
  </w:num>
  <w:num w:numId="20">
    <w:abstractNumId w:val="11"/>
  </w:num>
  <w:num w:numId="21">
    <w:abstractNumId w:val="16"/>
  </w:num>
  <w:num w:numId="22">
    <w:abstractNumId w:val="4"/>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12"/>
  </w:num>
  <w:num w:numId="27">
    <w:abstractNumId w:val="19"/>
  </w:num>
  <w:num w:numId="28">
    <w:abstractNumId w:val="2"/>
  </w:num>
  <w:num w:numId="29">
    <w:abstractNumId w:val="15"/>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08"/>
  <w:hyphenationZone w:val="425"/>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639"/>
    <w:rsid w:val="000067C4"/>
    <w:rsid w:val="00007230"/>
    <w:rsid w:val="0001382C"/>
    <w:rsid w:val="00017CD0"/>
    <w:rsid w:val="0002262F"/>
    <w:rsid w:val="0002490F"/>
    <w:rsid w:val="00024DEA"/>
    <w:rsid w:val="00031834"/>
    <w:rsid w:val="00031ABA"/>
    <w:rsid w:val="00032D3F"/>
    <w:rsid w:val="0004537D"/>
    <w:rsid w:val="0005269C"/>
    <w:rsid w:val="00052CF0"/>
    <w:rsid w:val="00062261"/>
    <w:rsid w:val="000635B5"/>
    <w:rsid w:val="000731E9"/>
    <w:rsid w:val="00080635"/>
    <w:rsid w:val="00081A51"/>
    <w:rsid w:val="000947E1"/>
    <w:rsid w:val="000A679F"/>
    <w:rsid w:val="000A7672"/>
    <w:rsid w:val="000B460A"/>
    <w:rsid w:val="000B5A0B"/>
    <w:rsid w:val="000C3045"/>
    <w:rsid w:val="000D1D7E"/>
    <w:rsid w:val="000F1799"/>
    <w:rsid w:val="000F34BC"/>
    <w:rsid w:val="000F4A14"/>
    <w:rsid w:val="000F50A4"/>
    <w:rsid w:val="0010659F"/>
    <w:rsid w:val="001128E4"/>
    <w:rsid w:val="00113CB8"/>
    <w:rsid w:val="001176A0"/>
    <w:rsid w:val="001200DC"/>
    <w:rsid w:val="00121854"/>
    <w:rsid w:val="001254A7"/>
    <w:rsid w:val="00133B00"/>
    <w:rsid w:val="001368A4"/>
    <w:rsid w:val="00136DBB"/>
    <w:rsid w:val="00137DB5"/>
    <w:rsid w:val="0014360E"/>
    <w:rsid w:val="00144170"/>
    <w:rsid w:val="00145F1A"/>
    <w:rsid w:val="0014641B"/>
    <w:rsid w:val="00147508"/>
    <w:rsid w:val="00150E26"/>
    <w:rsid w:val="00152032"/>
    <w:rsid w:val="00155D97"/>
    <w:rsid w:val="00156408"/>
    <w:rsid w:val="001666AF"/>
    <w:rsid w:val="0017114E"/>
    <w:rsid w:val="00172930"/>
    <w:rsid w:val="0017564E"/>
    <w:rsid w:val="00177A82"/>
    <w:rsid w:val="00184869"/>
    <w:rsid w:val="001A0E6D"/>
    <w:rsid w:val="001A1121"/>
    <w:rsid w:val="001A2929"/>
    <w:rsid w:val="001A3396"/>
    <w:rsid w:val="001A39FE"/>
    <w:rsid w:val="001B22F5"/>
    <w:rsid w:val="001C5401"/>
    <w:rsid w:val="001C6552"/>
    <w:rsid w:val="001D62FB"/>
    <w:rsid w:val="001D63C3"/>
    <w:rsid w:val="001D6C5E"/>
    <w:rsid w:val="001E0CFD"/>
    <w:rsid w:val="001E356B"/>
    <w:rsid w:val="001E59D9"/>
    <w:rsid w:val="001E678B"/>
    <w:rsid w:val="001E73D3"/>
    <w:rsid w:val="001E75F6"/>
    <w:rsid w:val="001F1E0E"/>
    <w:rsid w:val="001F2D48"/>
    <w:rsid w:val="00201CA1"/>
    <w:rsid w:val="00210AD0"/>
    <w:rsid w:val="00212414"/>
    <w:rsid w:val="002206A0"/>
    <w:rsid w:val="002224B9"/>
    <w:rsid w:val="00223DA2"/>
    <w:rsid w:val="00226FA4"/>
    <w:rsid w:val="00231C8F"/>
    <w:rsid w:val="0023340B"/>
    <w:rsid w:val="00244DC9"/>
    <w:rsid w:val="00245742"/>
    <w:rsid w:val="002478FA"/>
    <w:rsid w:val="00251749"/>
    <w:rsid w:val="00251959"/>
    <w:rsid w:val="002526ED"/>
    <w:rsid w:val="00252971"/>
    <w:rsid w:val="002532C3"/>
    <w:rsid w:val="00256F72"/>
    <w:rsid w:val="00261751"/>
    <w:rsid w:val="00262F55"/>
    <w:rsid w:val="00270E31"/>
    <w:rsid w:val="0028693B"/>
    <w:rsid w:val="002873AE"/>
    <w:rsid w:val="002925FD"/>
    <w:rsid w:val="002A13DA"/>
    <w:rsid w:val="002A1A1A"/>
    <w:rsid w:val="002A6A35"/>
    <w:rsid w:val="002A7189"/>
    <w:rsid w:val="002C4B89"/>
    <w:rsid w:val="002C6AB0"/>
    <w:rsid w:val="002D7F0E"/>
    <w:rsid w:val="002E5C53"/>
    <w:rsid w:val="002F0DFF"/>
    <w:rsid w:val="002F446D"/>
    <w:rsid w:val="003022D8"/>
    <w:rsid w:val="00305F16"/>
    <w:rsid w:val="00314E2B"/>
    <w:rsid w:val="0032056C"/>
    <w:rsid w:val="0032695F"/>
    <w:rsid w:val="00326CB9"/>
    <w:rsid w:val="00331BAF"/>
    <w:rsid w:val="00331F8C"/>
    <w:rsid w:val="00333780"/>
    <w:rsid w:val="00346559"/>
    <w:rsid w:val="0034721B"/>
    <w:rsid w:val="00351500"/>
    <w:rsid w:val="00353477"/>
    <w:rsid w:val="003557F9"/>
    <w:rsid w:val="003570EB"/>
    <w:rsid w:val="00366F48"/>
    <w:rsid w:val="003745AF"/>
    <w:rsid w:val="003749B5"/>
    <w:rsid w:val="003769A3"/>
    <w:rsid w:val="003835E6"/>
    <w:rsid w:val="00387115"/>
    <w:rsid w:val="003875DB"/>
    <w:rsid w:val="00394E86"/>
    <w:rsid w:val="003A09AA"/>
    <w:rsid w:val="003A4075"/>
    <w:rsid w:val="003A69F7"/>
    <w:rsid w:val="003B4C0C"/>
    <w:rsid w:val="003C14E5"/>
    <w:rsid w:val="003C39EC"/>
    <w:rsid w:val="003C6CCA"/>
    <w:rsid w:val="003C76C1"/>
    <w:rsid w:val="003D2618"/>
    <w:rsid w:val="003E1A59"/>
    <w:rsid w:val="003E3BB9"/>
    <w:rsid w:val="003E4A1B"/>
    <w:rsid w:val="003F1229"/>
    <w:rsid w:val="003F29CC"/>
    <w:rsid w:val="003F499E"/>
    <w:rsid w:val="003F7BE7"/>
    <w:rsid w:val="0040117D"/>
    <w:rsid w:val="00406F8F"/>
    <w:rsid w:val="00412E10"/>
    <w:rsid w:val="0041736E"/>
    <w:rsid w:val="00422668"/>
    <w:rsid w:val="00422C06"/>
    <w:rsid w:val="004239C5"/>
    <w:rsid w:val="004243D1"/>
    <w:rsid w:val="00425BB1"/>
    <w:rsid w:val="00433256"/>
    <w:rsid w:val="00435FD5"/>
    <w:rsid w:val="00437819"/>
    <w:rsid w:val="00440695"/>
    <w:rsid w:val="00445696"/>
    <w:rsid w:val="004458D2"/>
    <w:rsid w:val="00461783"/>
    <w:rsid w:val="00462EDA"/>
    <w:rsid w:val="00464419"/>
    <w:rsid w:val="00467947"/>
    <w:rsid w:val="00467B3E"/>
    <w:rsid w:val="00467E6E"/>
    <w:rsid w:val="0048365F"/>
    <w:rsid w:val="00490632"/>
    <w:rsid w:val="00491E5C"/>
    <w:rsid w:val="00497E9B"/>
    <w:rsid w:val="004A02DB"/>
    <w:rsid w:val="004A5CD3"/>
    <w:rsid w:val="004B6042"/>
    <w:rsid w:val="004B6DC7"/>
    <w:rsid w:val="004C619B"/>
    <w:rsid w:val="004C72AA"/>
    <w:rsid w:val="004C7CE7"/>
    <w:rsid w:val="004D0D91"/>
    <w:rsid w:val="004D47EB"/>
    <w:rsid w:val="004D539F"/>
    <w:rsid w:val="004E5ECE"/>
    <w:rsid w:val="004F2C39"/>
    <w:rsid w:val="004F44DE"/>
    <w:rsid w:val="00505BCD"/>
    <w:rsid w:val="00510873"/>
    <w:rsid w:val="00512788"/>
    <w:rsid w:val="005253E7"/>
    <w:rsid w:val="005312E1"/>
    <w:rsid w:val="0053182B"/>
    <w:rsid w:val="005330FB"/>
    <w:rsid w:val="005416D2"/>
    <w:rsid w:val="00551032"/>
    <w:rsid w:val="00551B0D"/>
    <w:rsid w:val="00551DDC"/>
    <w:rsid w:val="00556DBB"/>
    <w:rsid w:val="005624B1"/>
    <w:rsid w:val="00562551"/>
    <w:rsid w:val="005661F8"/>
    <w:rsid w:val="0056661F"/>
    <w:rsid w:val="005756EA"/>
    <w:rsid w:val="00577CA7"/>
    <w:rsid w:val="00582A56"/>
    <w:rsid w:val="0058346B"/>
    <w:rsid w:val="00585C23"/>
    <w:rsid w:val="00591F1D"/>
    <w:rsid w:val="00595A3C"/>
    <w:rsid w:val="00597E67"/>
    <w:rsid w:val="005A0A04"/>
    <w:rsid w:val="005A587B"/>
    <w:rsid w:val="005B1087"/>
    <w:rsid w:val="005B3BCC"/>
    <w:rsid w:val="005C16A8"/>
    <w:rsid w:val="005C3D0D"/>
    <w:rsid w:val="005C72C8"/>
    <w:rsid w:val="005D6535"/>
    <w:rsid w:val="005E0256"/>
    <w:rsid w:val="005E6B1E"/>
    <w:rsid w:val="005F19A6"/>
    <w:rsid w:val="005F31F2"/>
    <w:rsid w:val="00606D7F"/>
    <w:rsid w:val="00611E76"/>
    <w:rsid w:val="00615450"/>
    <w:rsid w:val="006219EB"/>
    <w:rsid w:val="00622404"/>
    <w:rsid w:val="0062398D"/>
    <w:rsid w:val="00631256"/>
    <w:rsid w:val="006354BF"/>
    <w:rsid w:val="00636AD0"/>
    <w:rsid w:val="006372A3"/>
    <w:rsid w:val="00641D04"/>
    <w:rsid w:val="00643C8F"/>
    <w:rsid w:val="0065586F"/>
    <w:rsid w:val="006570AB"/>
    <w:rsid w:val="00667B94"/>
    <w:rsid w:val="00667C7A"/>
    <w:rsid w:val="006703B9"/>
    <w:rsid w:val="00671168"/>
    <w:rsid w:val="00674122"/>
    <w:rsid w:val="00680BCA"/>
    <w:rsid w:val="00680DFE"/>
    <w:rsid w:val="006828C1"/>
    <w:rsid w:val="006863AB"/>
    <w:rsid w:val="00686C18"/>
    <w:rsid w:val="006918EF"/>
    <w:rsid w:val="006949E4"/>
    <w:rsid w:val="006A14ED"/>
    <w:rsid w:val="006A1726"/>
    <w:rsid w:val="006B54EB"/>
    <w:rsid w:val="006B7C4A"/>
    <w:rsid w:val="006D65F2"/>
    <w:rsid w:val="006D75C7"/>
    <w:rsid w:val="006E16B8"/>
    <w:rsid w:val="006E1F58"/>
    <w:rsid w:val="006E35BF"/>
    <w:rsid w:val="006E64F8"/>
    <w:rsid w:val="006F16B3"/>
    <w:rsid w:val="007260E5"/>
    <w:rsid w:val="00726225"/>
    <w:rsid w:val="007372FF"/>
    <w:rsid w:val="00746381"/>
    <w:rsid w:val="00751CD8"/>
    <w:rsid w:val="00754B5A"/>
    <w:rsid w:val="00761C7C"/>
    <w:rsid w:val="00762A2F"/>
    <w:rsid w:val="00771D23"/>
    <w:rsid w:val="007926C1"/>
    <w:rsid w:val="00793639"/>
    <w:rsid w:val="00794273"/>
    <w:rsid w:val="007C0EF0"/>
    <w:rsid w:val="007C77F7"/>
    <w:rsid w:val="007D3428"/>
    <w:rsid w:val="007D6229"/>
    <w:rsid w:val="007D7D61"/>
    <w:rsid w:val="007E255C"/>
    <w:rsid w:val="007E52E2"/>
    <w:rsid w:val="007F7075"/>
    <w:rsid w:val="00805402"/>
    <w:rsid w:val="008147BA"/>
    <w:rsid w:val="00814818"/>
    <w:rsid w:val="00817DB3"/>
    <w:rsid w:val="00825D66"/>
    <w:rsid w:val="00826D94"/>
    <w:rsid w:val="00852840"/>
    <w:rsid w:val="00854247"/>
    <w:rsid w:val="00855EF0"/>
    <w:rsid w:val="008579D5"/>
    <w:rsid w:val="00860E0A"/>
    <w:rsid w:val="008713C4"/>
    <w:rsid w:val="00872130"/>
    <w:rsid w:val="008736D7"/>
    <w:rsid w:val="00873DA9"/>
    <w:rsid w:val="00874A84"/>
    <w:rsid w:val="00875C96"/>
    <w:rsid w:val="0088186C"/>
    <w:rsid w:val="00884128"/>
    <w:rsid w:val="00886975"/>
    <w:rsid w:val="00891FE7"/>
    <w:rsid w:val="00892342"/>
    <w:rsid w:val="00896575"/>
    <w:rsid w:val="00897021"/>
    <w:rsid w:val="008A27F1"/>
    <w:rsid w:val="008B32B5"/>
    <w:rsid w:val="008B3548"/>
    <w:rsid w:val="008B4195"/>
    <w:rsid w:val="008B6266"/>
    <w:rsid w:val="008C13F6"/>
    <w:rsid w:val="008C1A14"/>
    <w:rsid w:val="008D238A"/>
    <w:rsid w:val="008D3351"/>
    <w:rsid w:val="008D64D9"/>
    <w:rsid w:val="008D6830"/>
    <w:rsid w:val="008E3128"/>
    <w:rsid w:val="008F469D"/>
    <w:rsid w:val="008F67AF"/>
    <w:rsid w:val="0090136A"/>
    <w:rsid w:val="00902653"/>
    <w:rsid w:val="009048A2"/>
    <w:rsid w:val="00905D60"/>
    <w:rsid w:val="00906E7D"/>
    <w:rsid w:val="009121D8"/>
    <w:rsid w:val="0091236D"/>
    <w:rsid w:val="00914607"/>
    <w:rsid w:val="00917F46"/>
    <w:rsid w:val="00921B4B"/>
    <w:rsid w:val="00926E81"/>
    <w:rsid w:val="00927941"/>
    <w:rsid w:val="00931595"/>
    <w:rsid w:val="00931A69"/>
    <w:rsid w:val="009330C3"/>
    <w:rsid w:val="0093382C"/>
    <w:rsid w:val="00941F75"/>
    <w:rsid w:val="009428A9"/>
    <w:rsid w:val="00943099"/>
    <w:rsid w:val="00946724"/>
    <w:rsid w:val="00957E38"/>
    <w:rsid w:val="00960685"/>
    <w:rsid w:val="00960D6B"/>
    <w:rsid w:val="00962762"/>
    <w:rsid w:val="00967CA7"/>
    <w:rsid w:val="00975474"/>
    <w:rsid w:val="00980517"/>
    <w:rsid w:val="009831EF"/>
    <w:rsid w:val="00985B9A"/>
    <w:rsid w:val="009945F3"/>
    <w:rsid w:val="00997497"/>
    <w:rsid w:val="00997B72"/>
    <w:rsid w:val="009A0CA7"/>
    <w:rsid w:val="009A0D3C"/>
    <w:rsid w:val="009A2DBA"/>
    <w:rsid w:val="009A580B"/>
    <w:rsid w:val="009B19C1"/>
    <w:rsid w:val="009B2353"/>
    <w:rsid w:val="009B4BE6"/>
    <w:rsid w:val="009C0CFF"/>
    <w:rsid w:val="009C69E5"/>
    <w:rsid w:val="009C763C"/>
    <w:rsid w:val="009D4FD2"/>
    <w:rsid w:val="009D6AC5"/>
    <w:rsid w:val="009E015F"/>
    <w:rsid w:val="009E4031"/>
    <w:rsid w:val="009F0C95"/>
    <w:rsid w:val="009F2086"/>
    <w:rsid w:val="009F374E"/>
    <w:rsid w:val="009F3DC2"/>
    <w:rsid w:val="009F662A"/>
    <w:rsid w:val="00A004A1"/>
    <w:rsid w:val="00A0183E"/>
    <w:rsid w:val="00A118B0"/>
    <w:rsid w:val="00A13503"/>
    <w:rsid w:val="00A23DE1"/>
    <w:rsid w:val="00A26CEF"/>
    <w:rsid w:val="00A36FC1"/>
    <w:rsid w:val="00A409EF"/>
    <w:rsid w:val="00A426CE"/>
    <w:rsid w:val="00A43C75"/>
    <w:rsid w:val="00A50E40"/>
    <w:rsid w:val="00A533D9"/>
    <w:rsid w:val="00A57378"/>
    <w:rsid w:val="00A6161B"/>
    <w:rsid w:val="00A660DA"/>
    <w:rsid w:val="00A71560"/>
    <w:rsid w:val="00A74798"/>
    <w:rsid w:val="00A81A89"/>
    <w:rsid w:val="00A87C5B"/>
    <w:rsid w:val="00A90706"/>
    <w:rsid w:val="00A909FD"/>
    <w:rsid w:val="00A94D73"/>
    <w:rsid w:val="00A9502B"/>
    <w:rsid w:val="00A969D5"/>
    <w:rsid w:val="00AA76F5"/>
    <w:rsid w:val="00AB34BE"/>
    <w:rsid w:val="00AB50CC"/>
    <w:rsid w:val="00AB74CE"/>
    <w:rsid w:val="00AC070B"/>
    <w:rsid w:val="00AC1E68"/>
    <w:rsid w:val="00AC3551"/>
    <w:rsid w:val="00AC44CD"/>
    <w:rsid w:val="00AC686C"/>
    <w:rsid w:val="00AD124D"/>
    <w:rsid w:val="00AD4223"/>
    <w:rsid w:val="00AD4BEC"/>
    <w:rsid w:val="00AE7852"/>
    <w:rsid w:val="00AF5715"/>
    <w:rsid w:val="00AF75D9"/>
    <w:rsid w:val="00B047F9"/>
    <w:rsid w:val="00B10C55"/>
    <w:rsid w:val="00B248EF"/>
    <w:rsid w:val="00B313C0"/>
    <w:rsid w:val="00B32278"/>
    <w:rsid w:val="00B32CF7"/>
    <w:rsid w:val="00B436FA"/>
    <w:rsid w:val="00B44EF2"/>
    <w:rsid w:val="00B45356"/>
    <w:rsid w:val="00B477A9"/>
    <w:rsid w:val="00B47CD6"/>
    <w:rsid w:val="00B506EB"/>
    <w:rsid w:val="00B55388"/>
    <w:rsid w:val="00B6219E"/>
    <w:rsid w:val="00B71604"/>
    <w:rsid w:val="00B74F61"/>
    <w:rsid w:val="00B76F42"/>
    <w:rsid w:val="00B82599"/>
    <w:rsid w:val="00B8525B"/>
    <w:rsid w:val="00B864DE"/>
    <w:rsid w:val="00B925B3"/>
    <w:rsid w:val="00BA56C4"/>
    <w:rsid w:val="00BB6E99"/>
    <w:rsid w:val="00BC66F1"/>
    <w:rsid w:val="00BC6C32"/>
    <w:rsid w:val="00BD0427"/>
    <w:rsid w:val="00BD1133"/>
    <w:rsid w:val="00BD4CF5"/>
    <w:rsid w:val="00BD6F41"/>
    <w:rsid w:val="00BE14F4"/>
    <w:rsid w:val="00BE4310"/>
    <w:rsid w:val="00BE5621"/>
    <w:rsid w:val="00C02D63"/>
    <w:rsid w:val="00C11CAE"/>
    <w:rsid w:val="00C172BE"/>
    <w:rsid w:val="00C179CE"/>
    <w:rsid w:val="00C240CC"/>
    <w:rsid w:val="00C32FA0"/>
    <w:rsid w:val="00C3690B"/>
    <w:rsid w:val="00C4398C"/>
    <w:rsid w:val="00C44DE9"/>
    <w:rsid w:val="00C517D9"/>
    <w:rsid w:val="00C55697"/>
    <w:rsid w:val="00C5702E"/>
    <w:rsid w:val="00C61E15"/>
    <w:rsid w:val="00C66C59"/>
    <w:rsid w:val="00C7217E"/>
    <w:rsid w:val="00C72757"/>
    <w:rsid w:val="00C7672F"/>
    <w:rsid w:val="00C76A28"/>
    <w:rsid w:val="00C7762C"/>
    <w:rsid w:val="00C816C9"/>
    <w:rsid w:val="00C876C2"/>
    <w:rsid w:val="00C87F87"/>
    <w:rsid w:val="00CA4A45"/>
    <w:rsid w:val="00CA7A35"/>
    <w:rsid w:val="00CB078E"/>
    <w:rsid w:val="00CC23AE"/>
    <w:rsid w:val="00CC27ED"/>
    <w:rsid w:val="00CD04B4"/>
    <w:rsid w:val="00CD157D"/>
    <w:rsid w:val="00CD7C28"/>
    <w:rsid w:val="00CE06B7"/>
    <w:rsid w:val="00CE1E0D"/>
    <w:rsid w:val="00CF02B0"/>
    <w:rsid w:val="00CF0892"/>
    <w:rsid w:val="00CF1606"/>
    <w:rsid w:val="00CF38B9"/>
    <w:rsid w:val="00CF61D3"/>
    <w:rsid w:val="00D14434"/>
    <w:rsid w:val="00D179A6"/>
    <w:rsid w:val="00D23BED"/>
    <w:rsid w:val="00D264B0"/>
    <w:rsid w:val="00D26ADD"/>
    <w:rsid w:val="00D3593B"/>
    <w:rsid w:val="00D37FA1"/>
    <w:rsid w:val="00D50C18"/>
    <w:rsid w:val="00D87D8D"/>
    <w:rsid w:val="00D9355A"/>
    <w:rsid w:val="00D94377"/>
    <w:rsid w:val="00D97E68"/>
    <w:rsid w:val="00DA1F4C"/>
    <w:rsid w:val="00DA2242"/>
    <w:rsid w:val="00DA66D4"/>
    <w:rsid w:val="00DB5D84"/>
    <w:rsid w:val="00DB6349"/>
    <w:rsid w:val="00DC374E"/>
    <w:rsid w:val="00DD7878"/>
    <w:rsid w:val="00DE0287"/>
    <w:rsid w:val="00DE0988"/>
    <w:rsid w:val="00DE2176"/>
    <w:rsid w:val="00DE639A"/>
    <w:rsid w:val="00DE7EAD"/>
    <w:rsid w:val="00E0724B"/>
    <w:rsid w:val="00E12686"/>
    <w:rsid w:val="00E14166"/>
    <w:rsid w:val="00E20427"/>
    <w:rsid w:val="00E206D3"/>
    <w:rsid w:val="00E20AC0"/>
    <w:rsid w:val="00E21937"/>
    <w:rsid w:val="00E21A11"/>
    <w:rsid w:val="00E24B22"/>
    <w:rsid w:val="00E30F16"/>
    <w:rsid w:val="00E313D6"/>
    <w:rsid w:val="00E34E3F"/>
    <w:rsid w:val="00E36D18"/>
    <w:rsid w:val="00E42C69"/>
    <w:rsid w:val="00E54326"/>
    <w:rsid w:val="00E62FB1"/>
    <w:rsid w:val="00E66528"/>
    <w:rsid w:val="00E73F78"/>
    <w:rsid w:val="00E829ED"/>
    <w:rsid w:val="00E82B9B"/>
    <w:rsid w:val="00E918E3"/>
    <w:rsid w:val="00E9300A"/>
    <w:rsid w:val="00E970CD"/>
    <w:rsid w:val="00EA1E25"/>
    <w:rsid w:val="00EA78BC"/>
    <w:rsid w:val="00EB1DD0"/>
    <w:rsid w:val="00EB1EC8"/>
    <w:rsid w:val="00EB752B"/>
    <w:rsid w:val="00EC06EB"/>
    <w:rsid w:val="00EC0A7E"/>
    <w:rsid w:val="00EC47F0"/>
    <w:rsid w:val="00ED0952"/>
    <w:rsid w:val="00ED22C5"/>
    <w:rsid w:val="00ED5459"/>
    <w:rsid w:val="00ED5B24"/>
    <w:rsid w:val="00EE0533"/>
    <w:rsid w:val="00EE0F3E"/>
    <w:rsid w:val="00EE38E9"/>
    <w:rsid w:val="00EE5729"/>
    <w:rsid w:val="00F0640E"/>
    <w:rsid w:val="00F17C48"/>
    <w:rsid w:val="00F2003F"/>
    <w:rsid w:val="00F209DA"/>
    <w:rsid w:val="00F24C01"/>
    <w:rsid w:val="00F25441"/>
    <w:rsid w:val="00F44356"/>
    <w:rsid w:val="00F45D9B"/>
    <w:rsid w:val="00F45ED6"/>
    <w:rsid w:val="00F47204"/>
    <w:rsid w:val="00F47F8A"/>
    <w:rsid w:val="00F53C22"/>
    <w:rsid w:val="00F53F5F"/>
    <w:rsid w:val="00F57A87"/>
    <w:rsid w:val="00F6739E"/>
    <w:rsid w:val="00F673E2"/>
    <w:rsid w:val="00F70ADA"/>
    <w:rsid w:val="00F721F5"/>
    <w:rsid w:val="00F768BE"/>
    <w:rsid w:val="00F86C94"/>
    <w:rsid w:val="00FA3D4D"/>
    <w:rsid w:val="00FA4AB8"/>
    <w:rsid w:val="00FB280A"/>
    <w:rsid w:val="00FC0C54"/>
    <w:rsid w:val="00FC12FA"/>
    <w:rsid w:val="00FC626D"/>
    <w:rsid w:val="00FC7D23"/>
    <w:rsid w:val="00FF368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CAF512"/>
  <w15:docId w15:val="{C901362D-D7AD-4B1C-A9CE-81A196E6D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372A3"/>
    <w:pPr>
      <w:jc w:val="both"/>
    </w:pPr>
    <w:rPr>
      <w:rFonts w:ascii="Arial" w:hAnsi="Arial"/>
      <w:sz w:val="24"/>
      <w:szCs w:val="24"/>
    </w:rPr>
  </w:style>
  <w:style w:type="paragraph" w:styleId="Ttulo1">
    <w:name w:val="heading 1"/>
    <w:basedOn w:val="Normal"/>
    <w:next w:val="texto"/>
    <w:qFormat/>
    <w:rsid w:val="00ED5459"/>
    <w:pPr>
      <w:keepNext/>
      <w:numPr>
        <w:numId w:val="4"/>
      </w:numPr>
      <w:spacing w:before="480" w:after="480" w:line="480" w:lineRule="auto"/>
      <w:outlineLvl w:val="0"/>
    </w:pPr>
    <w:rPr>
      <w:b/>
      <w:iCs/>
      <w:caps/>
      <w:kern w:val="28"/>
      <w:szCs w:val="20"/>
    </w:rPr>
  </w:style>
  <w:style w:type="paragraph" w:styleId="Ttulo2">
    <w:name w:val="heading 2"/>
    <w:basedOn w:val="Normal"/>
    <w:next w:val="texto"/>
    <w:autoRedefine/>
    <w:qFormat/>
    <w:rsid w:val="006E35BF"/>
    <w:pPr>
      <w:keepNext/>
      <w:numPr>
        <w:ilvl w:val="1"/>
        <w:numId w:val="4"/>
      </w:numPr>
      <w:spacing w:before="120" w:after="120" w:line="360" w:lineRule="auto"/>
      <w:ind w:left="720" w:hanging="578"/>
      <w:jc w:val="left"/>
      <w:outlineLvl w:val="1"/>
    </w:pPr>
    <w:rPr>
      <w:rFonts w:cs="Arial"/>
      <w:caps/>
      <w:snapToGrid w:val="0"/>
      <w:color w:val="000000" w:themeColor="text1"/>
      <w:shd w:val="clear" w:color="auto" w:fill="FFFFFF"/>
      <w:lang w:val="pt-PT"/>
    </w:rPr>
  </w:style>
  <w:style w:type="paragraph" w:styleId="Ttulo3">
    <w:name w:val="heading 3"/>
    <w:basedOn w:val="Normal"/>
    <w:next w:val="texto"/>
    <w:qFormat/>
    <w:rsid w:val="006E35BF"/>
    <w:pPr>
      <w:keepNext/>
      <w:numPr>
        <w:ilvl w:val="2"/>
        <w:numId w:val="4"/>
      </w:numPr>
      <w:tabs>
        <w:tab w:val="clear" w:pos="1004"/>
        <w:tab w:val="num" w:pos="720"/>
      </w:tabs>
      <w:spacing w:before="480" w:after="480" w:line="480" w:lineRule="auto"/>
      <w:ind w:left="720"/>
      <w:outlineLvl w:val="2"/>
    </w:pPr>
    <w:rPr>
      <w:b/>
      <w:iCs/>
      <w:szCs w:val="20"/>
    </w:rPr>
  </w:style>
  <w:style w:type="paragraph" w:styleId="Ttulo4">
    <w:name w:val="heading 4"/>
    <w:basedOn w:val="Normal"/>
    <w:next w:val="Normal"/>
    <w:qFormat/>
    <w:rsid w:val="006E35BF"/>
    <w:pPr>
      <w:keepNext/>
      <w:numPr>
        <w:ilvl w:val="3"/>
        <w:numId w:val="4"/>
      </w:numPr>
      <w:tabs>
        <w:tab w:val="clear" w:pos="1290"/>
        <w:tab w:val="left" w:pos="0"/>
        <w:tab w:val="num" w:pos="864"/>
      </w:tabs>
      <w:spacing w:before="120" w:after="120"/>
      <w:ind w:left="1429" w:hanging="862"/>
      <w:outlineLvl w:val="3"/>
    </w:pPr>
    <w:rPr>
      <w:szCs w:val="20"/>
    </w:rPr>
  </w:style>
  <w:style w:type="paragraph" w:styleId="Ttulo5">
    <w:name w:val="heading 5"/>
    <w:basedOn w:val="Normal"/>
    <w:next w:val="Normal"/>
    <w:qFormat/>
    <w:rsid w:val="006E35BF"/>
    <w:pPr>
      <w:keepNext/>
      <w:numPr>
        <w:ilvl w:val="4"/>
        <w:numId w:val="4"/>
      </w:numPr>
      <w:tabs>
        <w:tab w:val="clear" w:pos="10364"/>
        <w:tab w:val="left" w:pos="0"/>
        <w:tab w:val="num" w:pos="1008"/>
      </w:tabs>
      <w:ind w:left="1860" w:hanging="1009"/>
      <w:jc w:val="left"/>
      <w:outlineLvl w:val="4"/>
    </w:pPr>
    <w:rPr>
      <w:szCs w:val="20"/>
    </w:rPr>
  </w:style>
  <w:style w:type="paragraph" w:styleId="Ttulo6">
    <w:name w:val="heading 6"/>
    <w:basedOn w:val="Normal"/>
    <w:next w:val="Normal"/>
    <w:qFormat/>
    <w:rsid w:val="00A87C5B"/>
    <w:pPr>
      <w:keepNext/>
      <w:numPr>
        <w:ilvl w:val="5"/>
        <w:numId w:val="4"/>
      </w:numPr>
      <w:tabs>
        <w:tab w:val="clear" w:pos="5121"/>
        <w:tab w:val="left" w:pos="164"/>
        <w:tab w:val="left" w:pos="873"/>
        <w:tab w:val="num" w:pos="1152"/>
      </w:tabs>
      <w:spacing w:line="360" w:lineRule="auto"/>
      <w:ind w:left="2002" w:hanging="1151"/>
      <w:jc w:val="center"/>
      <w:outlineLvl w:val="5"/>
    </w:pPr>
    <w:rPr>
      <w:b/>
      <w:caps/>
      <w:szCs w:val="20"/>
    </w:rPr>
  </w:style>
  <w:style w:type="paragraph" w:styleId="Ttulo7">
    <w:name w:val="heading 7"/>
    <w:basedOn w:val="Normal"/>
    <w:next w:val="Normal"/>
    <w:qFormat/>
    <w:rsid w:val="00ED5459"/>
    <w:pPr>
      <w:keepNext/>
      <w:numPr>
        <w:ilvl w:val="6"/>
        <w:numId w:val="4"/>
      </w:numPr>
      <w:tabs>
        <w:tab w:val="left" w:pos="164"/>
        <w:tab w:val="left" w:pos="873"/>
      </w:tabs>
      <w:spacing w:line="360" w:lineRule="auto"/>
      <w:jc w:val="center"/>
      <w:outlineLvl w:val="6"/>
    </w:pPr>
    <w:rPr>
      <w:b/>
      <w:color w:val="FFFFFF"/>
      <w:szCs w:val="20"/>
    </w:rPr>
  </w:style>
  <w:style w:type="paragraph" w:styleId="Ttulo8">
    <w:name w:val="heading 8"/>
    <w:basedOn w:val="Normal"/>
    <w:next w:val="Normal"/>
    <w:qFormat/>
    <w:rsid w:val="00ED5459"/>
    <w:pPr>
      <w:keepNext/>
      <w:numPr>
        <w:ilvl w:val="7"/>
        <w:numId w:val="4"/>
      </w:numPr>
      <w:tabs>
        <w:tab w:val="left" w:pos="164"/>
        <w:tab w:val="left" w:pos="873"/>
      </w:tabs>
      <w:spacing w:line="360" w:lineRule="auto"/>
      <w:jc w:val="center"/>
      <w:outlineLvl w:val="7"/>
    </w:pPr>
    <w:rPr>
      <w:b/>
      <w:szCs w:val="20"/>
    </w:rPr>
  </w:style>
  <w:style w:type="paragraph" w:styleId="Ttulo9">
    <w:name w:val="heading 9"/>
    <w:basedOn w:val="Normal"/>
    <w:next w:val="Normal"/>
    <w:qFormat/>
    <w:rsid w:val="00ED5459"/>
    <w:pPr>
      <w:keepNext/>
      <w:numPr>
        <w:ilvl w:val="8"/>
        <w:numId w:val="4"/>
      </w:numPr>
      <w:tabs>
        <w:tab w:val="left" w:pos="164"/>
        <w:tab w:val="left" w:pos="873"/>
      </w:tabs>
      <w:spacing w:line="360" w:lineRule="auto"/>
      <w:jc w:val="center"/>
      <w:outlineLvl w:val="8"/>
    </w:pPr>
    <w:rPr>
      <w:b/>
      <w:sz w:val="28"/>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autoRedefine/>
    <w:rsid w:val="00906E7D"/>
    <w:pPr>
      <w:tabs>
        <w:tab w:val="left" w:pos="0"/>
      </w:tabs>
      <w:spacing w:before="120" w:after="120"/>
    </w:pPr>
    <w:rPr>
      <w:rFonts w:cs="Arial"/>
      <w:snapToGrid w:val="0"/>
      <w:color w:val="000000" w:themeColor="text1"/>
      <w:shd w:val="clear" w:color="auto" w:fill="FFFFFF"/>
    </w:rPr>
  </w:style>
  <w:style w:type="paragraph" w:styleId="Legenda">
    <w:name w:val="caption"/>
    <w:basedOn w:val="Normal"/>
    <w:next w:val="Normal"/>
    <w:autoRedefine/>
    <w:qFormat/>
    <w:rsid w:val="00680DFE"/>
    <w:pPr>
      <w:tabs>
        <w:tab w:val="left" w:pos="720"/>
        <w:tab w:val="left" w:pos="2180"/>
        <w:tab w:val="left" w:pos="9260"/>
      </w:tabs>
      <w:spacing w:after="240"/>
      <w:ind w:left="-57" w:hanging="567"/>
      <w:jc w:val="center"/>
    </w:pPr>
    <w:rPr>
      <w:rFonts w:cs="Arial"/>
      <w:bCs/>
      <w:snapToGrid w:val="0"/>
      <w:sz w:val="20"/>
      <w:szCs w:val="20"/>
    </w:rPr>
  </w:style>
  <w:style w:type="paragraph" w:customStyle="1" w:styleId="CapaTtulo">
    <w:name w:val="Capa Título"/>
    <w:basedOn w:val="Normal"/>
    <w:autoRedefine/>
    <w:rsid w:val="00562551"/>
    <w:pPr>
      <w:spacing w:line="360" w:lineRule="auto"/>
      <w:ind w:left="2494"/>
      <w:jc w:val="right"/>
    </w:pPr>
    <w:rPr>
      <w:rFonts w:cs="Arial"/>
      <w:b/>
      <w:caps/>
    </w:rPr>
  </w:style>
  <w:style w:type="paragraph" w:customStyle="1" w:styleId="CapaAutor">
    <w:name w:val="Capa Autor"/>
    <w:basedOn w:val="CapaTtulo"/>
    <w:next w:val="CapaTtulo"/>
    <w:rsid w:val="00ED5459"/>
    <w:rPr>
      <w:b w:val="0"/>
    </w:rPr>
  </w:style>
  <w:style w:type="paragraph" w:customStyle="1" w:styleId="CapaTexto">
    <w:name w:val="Capa Texto"/>
    <w:basedOn w:val="CapaAutor"/>
    <w:rsid w:val="00ED5459"/>
    <w:pPr>
      <w:spacing w:line="240" w:lineRule="auto"/>
    </w:pPr>
    <w:rPr>
      <w:caps w:val="0"/>
    </w:rPr>
  </w:style>
  <w:style w:type="paragraph" w:customStyle="1" w:styleId="Texto0">
    <w:name w:val="Texto"/>
    <w:basedOn w:val="Normal"/>
    <w:rsid w:val="00ED5459"/>
    <w:pPr>
      <w:spacing w:line="480" w:lineRule="auto"/>
      <w:ind w:firstLine="709"/>
    </w:pPr>
  </w:style>
  <w:style w:type="paragraph" w:customStyle="1" w:styleId="marcaletra3">
    <w:name w:val="marca letra 3"/>
    <w:basedOn w:val="Normal"/>
    <w:autoRedefine/>
    <w:rsid w:val="00ED5459"/>
    <w:pPr>
      <w:tabs>
        <w:tab w:val="num" w:pos="360"/>
      </w:tabs>
      <w:spacing w:line="360" w:lineRule="auto"/>
      <w:ind w:left="1327" w:hanging="363"/>
    </w:pPr>
    <w:rPr>
      <w:bCs/>
      <w:color w:val="000000"/>
    </w:rPr>
  </w:style>
  <w:style w:type="paragraph" w:customStyle="1" w:styleId="citao">
    <w:name w:val="citação"/>
    <w:basedOn w:val="Normal"/>
    <w:autoRedefine/>
    <w:rsid w:val="00ED5459"/>
    <w:pPr>
      <w:spacing w:before="120" w:after="120"/>
      <w:ind w:left="2340"/>
    </w:pPr>
    <w:rPr>
      <w:sz w:val="20"/>
      <w:szCs w:val="20"/>
    </w:rPr>
  </w:style>
  <w:style w:type="paragraph" w:styleId="Ttulo">
    <w:name w:val="Title"/>
    <w:basedOn w:val="CapaTtulo"/>
    <w:next w:val="Texto0"/>
    <w:qFormat/>
    <w:rsid w:val="00ED5459"/>
    <w:pPr>
      <w:spacing w:before="240" w:after="60"/>
    </w:pPr>
    <w:rPr>
      <w:bCs/>
      <w:kern w:val="28"/>
      <w:szCs w:val="32"/>
    </w:rPr>
  </w:style>
  <w:style w:type="paragraph" w:customStyle="1" w:styleId="FONTE">
    <w:name w:val="FONTE"/>
    <w:basedOn w:val="Normal"/>
    <w:autoRedefine/>
    <w:rsid w:val="00ED5459"/>
    <w:pPr>
      <w:keepNext/>
      <w:tabs>
        <w:tab w:val="left" w:pos="0"/>
      </w:tabs>
      <w:spacing w:before="120" w:after="120"/>
    </w:pPr>
    <w:rPr>
      <w:sz w:val="20"/>
      <w:szCs w:val="20"/>
    </w:rPr>
  </w:style>
  <w:style w:type="paragraph" w:customStyle="1" w:styleId="referencia">
    <w:name w:val="referencia"/>
    <w:basedOn w:val="Normal"/>
    <w:autoRedefine/>
    <w:rsid w:val="00D37FA1"/>
    <w:pPr>
      <w:keepNext/>
      <w:tabs>
        <w:tab w:val="left" w:pos="0"/>
      </w:tabs>
      <w:spacing w:before="240" w:after="240"/>
    </w:pPr>
    <w:rPr>
      <w:szCs w:val="20"/>
      <w:lang w:val="en-US"/>
    </w:rPr>
  </w:style>
  <w:style w:type="paragraph" w:customStyle="1" w:styleId="letra">
    <w:name w:val="letra"/>
    <w:basedOn w:val="Normal"/>
    <w:next w:val="texto"/>
    <w:autoRedefine/>
    <w:rsid w:val="00ED5459"/>
    <w:pPr>
      <w:numPr>
        <w:numId w:val="1"/>
      </w:numPr>
      <w:spacing w:before="120" w:after="120" w:line="480" w:lineRule="auto"/>
      <w:ind w:left="1248" w:hanging="397"/>
    </w:pPr>
    <w:rPr>
      <w:iCs/>
      <w:szCs w:val="20"/>
    </w:rPr>
  </w:style>
  <w:style w:type="paragraph" w:customStyle="1" w:styleId="citamarca">
    <w:name w:val="cita marca"/>
    <w:basedOn w:val="Normal"/>
    <w:autoRedefine/>
    <w:rsid w:val="00ED5459"/>
    <w:pPr>
      <w:numPr>
        <w:numId w:val="3"/>
      </w:numPr>
    </w:pPr>
    <w:rPr>
      <w:iCs/>
      <w:sz w:val="20"/>
      <w:szCs w:val="20"/>
    </w:rPr>
  </w:style>
  <w:style w:type="character" w:styleId="Refdecomentrio">
    <w:name w:val="annotation reference"/>
    <w:basedOn w:val="Fontepargpadro"/>
    <w:semiHidden/>
    <w:rsid w:val="00ED5459"/>
    <w:rPr>
      <w:sz w:val="16"/>
      <w:szCs w:val="16"/>
    </w:rPr>
  </w:style>
  <w:style w:type="paragraph" w:styleId="Sumrio2">
    <w:name w:val="toc 2"/>
    <w:basedOn w:val="Normal"/>
    <w:next w:val="Normal"/>
    <w:autoRedefine/>
    <w:uiPriority w:val="39"/>
    <w:rsid w:val="00ED5459"/>
    <w:pPr>
      <w:tabs>
        <w:tab w:val="left" w:pos="960"/>
        <w:tab w:val="right" w:leader="dot" w:pos="9395"/>
      </w:tabs>
      <w:spacing w:line="480" w:lineRule="auto"/>
      <w:ind w:left="900" w:hanging="900"/>
    </w:pPr>
    <w:rPr>
      <w:caps/>
      <w:noProof/>
    </w:rPr>
  </w:style>
  <w:style w:type="paragraph" w:styleId="Sumrio1">
    <w:name w:val="toc 1"/>
    <w:basedOn w:val="Normal"/>
    <w:next w:val="Normal"/>
    <w:autoRedefine/>
    <w:uiPriority w:val="39"/>
    <w:rsid w:val="00ED5459"/>
    <w:pPr>
      <w:spacing w:line="480" w:lineRule="auto"/>
    </w:pPr>
    <w:rPr>
      <w:b/>
      <w:caps/>
    </w:rPr>
  </w:style>
  <w:style w:type="paragraph" w:styleId="Sumrio3">
    <w:name w:val="toc 3"/>
    <w:basedOn w:val="Normal"/>
    <w:next w:val="Normal"/>
    <w:autoRedefine/>
    <w:uiPriority w:val="39"/>
    <w:rsid w:val="00ED5459"/>
    <w:pPr>
      <w:spacing w:line="480" w:lineRule="auto"/>
    </w:pPr>
  </w:style>
  <w:style w:type="paragraph" w:styleId="Sumrio4">
    <w:name w:val="toc 4"/>
    <w:basedOn w:val="Normal"/>
    <w:next w:val="Normal"/>
    <w:autoRedefine/>
    <w:semiHidden/>
    <w:rsid w:val="00ED5459"/>
  </w:style>
  <w:style w:type="paragraph" w:styleId="Textodecomentrio">
    <w:name w:val="annotation text"/>
    <w:basedOn w:val="Normal"/>
    <w:semiHidden/>
    <w:rsid w:val="00ED5459"/>
    <w:rPr>
      <w:sz w:val="20"/>
      <w:szCs w:val="20"/>
    </w:rPr>
  </w:style>
  <w:style w:type="paragraph" w:styleId="Corpodetexto">
    <w:name w:val="Body Text"/>
    <w:basedOn w:val="Normal"/>
    <w:autoRedefine/>
    <w:semiHidden/>
    <w:rsid w:val="00ED5459"/>
    <w:pPr>
      <w:spacing w:line="360" w:lineRule="auto"/>
      <w:ind w:firstLine="567"/>
    </w:pPr>
    <w:rPr>
      <w:bCs/>
      <w:color w:val="000000"/>
    </w:rPr>
  </w:style>
  <w:style w:type="paragraph" w:customStyle="1" w:styleId="Alinea">
    <w:name w:val="Alinea"/>
    <w:basedOn w:val="Normal"/>
    <w:rsid w:val="00ED5459"/>
    <w:pPr>
      <w:numPr>
        <w:numId w:val="9"/>
      </w:numPr>
    </w:pPr>
  </w:style>
  <w:style w:type="paragraph" w:customStyle="1" w:styleId="marcaletra6">
    <w:name w:val="marca letra 6"/>
    <w:basedOn w:val="marcaletra3"/>
    <w:rsid w:val="00ED5459"/>
  </w:style>
  <w:style w:type="paragraph" w:customStyle="1" w:styleId="MarcaEspao">
    <w:name w:val="MarcaEspaço"/>
    <w:basedOn w:val="marcaletra6"/>
    <w:autoRedefine/>
    <w:rsid w:val="00ED5459"/>
    <w:pPr>
      <w:numPr>
        <w:numId w:val="12"/>
      </w:numPr>
      <w:tabs>
        <w:tab w:val="clear" w:pos="1069"/>
        <w:tab w:val="num" w:pos="360"/>
      </w:tabs>
      <w:spacing w:before="240" w:after="240"/>
      <w:ind w:left="1327" w:hanging="363"/>
    </w:pPr>
  </w:style>
  <w:style w:type="paragraph" w:styleId="Sumrio5">
    <w:name w:val="toc 5"/>
    <w:basedOn w:val="Normal"/>
    <w:next w:val="Normal"/>
    <w:autoRedefine/>
    <w:semiHidden/>
    <w:rsid w:val="00ED5459"/>
    <w:pPr>
      <w:ind w:left="960"/>
    </w:pPr>
  </w:style>
  <w:style w:type="paragraph" w:styleId="Sumrio6">
    <w:name w:val="toc 6"/>
    <w:basedOn w:val="Normal"/>
    <w:next w:val="Normal"/>
    <w:autoRedefine/>
    <w:semiHidden/>
    <w:rsid w:val="00ED5459"/>
    <w:pPr>
      <w:ind w:left="1200"/>
    </w:pPr>
  </w:style>
  <w:style w:type="paragraph" w:styleId="Sumrio7">
    <w:name w:val="toc 7"/>
    <w:basedOn w:val="Normal"/>
    <w:next w:val="Normal"/>
    <w:autoRedefine/>
    <w:semiHidden/>
    <w:rsid w:val="00ED5459"/>
    <w:pPr>
      <w:ind w:left="1440"/>
    </w:pPr>
  </w:style>
  <w:style w:type="paragraph" w:styleId="Sumrio8">
    <w:name w:val="toc 8"/>
    <w:basedOn w:val="Normal"/>
    <w:next w:val="Normal"/>
    <w:autoRedefine/>
    <w:semiHidden/>
    <w:rsid w:val="00ED5459"/>
    <w:pPr>
      <w:ind w:left="1680"/>
    </w:pPr>
  </w:style>
  <w:style w:type="paragraph" w:styleId="Sumrio9">
    <w:name w:val="toc 9"/>
    <w:basedOn w:val="Normal"/>
    <w:next w:val="Normal"/>
    <w:autoRedefine/>
    <w:semiHidden/>
    <w:rsid w:val="00ED5459"/>
    <w:pPr>
      <w:ind w:left="1920"/>
    </w:pPr>
  </w:style>
  <w:style w:type="character" w:styleId="Hyperlink">
    <w:name w:val="Hyperlink"/>
    <w:basedOn w:val="Fontepargpadro"/>
    <w:uiPriority w:val="99"/>
    <w:rsid w:val="00ED5459"/>
    <w:rPr>
      <w:color w:val="0000FF"/>
      <w:u w:val="single"/>
    </w:rPr>
  </w:style>
  <w:style w:type="paragraph" w:styleId="Cabealho">
    <w:name w:val="header"/>
    <w:basedOn w:val="Normal"/>
    <w:semiHidden/>
    <w:rsid w:val="00ED5459"/>
    <w:pPr>
      <w:tabs>
        <w:tab w:val="center" w:pos="4419"/>
        <w:tab w:val="right" w:pos="8838"/>
      </w:tabs>
    </w:pPr>
  </w:style>
  <w:style w:type="paragraph" w:styleId="Rodap">
    <w:name w:val="footer"/>
    <w:basedOn w:val="Normal"/>
    <w:semiHidden/>
    <w:rsid w:val="00ED5459"/>
    <w:pPr>
      <w:tabs>
        <w:tab w:val="center" w:pos="4419"/>
        <w:tab w:val="right" w:pos="8838"/>
      </w:tabs>
    </w:pPr>
  </w:style>
  <w:style w:type="character" w:styleId="Nmerodepgina">
    <w:name w:val="page number"/>
    <w:basedOn w:val="Fontepargpadro"/>
    <w:semiHidden/>
    <w:rsid w:val="00ED5459"/>
  </w:style>
  <w:style w:type="paragraph" w:styleId="Textodebalo">
    <w:name w:val="Balloon Text"/>
    <w:basedOn w:val="Normal"/>
    <w:link w:val="TextodebaloChar"/>
    <w:uiPriority w:val="99"/>
    <w:semiHidden/>
    <w:unhideWhenUsed/>
    <w:rsid w:val="00A969D5"/>
    <w:rPr>
      <w:rFonts w:ascii="Tahoma" w:hAnsi="Tahoma" w:cs="Tahoma"/>
      <w:sz w:val="16"/>
      <w:szCs w:val="16"/>
    </w:rPr>
  </w:style>
  <w:style w:type="character" w:customStyle="1" w:styleId="TextodebaloChar">
    <w:name w:val="Texto de balão Char"/>
    <w:basedOn w:val="Fontepargpadro"/>
    <w:link w:val="Textodebalo"/>
    <w:uiPriority w:val="99"/>
    <w:semiHidden/>
    <w:rsid w:val="00A969D5"/>
    <w:rPr>
      <w:rFonts w:ascii="Tahoma" w:hAnsi="Tahoma" w:cs="Tahoma"/>
      <w:sz w:val="16"/>
      <w:szCs w:val="16"/>
    </w:rPr>
  </w:style>
  <w:style w:type="paragraph" w:styleId="Reviso">
    <w:name w:val="Revision"/>
    <w:hidden/>
    <w:uiPriority w:val="99"/>
    <w:semiHidden/>
    <w:rsid w:val="004D47EB"/>
    <w:rPr>
      <w:sz w:val="24"/>
      <w:szCs w:val="24"/>
    </w:rPr>
  </w:style>
  <w:style w:type="paragraph" w:styleId="NormalWeb">
    <w:name w:val="Normal (Web)"/>
    <w:basedOn w:val="Normal"/>
    <w:uiPriority w:val="99"/>
    <w:semiHidden/>
    <w:unhideWhenUsed/>
    <w:rsid w:val="006A14ED"/>
    <w:pPr>
      <w:spacing w:before="100" w:beforeAutospacing="1" w:after="100" w:afterAutospacing="1"/>
    </w:pPr>
  </w:style>
  <w:style w:type="paragraph" w:styleId="Pr-formataoHTML">
    <w:name w:val="HTML Preformatted"/>
    <w:basedOn w:val="Normal"/>
    <w:link w:val="Pr-formataoHTMLChar"/>
    <w:uiPriority w:val="99"/>
    <w:unhideWhenUsed/>
    <w:rsid w:val="001A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formataoHTMLChar">
    <w:name w:val="Pré-formatação HTML Char"/>
    <w:basedOn w:val="Fontepargpadro"/>
    <w:link w:val="Pr-formataoHTML"/>
    <w:uiPriority w:val="99"/>
    <w:rsid w:val="001A39FE"/>
    <w:rPr>
      <w:rFonts w:ascii="Courier New" w:hAnsi="Courier New" w:cs="Courier New"/>
    </w:rPr>
  </w:style>
  <w:style w:type="character" w:customStyle="1" w:styleId="apple-converted-space">
    <w:name w:val="apple-converted-space"/>
    <w:basedOn w:val="Fontepargpadro"/>
    <w:rsid w:val="00E12686"/>
  </w:style>
  <w:style w:type="character" w:customStyle="1" w:styleId="apple-style-span">
    <w:name w:val="apple-style-span"/>
    <w:basedOn w:val="Fontepargpadro"/>
    <w:rsid w:val="006918EF"/>
  </w:style>
  <w:style w:type="paragraph" w:styleId="CabealhodoSumrio">
    <w:name w:val="TOC Heading"/>
    <w:basedOn w:val="Ttulo1"/>
    <w:next w:val="Normal"/>
    <w:uiPriority w:val="39"/>
    <w:unhideWhenUsed/>
    <w:qFormat/>
    <w:rsid w:val="00DE2176"/>
    <w:pPr>
      <w:keepLines/>
      <w:numPr>
        <w:numId w:val="0"/>
      </w:numPr>
      <w:spacing w:after="0" w:line="276" w:lineRule="auto"/>
      <w:outlineLvl w:val="9"/>
    </w:pPr>
    <w:rPr>
      <w:rFonts w:asciiTheme="majorHAnsi" w:eastAsiaTheme="majorEastAsia" w:hAnsiTheme="majorHAnsi" w:cstheme="majorBidi"/>
      <w:bCs/>
      <w:iCs w:val="0"/>
      <w:caps w:val="0"/>
      <w:color w:val="365F91" w:themeColor="accent1" w:themeShade="BF"/>
      <w:kern w:val="0"/>
      <w:sz w:val="28"/>
      <w:szCs w:val="28"/>
    </w:rPr>
  </w:style>
  <w:style w:type="paragraph" w:styleId="PargrafodaLista">
    <w:name w:val="List Paragraph"/>
    <w:basedOn w:val="Normal"/>
    <w:uiPriority w:val="34"/>
    <w:qFormat/>
    <w:rsid w:val="00031ABA"/>
    <w:pPr>
      <w:spacing w:after="200" w:line="276" w:lineRule="auto"/>
      <w:ind w:left="720"/>
      <w:contextualSpacing/>
    </w:pPr>
    <w:rPr>
      <w:rFonts w:asciiTheme="minorHAnsi" w:eastAsiaTheme="minorHAnsi" w:hAnsiTheme="minorHAnsi" w:cstheme="minorBidi"/>
      <w:sz w:val="22"/>
      <w:szCs w:val="22"/>
      <w:lang w:eastAsia="en-US"/>
    </w:rPr>
  </w:style>
  <w:style w:type="table" w:styleId="Tabelacomgrade">
    <w:name w:val="Table Grid"/>
    <w:basedOn w:val="Tabelanormal"/>
    <w:uiPriority w:val="59"/>
    <w:rsid w:val="009A58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8C13F6"/>
    <w:rPr>
      <w:i/>
      <w:iCs/>
    </w:rPr>
  </w:style>
  <w:style w:type="character" w:styleId="RefernciaSutil">
    <w:name w:val="Subtle Reference"/>
    <w:basedOn w:val="Fontepargpadro"/>
    <w:uiPriority w:val="31"/>
    <w:qFormat/>
    <w:rsid w:val="009E4031"/>
    <w:rPr>
      <w:rFonts w:ascii="Arial" w:hAnsi="Arial"/>
      <w:caps w:val="0"/>
      <w:smallCaps w:val="0"/>
      <w:color w:val="auto"/>
      <w:sz w:val="20"/>
      <w:u w:val="none"/>
    </w:rPr>
  </w:style>
  <w:style w:type="paragraph" w:styleId="ndicedeilustraes">
    <w:name w:val="table of figures"/>
    <w:basedOn w:val="Normal"/>
    <w:next w:val="Normal"/>
    <w:uiPriority w:val="99"/>
    <w:unhideWhenUsed/>
    <w:rsid w:val="004D53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086868">
      <w:bodyDiv w:val="1"/>
      <w:marLeft w:val="0"/>
      <w:marRight w:val="0"/>
      <w:marTop w:val="0"/>
      <w:marBottom w:val="0"/>
      <w:divBdr>
        <w:top w:val="none" w:sz="0" w:space="0" w:color="auto"/>
        <w:left w:val="none" w:sz="0" w:space="0" w:color="auto"/>
        <w:bottom w:val="none" w:sz="0" w:space="0" w:color="auto"/>
        <w:right w:val="none" w:sz="0" w:space="0" w:color="auto"/>
      </w:divBdr>
    </w:div>
    <w:div w:id="99226644">
      <w:bodyDiv w:val="1"/>
      <w:marLeft w:val="0"/>
      <w:marRight w:val="0"/>
      <w:marTop w:val="0"/>
      <w:marBottom w:val="0"/>
      <w:divBdr>
        <w:top w:val="none" w:sz="0" w:space="0" w:color="auto"/>
        <w:left w:val="none" w:sz="0" w:space="0" w:color="auto"/>
        <w:bottom w:val="none" w:sz="0" w:space="0" w:color="auto"/>
        <w:right w:val="none" w:sz="0" w:space="0" w:color="auto"/>
      </w:divBdr>
    </w:div>
    <w:div w:id="377630589">
      <w:bodyDiv w:val="1"/>
      <w:marLeft w:val="0"/>
      <w:marRight w:val="0"/>
      <w:marTop w:val="0"/>
      <w:marBottom w:val="0"/>
      <w:divBdr>
        <w:top w:val="none" w:sz="0" w:space="0" w:color="auto"/>
        <w:left w:val="none" w:sz="0" w:space="0" w:color="auto"/>
        <w:bottom w:val="none" w:sz="0" w:space="0" w:color="auto"/>
        <w:right w:val="none" w:sz="0" w:space="0" w:color="auto"/>
      </w:divBdr>
    </w:div>
    <w:div w:id="406877719">
      <w:bodyDiv w:val="1"/>
      <w:marLeft w:val="0"/>
      <w:marRight w:val="0"/>
      <w:marTop w:val="0"/>
      <w:marBottom w:val="0"/>
      <w:divBdr>
        <w:top w:val="none" w:sz="0" w:space="0" w:color="auto"/>
        <w:left w:val="none" w:sz="0" w:space="0" w:color="auto"/>
        <w:bottom w:val="none" w:sz="0" w:space="0" w:color="auto"/>
        <w:right w:val="none" w:sz="0" w:space="0" w:color="auto"/>
      </w:divBdr>
    </w:div>
    <w:div w:id="545217882">
      <w:bodyDiv w:val="1"/>
      <w:marLeft w:val="0"/>
      <w:marRight w:val="0"/>
      <w:marTop w:val="0"/>
      <w:marBottom w:val="0"/>
      <w:divBdr>
        <w:top w:val="none" w:sz="0" w:space="0" w:color="auto"/>
        <w:left w:val="none" w:sz="0" w:space="0" w:color="auto"/>
        <w:bottom w:val="none" w:sz="0" w:space="0" w:color="auto"/>
        <w:right w:val="none" w:sz="0" w:space="0" w:color="auto"/>
      </w:divBdr>
    </w:div>
    <w:div w:id="656036396">
      <w:bodyDiv w:val="1"/>
      <w:marLeft w:val="0"/>
      <w:marRight w:val="0"/>
      <w:marTop w:val="0"/>
      <w:marBottom w:val="0"/>
      <w:divBdr>
        <w:top w:val="none" w:sz="0" w:space="0" w:color="auto"/>
        <w:left w:val="none" w:sz="0" w:space="0" w:color="auto"/>
        <w:bottom w:val="none" w:sz="0" w:space="0" w:color="auto"/>
        <w:right w:val="none" w:sz="0" w:space="0" w:color="auto"/>
      </w:divBdr>
    </w:div>
    <w:div w:id="690257205">
      <w:bodyDiv w:val="1"/>
      <w:marLeft w:val="0"/>
      <w:marRight w:val="0"/>
      <w:marTop w:val="0"/>
      <w:marBottom w:val="0"/>
      <w:divBdr>
        <w:top w:val="none" w:sz="0" w:space="0" w:color="auto"/>
        <w:left w:val="none" w:sz="0" w:space="0" w:color="auto"/>
        <w:bottom w:val="none" w:sz="0" w:space="0" w:color="auto"/>
        <w:right w:val="none" w:sz="0" w:space="0" w:color="auto"/>
      </w:divBdr>
    </w:div>
    <w:div w:id="768434208">
      <w:bodyDiv w:val="1"/>
      <w:marLeft w:val="0"/>
      <w:marRight w:val="0"/>
      <w:marTop w:val="0"/>
      <w:marBottom w:val="0"/>
      <w:divBdr>
        <w:top w:val="none" w:sz="0" w:space="0" w:color="auto"/>
        <w:left w:val="none" w:sz="0" w:space="0" w:color="auto"/>
        <w:bottom w:val="none" w:sz="0" w:space="0" w:color="auto"/>
        <w:right w:val="none" w:sz="0" w:space="0" w:color="auto"/>
      </w:divBdr>
    </w:div>
    <w:div w:id="924269235">
      <w:bodyDiv w:val="1"/>
      <w:marLeft w:val="0"/>
      <w:marRight w:val="0"/>
      <w:marTop w:val="0"/>
      <w:marBottom w:val="0"/>
      <w:divBdr>
        <w:top w:val="none" w:sz="0" w:space="0" w:color="auto"/>
        <w:left w:val="none" w:sz="0" w:space="0" w:color="auto"/>
        <w:bottom w:val="none" w:sz="0" w:space="0" w:color="auto"/>
        <w:right w:val="none" w:sz="0" w:space="0" w:color="auto"/>
      </w:divBdr>
    </w:div>
    <w:div w:id="1528955802">
      <w:bodyDiv w:val="1"/>
      <w:marLeft w:val="0"/>
      <w:marRight w:val="0"/>
      <w:marTop w:val="0"/>
      <w:marBottom w:val="0"/>
      <w:divBdr>
        <w:top w:val="none" w:sz="0" w:space="0" w:color="auto"/>
        <w:left w:val="none" w:sz="0" w:space="0" w:color="auto"/>
        <w:bottom w:val="none" w:sz="0" w:space="0" w:color="auto"/>
        <w:right w:val="none" w:sz="0" w:space="0" w:color="auto"/>
      </w:divBdr>
    </w:div>
    <w:div w:id="1531602901">
      <w:bodyDiv w:val="1"/>
      <w:marLeft w:val="0"/>
      <w:marRight w:val="0"/>
      <w:marTop w:val="0"/>
      <w:marBottom w:val="0"/>
      <w:divBdr>
        <w:top w:val="none" w:sz="0" w:space="0" w:color="auto"/>
        <w:left w:val="none" w:sz="0" w:space="0" w:color="auto"/>
        <w:bottom w:val="none" w:sz="0" w:space="0" w:color="auto"/>
        <w:right w:val="none" w:sz="0" w:space="0" w:color="auto"/>
      </w:divBdr>
    </w:div>
    <w:div w:id="1749501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header" Target="header2.xml"/><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microsoft.com/office/2007/relationships/hdphoto" Target="media/hdphoto6.wdp"/><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s://regys.com.br/rad-studio-10-1-berlin-liberada-nova-versao-do-rad-studio/" TargetMode="External"/><Relationship Id="rId84"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microsoft.com/office/2007/relationships/hdphoto" Target="media/hdphoto1.wdp"/><Relationship Id="rId29" Type="http://schemas.microsoft.com/office/2007/relationships/hdphoto" Target="media/hdphoto4.wdp"/><Relationship Id="rId11" Type="http://schemas.openxmlformats.org/officeDocument/2006/relationships/image" Target="media/image3.png"/><Relationship Id="rId24" Type="http://schemas.openxmlformats.org/officeDocument/2006/relationships/image" Target="media/image11.png"/><Relationship Id="rId32" Type="http://schemas.microsoft.com/office/2007/relationships/hdphoto" Target="media/hdphoto5.wdp"/><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microsoft.com/office/2007/relationships/hdphoto" Target="media/hdphoto7.wdp"/><Relationship Id="rId66" Type="http://schemas.openxmlformats.org/officeDocument/2006/relationships/image" Target="media/image48.png"/><Relationship Id="rId74" Type="http://schemas.openxmlformats.org/officeDocument/2006/relationships/hyperlink" Target="https://pt.wikipedia.org/wiki/Internet" TargetMode="External"/><Relationship Id="rId79" Type="http://schemas.openxmlformats.org/officeDocument/2006/relationships/hyperlink" Target="http://docwiki.embarcadero.com/RADStudio/Berlin/en/Using_the_RTL_Cross-Platform_Messaging_Solution"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chart" Target="charts/chart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delphi.com/" TargetMode="Externa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docwiki.embarcadero.com/RADStudio/Berlin/en/Developing_Metropolis_UI_Applications"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chart" Target="charts/chart1.xml"/><Relationship Id="rId85" Type="http://schemas.openxmlformats.org/officeDocument/2006/relationships/chart" Target="charts/chart6.xml"/><Relationship Id="rId3" Type="http://schemas.openxmlformats.org/officeDocument/2006/relationships/styles" Target="styles.xml"/><Relationship Id="rId12" Type="http://schemas.openxmlformats.org/officeDocument/2006/relationships/hyperlink" Target="http://www.sqlite.org/" TargetMode="External"/><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microsoft.com/office/2007/relationships/hdphoto" Target="media/hdphoto2.wdp"/><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pt.wikipedia.org/wiki/SQLite" TargetMode="External"/><Relationship Id="rId83" Type="http://schemas.openxmlformats.org/officeDocument/2006/relationships/chart" Target="charts/chart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pt.wikipedia.org/wiki/Adobe_Photoshop" TargetMode="External"/><Relationship Id="rId78" Type="http://schemas.openxmlformats.org/officeDocument/2006/relationships/hyperlink" Target="http://docwiki.embarcadero.com/RADStudio/Berlin/en/Standard_RTL_Path_Functions_across_the_Supported_Target_Platforms" TargetMode="External"/><Relationship Id="rId81" Type="http://schemas.openxmlformats.org/officeDocument/2006/relationships/chart" Target="charts/chart2.xml"/><Relationship Id="rId86"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dor\Documents\Aulas\DTCC\modelo.dot"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Plan1!$B$1</c:f>
              <c:strCache>
                <c:ptCount val="1"/>
                <c:pt idx="0">
                  <c:v>Notifcações</c:v>
                </c:pt>
              </c:strCache>
            </c:strRef>
          </c:tx>
          <c:spPr>
            <a:solidFill>
              <a:srgbClr val="B28BFF"/>
            </a:solidFill>
            <a:ln>
              <a:noFill/>
            </a:ln>
          </c:spPr>
          <c:invertIfNegative val="0"/>
          <c:cat>
            <c:numRef>
              <c:f>Plan1!$A$2</c:f>
              <c:numCache>
                <c:formatCode>General</c:formatCode>
                <c:ptCount val="1"/>
              </c:numCache>
            </c:numRef>
          </c:cat>
          <c:val>
            <c:numRef>
              <c:f>Plan1!$B$2</c:f>
              <c:numCache>
                <c:formatCode>General</c:formatCode>
                <c:ptCount val="1"/>
                <c:pt idx="0">
                  <c:v>0.15</c:v>
                </c:pt>
              </c:numCache>
            </c:numRef>
          </c:val>
          <c:extLst>
            <c:ext xmlns:c16="http://schemas.microsoft.com/office/drawing/2014/chart" uri="{C3380CC4-5D6E-409C-BE32-E72D297353CC}">
              <c16:uniqueId val="{00000000-3355-45A8-B1B0-74631002E35C}"/>
            </c:ext>
          </c:extLst>
        </c:ser>
        <c:ser>
          <c:idx val="1"/>
          <c:order val="1"/>
          <c:tx>
            <c:strRef>
              <c:f>Plan1!$C$1</c:f>
              <c:strCache>
                <c:ptCount val="1"/>
                <c:pt idx="0">
                  <c:v>Praticidade</c:v>
                </c:pt>
              </c:strCache>
            </c:strRef>
          </c:tx>
          <c:spPr>
            <a:solidFill>
              <a:srgbClr val="9966FF"/>
            </a:solidFill>
          </c:spPr>
          <c:invertIfNegative val="0"/>
          <c:dPt>
            <c:idx val="0"/>
            <c:invertIfNegative val="0"/>
            <c:bubble3D val="0"/>
            <c:extLst>
              <c:ext xmlns:c16="http://schemas.microsoft.com/office/drawing/2014/chart" uri="{C3380CC4-5D6E-409C-BE32-E72D297353CC}">
                <c16:uniqueId val="{00000001-3355-45A8-B1B0-74631002E35C}"/>
              </c:ext>
            </c:extLst>
          </c:dPt>
          <c:cat>
            <c:numRef>
              <c:f>Plan1!$A$2</c:f>
              <c:numCache>
                <c:formatCode>General</c:formatCode>
                <c:ptCount val="1"/>
              </c:numCache>
            </c:numRef>
          </c:cat>
          <c:val>
            <c:numRef>
              <c:f>Plan1!$C$2</c:f>
              <c:numCache>
                <c:formatCode>General</c:formatCode>
                <c:ptCount val="1"/>
                <c:pt idx="0">
                  <c:v>0.24</c:v>
                </c:pt>
              </c:numCache>
            </c:numRef>
          </c:val>
          <c:extLst>
            <c:ext xmlns:c16="http://schemas.microsoft.com/office/drawing/2014/chart" uri="{C3380CC4-5D6E-409C-BE32-E72D297353CC}">
              <c16:uniqueId val="{00000002-3355-45A8-B1B0-74631002E35C}"/>
            </c:ext>
          </c:extLst>
        </c:ser>
        <c:ser>
          <c:idx val="2"/>
          <c:order val="2"/>
          <c:tx>
            <c:strRef>
              <c:f>Plan1!$D$1</c:f>
              <c:strCache>
                <c:ptCount val="1"/>
                <c:pt idx="0">
                  <c:v>Horários</c:v>
                </c:pt>
              </c:strCache>
            </c:strRef>
          </c:tx>
          <c:spPr>
            <a:solidFill>
              <a:srgbClr val="8C53FF"/>
            </a:solidFill>
          </c:spPr>
          <c:invertIfNegative val="0"/>
          <c:cat>
            <c:numRef>
              <c:f>Plan1!$A$2</c:f>
              <c:numCache>
                <c:formatCode>General</c:formatCode>
                <c:ptCount val="1"/>
              </c:numCache>
            </c:numRef>
          </c:cat>
          <c:val>
            <c:numRef>
              <c:f>Plan1!$D$2</c:f>
              <c:numCache>
                <c:formatCode>General</c:formatCode>
                <c:ptCount val="1"/>
                <c:pt idx="0">
                  <c:v>0.12</c:v>
                </c:pt>
              </c:numCache>
            </c:numRef>
          </c:val>
          <c:extLst>
            <c:ext xmlns:c16="http://schemas.microsoft.com/office/drawing/2014/chart" uri="{C3380CC4-5D6E-409C-BE32-E72D297353CC}">
              <c16:uniqueId val="{00000003-3355-45A8-B1B0-74631002E35C}"/>
            </c:ext>
          </c:extLst>
        </c:ser>
        <c:ser>
          <c:idx val="3"/>
          <c:order val="3"/>
          <c:tx>
            <c:strRef>
              <c:f>Plan1!$E$1</c:f>
              <c:strCache>
                <c:ptCount val="1"/>
                <c:pt idx="0">
                  <c:v>Estatística de Notas</c:v>
                </c:pt>
              </c:strCache>
            </c:strRef>
          </c:tx>
          <c:spPr>
            <a:solidFill>
              <a:srgbClr val="7A37FF"/>
            </a:solidFill>
          </c:spPr>
          <c:invertIfNegative val="0"/>
          <c:cat>
            <c:numRef>
              <c:f>Plan1!$A$2</c:f>
              <c:numCache>
                <c:formatCode>General</c:formatCode>
                <c:ptCount val="1"/>
              </c:numCache>
            </c:numRef>
          </c:cat>
          <c:val>
            <c:numRef>
              <c:f>Plan1!$E$2</c:f>
              <c:numCache>
                <c:formatCode>General</c:formatCode>
                <c:ptCount val="1"/>
                <c:pt idx="0">
                  <c:v>0.21</c:v>
                </c:pt>
              </c:numCache>
            </c:numRef>
          </c:val>
          <c:extLst>
            <c:ext xmlns:c16="http://schemas.microsoft.com/office/drawing/2014/chart" uri="{C3380CC4-5D6E-409C-BE32-E72D297353CC}">
              <c16:uniqueId val="{00000004-3355-45A8-B1B0-74631002E35C}"/>
            </c:ext>
          </c:extLst>
        </c:ser>
        <c:ser>
          <c:idx val="4"/>
          <c:order val="4"/>
          <c:tx>
            <c:strRef>
              <c:f>Plan1!$F$1</c:f>
              <c:strCache>
                <c:ptCount val="1"/>
                <c:pt idx="0">
                  <c:v>Agenda</c:v>
                </c:pt>
              </c:strCache>
            </c:strRef>
          </c:tx>
          <c:spPr>
            <a:solidFill>
              <a:srgbClr val="681DFF"/>
            </a:solidFill>
          </c:spPr>
          <c:invertIfNegative val="0"/>
          <c:cat>
            <c:numRef>
              <c:f>Plan1!$A$2</c:f>
              <c:numCache>
                <c:formatCode>General</c:formatCode>
                <c:ptCount val="1"/>
              </c:numCache>
            </c:numRef>
          </c:cat>
          <c:val>
            <c:numRef>
              <c:f>Plan1!$F$2</c:f>
              <c:numCache>
                <c:formatCode>General</c:formatCode>
                <c:ptCount val="1"/>
                <c:pt idx="0">
                  <c:v>0.27</c:v>
                </c:pt>
              </c:numCache>
            </c:numRef>
          </c:val>
          <c:extLst>
            <c:ext xmlns:c16="http://schemas.microsoft.com/office/drawing/2014/chart" uri="{C3380CC4-5D6E-409C-BE32-E72D297353CC}">
              <c16:uniqueId val="{00000005-3355-45A8-B1B0-74631002E35C}"/>
            </c:ext>
          </c:extLst>
        </c:ser>
        <c:dLbls>
          <c:showLegendKey val="0"/>
          <c:showVal val="0"/>
          <c:showCatName val="0"/>
          <c:showSerName val="0"/>
          <c:showPercent val="0"/>
          <c:showBubbleSize val="0"/>
        </c:dLbls>
        <c:gapWidth val="150"/>
        <c:shape val="box"/>
        <c:axId val="33253632"/>
        <c:axId val="33267712"/>
        <c:axId val="0"/>
      </c:bar3DChart>
      <c:catAx>
        <c:axId val="33253632"/>
        <c:scaling>
          <c:orientation val="minMax"/>
        </c:scaling>
        <c:delete val="0"/>
        <c:axPos val="b"/>
        <c:numFmt formatCode="General" sourceLinked="1"/>
        <c:majorTickMark val="out"/>
        <c:minorTickMark val="none"/>
        <c:tickLblPos val="nextTo"/>
        <c:crossAx val="33267712"/>
        <c:crosses val="autoZero"/>
        <c:auto val="1"/>
        <c:lblAlgn val="ctr"/>
        <c:lblOffset val="100"/>
        <c:noMultiLvlLbl val="0"/>
      </c:catAx>
      <c:valAx>
        <c:axId val="33267712"/>
        <c:scaling>
          <c:orientation val="minMax"/>
        </c:scaling>
        <c:delete val="0"/>
        <c:axPos val="l"/>
        <c:majorGridlines/>
        <c:numFmt formatCode="General" sourceLinked="1"/>
        <c:majorTickMark val="out"/>
        <c:minorTickMark val="none"/>
        <c:tickLblPos val="nextTo"/>
        <c:crossAx val="33253632"/>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900261588331341"/>
          <c:y val="7.3553451409256038E-2"/>
          <c:w val="0.44464620493866835"/>
          <c:h val="0.83898302229692168"/>
        </c:manualLayout>
      </c:layout>
      <c:doughnutChart>
        <c:varyColors val="1"/>
        <c:ser>
          <c:idx val="0"/>
          <c:order val="0"/>
          <c:tx>
            <c:strRef>
              <c:f>Plan1!$B$1</c:f>
              <c:strCache>
                <c:ptCount val="1"/>
                <c:pt idx="0">
                  <c:v>Você já foi prejudicado(a) de alguma maneira (provas, trabalhos) devido a falta de organização em agendar datas?</c:v>
                </c:pt>
              </c:strCache>
            </c:strRef>
          </c:tx>
          <c:dPt>
            <c:idx val="0"/>
            <c:bubble3D val="0"/>
            <c:spPr>
              <a:solidFill>
                <a:srgbClr val="FA9C12"/>
              </a:solidFill>
            </c:spPr>
            <c:extLst>
              <c:ext xmlns:c16="http://schemas.microsoft.com/office/drawing/2014/chart" uri="{C3380CC4-5D6E-409C-BE32-E72D297353CC}">
                <c16:uniqueId val="{00000001-F632-4C9E-B796-770FA3EB5E70}"/>
              </c:ext>
            </c:extLst>
          </c:dPt>
          <c:dPt>
            <c:idx val="1"/>
            <c:bubble3D val="0"/>
            <c:spPr>
              <a:solidFill>
                <a:schemeClr val="accent6">
                  <a:lumMod val="75000"/>
                </a:schemeClr>
              </a:solidFill>
            </c:spPr>
            <c:extLst>
              <c:ext xmlns:c16="http://schemas.microsoft.com/office/drawing/2014/chart" uri="{C3380CC4-5D6E-409C-BE32-E72D297353CC}">
                <c16:uniqueId val="{00000003-F632-4C9E-B796-770FA3EB5E70}"/>
              </c:ext>
            </c:extLst>
          </c:dPt>
          <c:dPt>
            <c:idx val="2"/>
            <c:bubble3D val="0"/>
            <c:spPr>
              <a:solidFill>
                <a:srgbClr val="FF8F43"/>
              </a:solidFill>
            </c:spPr>
            <c:extLst>
              <c:ext xmlns:c16="http://schemas.microsoft.com/office/drawing/2014/chart" uri="{C3380CC4-5D6E-409C-BE32-E72D297353CC}">
                <c16:uniqueId val="{00000005-F632-4C9E-B796-770FA3EB5E70}"/>
              </c:ext>
            </c:extLst>
          </c:dPt>
          <c:cat>
            <c:strRef>
              <c:f>Plan1!$A$2:$A$4</c:f>
              <c:strCache>
                <c:ptCount val="3"/>
                <c:pt idx="0">
                  <c:v>Muitas vezes</c:v>
                </c:pt>
                <c:pt idx="1">
                  <c:v>Raras vezes</c:v>
                </c:pt>
                <c:pt idx="2">
                  <c:v>Nunca</c:v>
                </c:pt>
              </c:strCache>
            </c:strRef>
          </c:cat>
          <c:val>
            <c:numRef>
              <c:f>Plan1!$B$2:$B$4</c:f>
              <c:numCache>
                <c:formatCode>General</c:formatCode>
                <c:ptCount val="3"/>
                <c:pt idx="0">
                  <c:v>0.61</c:v>
                </c:pt>
                <c:pt idx="1">
                  <c:v>0.3</c:v>
                </c:pt>
                <c:pt idx="2">
                  <c:v>0.09</c:v>
                </c:pt>
              </c:numCache>
            </c:numRef>
          </c:val>
          <c:extLst>
            <c:ext xmlns:c16="http://schemas.microsoft.com/office/drawing/2014/chart" uri="{C3380CC4-5D6E-409C-BE32-E72D297353CC}">
              <c16:uniqueId val="{00000006-F632-4C9E-B796-770FA3EB5E70}"/>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139513644468786"/>
          <c:y val="3.8250482840588323E-2"/>
          <c:w val="0.44550460863552444"/>
          <c:h val="0.89112149161798326"/>
        </c:manualLayout>
      </c:layout>
      <c:doughnutChart>
        <c:varyColors val="1"/>
        <c:ser>
          <c:idx val="0"/>
          <c:order val="0"/>
          <c:tx>
            <c:strRef>
              <c:f>Plan1!$B$1</c:f>
              <c:strCache>
                <c:ptCount val="1"/>
                <c:pt idx="0">
                  <c:v>Você tem facilidade para se organizar academicamente?</c:v>
                </c:pt>
              </c:strCache>
            </c:strRef>
          </c:tx>
          <c:dPt>
            <c:idx val="0"/>
            <c:bubble3D val="0"/>
            <c:spPr>
              <a:solidFill>
                <a:srgbClr val="2D9F05"/>
              </a:solidFill>
            </c:spPr>
            <c:extLst>
              <c:ext xmlns:c16="http://schemas.microsoft.com/office/drawing/2014/chart" uri="{C3380CC4-5D6E-409C-BE32-E72D297353CC}">
                <c16:uniqueId val="{00000001-BC02-47B4-86F1-29259A0A57F1}"/>
              </c:ext>
            </c:extLst>
          </c:dPt>
          <c:dPt>
            <c:idx val="1"/>
            <c:bubble3D val="0"/>
            <c:spPr>
              <a:solidFill>
                <a:srgbClr val="008B6A"/>
              </a:solidFill>
            </c:spPr>
            <c:extLst>
              <c:ext xmlns:c16="http://schemas.microsoft.com/office/drawing/2014/chart" uri="{C3380CC4-5D6E-409C-BE32-E72D297353CC}">
                <c16:uniqueId val="{00000003-BC02-47B4-86F1-29259A0A57F1}"/>
              </c:ext>
            </c:extLst>
          </c:dPt>
          <c:dPt>
            <c:idx val="2"/>
            <c:bubble3D val="0"/>
            <c:spPr>
              <a:solidFill>
                <a:srgbClr val="00862C"/>
              </a:solidFill>
            </c:spPr>
            <c:extLst>
              <c:ext xmlns:c16="http://schemas.microsoft.com/office/drawing/2014/chart" uri="{C3380CC4-5D6E-409C-BE32-E72D297353CC}">
                <c16:uniqueId val="{00000005-BC02-47B4-86F1-29259A0A57F1}"/>
              </c:ext>
            </c:extLst>
          </c:dPt>
          <c:cat>
            <c:strRef>
              <c:f>Plan1!$A$2:$A$4</c:f>
              <c:strCache>
                <c:ptCount val="3"/>
                <c:pt idx="0">
                  <c:v>Sim</c:v>
                </c:pt>
                <c:pt idx="1">
                  <c:v>Um pouco</c:v>
                </c:pt>
                <c:pt idx="2">
                  <c:v>Não</c:v>
                </c:pt>
              </c:strCache>
            </c:strRef>
          </c:cat>
          <c:val>
            <c:numRef>
              <c:f>Plan1!$B$2:$B$4</c:f>
              <c:numCache>
                <c:formatCode>General</c:formatCode>
                <c:ptCount val="3"/>
                <c:pt idx="0">
                  <c:v>0.09</c:v>
                </c:pt>
                <c:pt idx="1">
                  <c:v>0.55000000000000004</c:v>
                </c:pt>
                <c:pt idx="2">
                  <c:v>0.36</c:v>
                </c:pt>
              </c:numCache>
            </c:numRef>
          </c:val>
          <c:extLst>
            <c:ext xmlns:c16="http://schemas.microsoft.com/office/drawing/2014/chart" uri="{C3380CC4-5D6E-409C-BE32-E72D297353CC}">
              <c16:uniqueId val="{00000006-BC02-47B4-86F1-29259A0A57F1}"/>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24"/>
    </mc:Choice>
    <mc:Fallback>
      <c:style val="24"/>
    </mc:Fallback>
  </mc:AlternateContent>
  <c:chart>
    <c:autoTitleDeleted val="1"/>
    <c:plotArea>
      <c:layout/>
      <c:doughnutChart>
        <c:varyColors val="1"/>
        <c:ser>
          <c:idx val="0"/>
          <c:order val="0"/>
          <c:tx>
            <c:strRef>
              <c:f>Plan1!$B$1</c:f>
              <c:strCache>
                <c:ptCount val="1"/>
                <c:pt idx="0">
                  <c:v>Você acredita que esse aplicativo não só ajudaria o estudante, mas também o professor?</c:v>
                </c:pt>
              </c:strCache>
            </c:strRef>
          </c:tx>
          <c:dPt>
            <c:idx val="0"/>
            <c:bubble3D val="0"/>
            <c:spPr>
              <a:solidFill>
                <a:schemeClr val="tx2">
                  <a:lumMod val="75000"/>
                </a:schemeClr>
              </a:solidFill>
            </c:spPr>
            <c:extLst>
              <c:ext xmlns:c16="http://schemas.microsoft.com/office/drawing/2014/chart" uri="{C3380CC4-5D6E-409C-BE32-E72D297353CC}">
                <c16:uniqueId val="{00000001-C64C-4FDB-8E58-A876718FF0A7}"/>
              </c:ext>
            </c:extLst>
          </c:dPt>
          <c:dPt>
            <c:idx val="1"/>
            <c:bubble3D val="0"/>
            <c:spPr>
              <a:solidFill>
                <a:schemeClr val="tx2">
                  <a:lumMod val="40000"/>
                  <a:lumOff val="60000"/>
                </a:schemeClr>
              </a:solidFill>
            </c:spPr>
            <c:extLst>
              <c:ext xmlns:c16="http://schemas.microsoft.com/office/drawing/2014/chart" uri="{C3380CC4-5D6E-409C-BE32-E72D297353CC}">
                <c16:uniqueId val="{00000003-C64C-4FDB-8E58-A876718FF0A7}"/>
              </c:ext>
            </c:extLst>
          </c:dPt>
          <c:dPt>
            <c:idx val="2"/>
            <c:bubble3D val="0"/>
            <c:spPr>
              <a:solidFill>
                <a:schemeClr val="accent1">
                  <a:lumMod val="75000"/>
                </a:schemeClr>
              </a:solidFill>
            </c:spPr>
            <c:extLst>
              <c:ext xmlns:c16="http://schemas.microsoft.com/office/drawing/2014/chart" uri="{C3380CC4-5D6E-409C-BE32-E72D297353CC}">
                <c16:uniqueId val="{00000005-C64C-4FDB-8E58-A876718FF0A7}"/>
              </c:ext>
            </c:extLst>
          </c:dPt>
          <c:cat>
            <c:strRef>
              <c:f>Plan1!$A$2:$A$4</c:f>
              <c:strCache>
                <c:ptCount val="3"/>
                <c:pt idx="0">
                  <c:v>Sim</c:v>
                </c:pt>
                <c:pt idx="1">
                  <c:v>Talvez</c:v>
                </c:pt>
                <c:pt idx="2">
                  <c:v>Não</c:v>
                </c:pt>
              </c:strCache>
            </c:strRef>
          </c:cat>
          <c:val>
            <c:numRef>
              <c:f>Plan1!$B$2:$B$4</c:f>
              <c:numCache>
                <c:formatCode>General</c:formatCode>
                <c:ptCount val="3"/>
                <c:pt idx="0">
                  <c:v>0.73</c:v>
                </c:pt>
                <c:pt idx="1">
                  <c:v>0.24</c:v>
                </c:pt>
                <c:pt idx="2">
                  <c:v>0.03</c:v>
                </c:pt>
              </c:numCache>
            </c:numRef>
          </c:val>
          <c:extLst>
            <c:ext xmlns:c16="http://schemas.microsoft.com/office/drawing/2014/chart" uri="{C3380CC4-5D6E-409C-BE32-E72D297353CC}">
              <c16:uniqueId val="{00000006-C64C-4FDB-8E58-A876718FF0A7}"/>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Plan1!$B$1</c:f>
              <c:strCache>
                <c:ptCount val="1"/>
                <c:pt idx="0">
                  <c:v>Você acredita que seu desempenho escolar aumentaria com o auxílio de um aplicativo?</c:v>
                </c:pt>
              </c:strCache>
            </c:strRef>
          </c:tx>
          <c:spPr>
            <a:solidFill>
              <a:srgbClr val="FF99CC"/>
            </a:solidFill>
          </c:spPr>
          <c:dPt>
            <c:idx val="0"/>
            <c:bubble3D val="0"/>
            <c:spPr>
              <a:solidFill>
                <a:srgbClr val="CC0066"/>
              </a:solidFill>
            </c:spPr>
            <c:extLst>
              <c:ext xmlns:c16="http://schemas.microsoft.com/office/drawing/2014/chart" uri="{C3380CC4-5D6E-409C-BE32-E72D297353CC}">
                <c16:uniqueId val="{00000001-F808-4B5D-9104-BB2423AAE404}"/>
              </c:ext>
            </c:extLst>
          </c:dPt>
          <c:dPt>
            <c:idx val="1"/>
            <c:bubble3D val="0"/>
            <c:extLst>
              <c:ext xmlns:c16="http://schemas.microsoft.com/office/drawing/2014/chart" uri="{C3380CC4-5D6E-409C-BE32-E72D297353CC}">
                <c16:uniqueId val="{00000002-F808-4B5D-9104-BB2423AAE404}"/>
              </c:ext>
            </c:extLst>
          </c:dPt>
          <c:dPt>
            <c:idx val="2"/>
            <c:bubble3D val="0"/>
            <c:spPr>
              <a:solidFill>
                <a:srgbClr val="FF66CC"/>
              </a:solidFill>
            </c:spPr>
            <c:extLst>
              <c:ext xmlns:c16="http://schemas.microsoft.com/office/drawing/2014/chart" uri="{C3380CC4-5D6E-409C-BE32-E72D297353CC}">
                <c16:uniqueId val="{00000004-F808-4B5D-9104-BB2423AAE404}"/>
              </c:ext>
            </c:extLst>
          </c:dPt>
          <c:cat>
            <c:strRef>
              <c:f>Plan1!$A$2:$A$4</c:f>
              <c:strCache>
                <c:ptCount val="3"/>
                <c:pt idx="0">
                  <c:v>Sim</c:v>
                </c:pt>
                <c:pt idx="1">
                  <c:v>Talvez</c:v>
                </c:pt>
                <c:pt idx="2">
                  <c:v>Não</c:v>
                </c:pt>
              </c:strCache>
            </c:strRef>
          </c:cat>
          <c:val>
            <c:numRef>
              <c:f>Plan1!$B$2:$B$4</c:f>
              <c:numCache>
                <c:formatCode>General</c:formatCode>
                <c:ptCount val="3"/>
                <c:pt idx="0">
                  <c:v>0.55000000000000004</c:v>
                </c:pt>
                <c:pt idx="1">
                  <c:v>0.36</c:v>
                </c:pt>
                <c:pt idx="2">
                  <c:v>0.09</c:v>
                </c:pt>
              </c:numCache>
            </c:numRef>
          </c:val>
          <c:extLst>
            <c:ext xmlns:c16="http://schemas.microsoft.com/office/drawing/2014/chart" uri="{C3380CC4-5D6E-409C-BE32-E72D297353CC}">
              <c16:uniqueId val="{00000005-F808-4B5D-9104-BB2423AAE404}"/>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txPr>
    <a:bodyPr/>
    <a:lstStyle/>
    <a:p>
      <a:pPr>
        <a:defRPr u="sng"/>
      </a:pPr>
      <a:endParaRPr lang="pt-B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Plan1!$B$1</c:f>
              <c:strCache>
                <c:ptCount val="1"/>
                <c:pt idx="0">
                  <c:v>Você acredita que desperdiça muito tempo se organizando e que esse tempo poderia ser gasto com outras atividades?</c:v>
                </c:pt>
              </c:strCache>
            </c:strRef>
          </c:tx>
          <c:dPt>
            <c:idx val="0"/>
            <c:bubble3D val="0"/>
            <c:spPr>
              <a:solidFill>
                <a:srgbClr val="C00000"/>
              </a:solidFill>
            </c:spPr>
            <c:extLst>
              <c:ext xmlns:c16="http://schemas.microsoft.com/office/drawing/2014/chart" uri="{C3380CC4-5D6E-409C-BE32-E72D297353CC}">
                <c16:uniqueId val="{00000001-55DA-423B-9B19-412473BEBBCA}"/>
              </c:ext>
            </c:extLst>
          </c:dPt>
          <c:dPt>
            <c:idx val="1"/>
            <c:bubble3D val="0"/>
            <c:spPr>
              <a:solidFill>
                <a:schemeClr val="accent2">
                  <a:lumMod val="75000"/>
                </a:schemeClr>
              </a:solidFill>
            </c:spPr>
            <c:extLst>
              <c:ext xmlns:c16="http://schemas.microsoft.com/office/drawing/2014/chart" uri="{C3380CC4-5D6E-409C-BE32-E72D297353CC}">
                <c16:uniqueId val="{00000003-55DA-423B-9B19-412473BEBBCA}"/>
              </c:ext>
            </c:extLst>
          </c:dPt>
          <c:dPt>
            <c:idx val="2"/>
            <c:bubble3D val="0"/>
            <c:spPr>
              <a:solidFill>
                <a:srgbClr val="EB3535"/>
              </a:solidFill>
            </c:spPr>
            <c:extLst>
              <c:ext xmlns:c16="http://schemas.microsoft.com/office/drawing/2014/chart" uri="{C3380CC4-5D6E-409C-BE32-E72D297353CC}">
                <c16:uniqueId val="{00000005-55DA-423B-9B19-412473BEBBCA}"/>
              </c:ext>
            </c:extLst>
          </c:dPt>
          <c:cat>
            <c:strRef>
              <c:f>Plan1!$A$2:$A$4</c:f>
              <c:strCache>
                <c:ptCount val="3"/>
                <c:pt idx="0">
                  <c:v>Sim</c:v>
                </c:pt>
                <c:pt idx="1">
                  <c:v>Um pouco</c:v>
                </c:pt>
                <c:pt idx="2">
                  <c:v>Não</c:v>
                </c:pt>
              </c:strCache>
            </c:strRef>
          </c:cat>
          <c:val>
            <c:numRef>
              <c:f>Plan1!$B$2:$B$4</c:f>
              <c:numCache>
                <c:formatCode>General</c:formatCode>
                <c:ptCount val="3"/>
                <c:pt idx="0">
                  <c:v>0.42</c:v>
                </c:pt>
                <c:pt idx="1">
                  <c:v>0.42</c:v>
                </c:pt>
                <c:pt idx="2">
                  <c:v>0.15</c:v>
                </c:pt>
              </c:numCache>
            </c:numRef>
          </c:val>
          <c:extLst>
            <c:ext xmlns:c16="http://schemas.microsoft.com/office/drawing/2014/chart" uri="{C3380CC4-5D6E-409C-BE32-E72D297353CC}">
              <c16:uniqueId val="{00000006-55DA-423B-9B19-412473BEBBCA}"/>
            </c:ext>
          </c:extLst>
        </c:ser>
        <c:dLbls>
          <c:showLegendKey val="0"/>
          <c:showVal val="0"/>
          <c:showCatName val="0"/>
          <c:showSerName val="0"/>
          <c:showPercent val="0"/>
          <c:showBubbleSize val="0"/>
          <c:showLeaderLines val="1"/>
        </c:dLbls>
        <c:firstSliceAng val="0"/>
        <c:holeSize val="50"/>
      </c:doughnut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E19A19-0C6A-4659-B0BC-E5BFC7D28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emplate>
  <TotalTime>11</TotalTime>
  <Pages>57</Pages>
  <Words>6749</Words>
  <Characters>36448</Characters>
  <Application>Microsoft Office Word</Application>
  <DocSecurity>0</DocSecurity>
  <Lines>303</Lines>
  <Paragraphs>86</Paragraphs>
  <ScaleCrop>false</ScaleCrop>
  <HeadingPairs>
    <vt:vector size="2" baseType="variant">
      <vt:variant>
        <vt:lpstr>Título</vt:lpstr>
      </vt:variant>
      <vt:variant>
        <vt:i4>1</vt:i4>
      </vt:variant>
    </vt:vector>
  </HeadingPairs>
  <TitlesOfParts>
    <vt:vector size="1" baseType="lpstr">
      <vt:lpstr>[DIGITE O TÍTULO DA TESE]</vt:lpstr>
    </vt:vector>
  </TitlesOfParts>
  <Company>FURB</Company>
  <LinksUpToDate>false</LinksUpToDate>
  <CharactersWithSpaces>43111</CharactersWithSpaces>
  <SharedDoc>false</SharedDoc>
  <HLinks>
    <vt:vector size="144" baseType="variant">
      <vt:variant>
        <vt:i4>1441844</vt:i4>
      </vt:variant>
      <vt:variant>
        <vt:i4>222</vt:i4>
      </vt:variant>
      <vt:variant>
        <vt:i4>0</vt:i4>
      </vt:variant>
      <vt:variant>
        <vt:i4>5</vt:i4>
      </vt:variant>
      <vt:variant>
        <vt:lpwstr/>
      </vt:variant>
      <vt:variant>
        <vt:lpwstr>_Toc82944413</vt:lpwstr>
      </vt:variant>
      <vt:variant>
        <vt:i4>1507380</vt:i4>
      </vt:variant>
      <vt:variant>
        <vt:i4>216</vt:i4>
      </vt:variant>
      <vt:variant>
        <vt:i4>0</vt:i4>
      </vt:variant>
      <vt:variant>
        <vt:i4>5</vt:i4>
      </vt:variant>
      <vt:variant>
        <vt:lpwstr/>
      </vt:variant>
      <vt:variant>
        <vt:lpwstr>_Toc82944412</vt:lpwstr>
      </vt:variant>
      <vt:variant>
        <vt:i4>1310772</vt:i4>
      </vt:variant>
      <vt:variant>
        <vt:i4>210</vt:i4>
      </vt:variant>
      <vt:variant>
        <vt:i4>0</vt:i4>
      </vt:variant>
      <vt:variant>
        <vt:i4>5</vt:i4>
      </vt:variant>
      <vt:variant>
        <vt:lpwstr/>
      </vt:variant>
      <vt:variant>
        <vt:lpwstr>_Toc82944411</vt:lpwstr>
      </vt:variant>
      <vt:variant>
        <vt:i4>1376308</vt:i4>
      </vt:variant>
      <vt:variant>
        <vt:i4>204</vt:i4>
      </vt:variant>
      <vt:variant>
        <vt:i4>0</vt:i4>
      </vt:variant>
      <vt:variant>
        <vt:i4>5</vt:i4>
      </vt:variant>
      <vt:variant>
        <vt:lpwstr/>
      </vt:variant>
      <vt:variant>
        <vt:lpwstr>_Toc82944410</vt:lpwstr>
      </vt:variant>
      <vt:variant>
        <vt:i4>1835061</vt:i4>
      </vt:variant>
      <vt:variant>
        <vt:i4>198</vt:i4>
      </vt:variant>
      <vt:variant>
        <vt:i4>0</vt:i4>
      </vt:variant>
      <vt:variant>
        <vt:i4>5</vt:i4>
      </vt:variant>
      <vt:variant>
        <vt:lpwstr/>
      </vt:variant>
      <vt:variant>
        <vt:lpwstr>_Toc82944409</vt:lpwstr>
      </vt:variant>
      <vt:variant>
        <vt:i4>1900597</vt:i4>
      </vt:variant>
      <vt:variant>
        <vt:i4>192</vt:i4>
      </vt:variant>
      <vt:variant>
        <vt:i4>0</vt:i4>
      </vt:variant>
      <vt:variant>
        <vt:i4>5</vt:i4>
      </vt:variant>
      <vt:variant>
        <vt:lpwstr/>
      </vt:variant>
      <vt:variant>
        <vt:lpwstr>_Toc82944408</vt:lpwstr>
      </vt:variant>
      <vt:variant>
        <vt:i4>1179701</vt:i4>
      </vt:variant>
      <vt:variant>
        <vt:i4>186</vt:i4>
      </vt:variant>
      <vt:variant>
        <vt:i4>0</vt:i4>
      </vt:variant>
      <vt:variant>
        <vt:i4>5</vt:i4>
      </vt:variant>
      <vt:variant>
        <vt:lpwstr/>
      </vt:variant>
      <vt:variant>
        <vt:lpwstr>_Toc82944407</vt:lpwstr>
      </vt:variant>
      <vt:variant>
        <vt:i4>1245237</vt:i4>
      </vt:variant>
      <vt:variant>
        <vt:i4>180</vt:i4>
      </vt:variant>
      <vt:variant>
        <vt:i4>0</vt:i4>
      </vt:variant>
      <vt:variant>
        <vt:i4>5</vt:i4>
      </vt:variant>
      <vt:variant>
        <vt:lpwstr/>
      </vt:variant>
      <vt:variant>
        <vt:lpwstr>_Toc82944406</vt:lpwstr>
      </vt:variant>
      <vt:variant>
        <vt:i4>1048629</vt:i4>
      </vt:variant>
      <vt:variant>
        <vt:i4>174</vt:i4>
      </vt:variant>
      <vt:variant>
        <vt:i4>0</vt:i4>
      </vt:variant>
      <vt:variant>
        <vt:i4>5</vt:i4>
      </vt:variant>
      <vt:variant>
        <vt:lpwstr/>
      </vt:variant>
      <vt:variant>
        <vt:lpwstr>_Toc82944405</vt:lpwstr>
      </vt:variant>
      <vt:variant>
        <vt:i4>1114165</vt:i4>
      </vt:variant>
      <vt:variant>
        <vt:i4>168</vt:i4>
      </vt:variant>
      <vt:variant>
        <vt:i4>0</vt:i4>
      </vt:variant>
      <vt:variant>
        <vt:i4>5</vt:i4>
      </vt:variant>
      <vt:variant>
        <vt:lpwstr/>
      </vt:variant>
      <vt:variant>
        <vt:lpwstr>_Toc82944404</vt:lpwstr>
      </vt:variant>
      <vt:variant>
        <vt:i4>1441845</vt:i4>
      </vt:variant>
      <vt:variant>
        <vt:i4>162</vt:i4>
      </vt:variant>
      <vt:variant>
        <vt:i4>0</vt:i4>
      </vt:variant>
      <vt:variant>
        <vt:i4>5</vt:i4>
      </vt:variant>
      <vt:variant>
        <vt:lpwstr/>
      </vt:variant>
      <vt:variant>
        <vt:lpwstr>_Toc82944403</vt:lpwstr>
      </vt:variant>
      <vt:variant>
        <vt:i4>1507381</vt:i4>
      </vt:variant>
      <vt:variant>
        <vt:i4>156</vt:i4>
      </vt:variant>
      <vt:variant>
        <vt:i4>0</vt:i4>
      </vt:variant>
      <vt:variant>
        <vt:i4>5</vt:i4>
      </vt:variant>
      <vt:variant>
        <vt:lpwstr/>
      </vt:variant>
      <vt:variant>
        <vt:lpwstr>_Toc82944402</vt:lpwstr>
      </vt:variant>
      <vt:variant>
        <vt:i4>1310773</vt:i4>
      </vt:variant>
      <vt:variant>
        <vt:i4>150</vt:i4>
      </vt:variant>
      <vt:variant>
        <vt:i4>0</vt:i4>
      </vt:variant>
      <vt:variant>
        <vt:i4>5</vt:i4>
      </vt:variant>
      <vt:variant>
        <vt:lpwstr/>
      </vt:variant>
      <vt:variant>
        <vt:lpwstr>_Toc82944401</vt:lpwstr>
      </vt:variant>
      <vt:variant>
        <vt:i4>1376309</vt:i4>
      </vt:variant>
      <vt:variant>
        <vt:i4>144</vt:i4>
      </vt:variant>
      <vt:variant>
        <vt:i4>0</vt:i4>
      </vt:variant>
      <vt:variant>
        <vt:i4>5</vt:i4>
      </vt:variant>
      <vt:variant>
        <vt:lpwstr/>
      </vt:variant>
      <vt:variant>
        <vt:lpwstr>_Toc82944400</vt:lpwstr>
      </vt:variant>
      <vt:variant>
        <vt:i4>1769532</vt:i4>
      </vt:variant>
      <vt:variant>
        <vt:i4>138</vt:i4>
      </vt:variant>
      <vt:variant>
        <vt:i4>0</vt:i4>
      </vt:variant>
      <vt:variant>
        <vt:i4>5</vt:i4>
      </vt:variant>
      <vt:variant>
        <vt:lpwstr/>
      </vt:variant>
      <vt:variant>
        <vt:lpwstr>_Toc82944399</vt:lpwstr>
      </vt:variant>
      <vt:variant>
        <vt:i4>1703996</vt:i4>
      </vt:variant>
      <vt:variant>
        <vt:i4>132</vt:i4>
      </vt:variant>
      <vt:variant>
        <vt:i4>0</vt:i4>
      </vt:variant>
      <vt:variant>
        <vt:i4>5</vt:i4>
      </vt:variant>
      <vt:variant>
        <vt:lpwstr/>
      </vt:variant>
      <vt:variant>
        <vt:lpwstr>_Toc82944398</vt:lpwstr>
      </vt:variant>
      <vt:variant>
        <vt:i4>1376316</vt:i4>
      </vt:variant>
      <vt:variant>
        <vt:i4>126</vt:i4>
      </vt:variant>
      <vt:variant>
        <vt:i4>0</vt:i4>
      </vt:variant>
      <vt:variant>
        <vt:i4>5</vt:i4>
      </vt:variant>
      <vt:variant>
        <vt:lpwstr/>
      </vt:variant>
      <vt:variant>
        <vt:lpwstr>_Toc82944397</vt:lpwstr>
      </vt:variant>
      <vt:variant>
        <vt:i4>1310780</vt:i4>
      </vt:variant>
      <vt:variant>
        <vt:i4>120</vt:i4>
      </vt:variant>
      <vt:variant>
        <vt:i4>0</vt:i4>
      </vt:variant>
      <vt:variant>
        <vt:i4>5</vt:i4>
      </vt:variant>
      <vt:variant>
        <vt:lpwstr/>
      </vt:variant>
      <vt:variant>
        <vt:lpwstr>_Toc82944396</vt:lpwstr>
      </vt:variant>
      <vt:variant>
        <vt:i4>1507388</vt:i4>
      </vt:variant>
      <vt:variant>
        <vt:i4>114</vt:i4>
      </vt:variant>
      <vt:variant>
        <vt:i4>0</vt:i4>
      </vt:variant>
      <vt:variant>
        <vt:i4>5</vt:i4>
      </vt:variant>
      <vt:variant>
        <vt:lpwstr/>
      </vt:variant>
      <vt:variant>
        <vt:lpwstr>_Toc82944395</vt:lpwstr>
      </vt:variant>
      <vt:variant>
        <vt:i4>1441852</vt:i4>
      </vt:variant>
      <vt:variant>
        <vt:i4>108</vt:i4>
      </vt:variant>
      <vt:variant>
        <vt:i4>0</vt:i4>
      </vt:variant>
      <vt:variant>
        <vt:i4>5</vt:i4>
      </vt:variant>
      <vt:variant>
        <vt:lpwstr/>
      </vt:variant>
      <vt:variant>
        <vt:lpwstr>_Toc82944394</vt:lpwstr>
      </vt:variant>
      <vt:variant>
        <vt:i4>1114172</vt:i4>
      </vt:variant>
      <vt:variant>
        <vt:i4>102</vt:i4>
      </vt:variant>
      <vt:variant>
        <vt:i4>0</vt:i4>
      </vt:variant>
      <vt:variant>
        <vt:i4>5</vt:i4>
      </vt:variant>
      <vt:variant>
        <vt:lpwstr/>
      </vt:variant>
      <vt:variant>
        <vt:lpwstr>_Toc82944393</vt:lpwstr>
      </vt:variant>
      <vt:variant>
        <vt:i4>1048636</vt:i4>
      </vt:variant>
      <vt:variant>
        <vt:i4>96</vt:i4>
      </vt:variant>
      <vt:variant>
        <vt:i4>0</vt:i4>
      </vt:variant>
      <vt:variant>
        <vt:i4>5</vt:i4>
      </vt:variant>
      <vt:variant>
        <vt:lpwstr/>
      </vt:variant>
      <vt:variant>
        <vt:lpwstr>_Toc82944392</vt:lpwstr>
      </vt:variant>
      <vt:variant>
        <vt:i4>1245244</vt:i4>
      </vt:variant>
      <vt:variant>
        <vt:i4>90</vt:i4>
      </vt:variant>
      <vt:variant>
        <vt:i4>0</vt:i4>
      </vt:variant>
      <vt:variant>
        <vt:i4>5</vt:i4>
      </vt:variant>
      <vt:variant>
        <vt:lpwstr/>
      </vt:variant>
      <vt:variant>
        <vt:lpwstr>_Toc82944391</vt:lpwstr>
      </vt:variant>
      <vt:variant>
        <vt:i4>1179708</vt:i4>
      </vt:variant>
      <vt:variant>
        <vt:i4>84</vt:i4>
      </vt:variant>
      <vt:variant>
        <vt:i4>0</vt:i4>
      </vt:variant>
      <vt:variant>
        <vt:i4>5</vt:i4>
      </vt:variant>
      <vt:variant>
        <vt:lpwstr/>
      </vt:variant>
      <vt:variant>
        <vt:lpwstr>_Toc82944390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[DIGITE O TÍTULO DA TESE]</dc:title>
  <dc:creator>Usuário do Windows</dc:creator>
  <cp:lastModifiedBy>GUILHERME HENRIQUE SCARPEL</cp:lastModifiedBy>
  <cp:revision>12</cp:revision>
  <cp:lastPrinted>2010-04-16T14:50:00Z</cp:lastPrinted>
  <dcterms:created xsi:type="dcterms:W3CDTF">2016-11-24T18:51:00Z</dcterms:created>
  <dcterms:modified xsi:type="dcterms:W3CDTF">2016-12-07T01:07:00Z</dcterms:modified>
</cp:coreProperties>
</file>